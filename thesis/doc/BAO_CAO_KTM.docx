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F3F55B5" w14:textId="77777777" w:rsidR="00410926" w:rsidRPr="00F93EB7" w:rsidRDefault="00410926" w:rsidP="003534DF">
      <w:pPr>
        <w:spacing w:beforeLines="30" w:before="72" w:afterLines="30" w:after="72"/>
        <w:jc w:val="center"/>
      </w:pPr>
      <w:r w:rsidRPr="00F93EB7">
        <w:t>TRƯỜNG ĐẠI HỌC TRÀ VINH</w:t>
      </w:r>
    </w:p>
    <w:p w14:paraId="3BC80FF1" w14:textId="77777777" w:rsidR="003B13A1" w:rsidRPr="00F93EB7" w:rsidRDefault="003B13A1" w:rsidP="003534DF">
      <w:pPr>
        <w:spacing w:beforeLines="30" w:before="72" w:afterLines="30" w:after="72"/>
        <w:jc w:val="center"/>
      </w:pPr>
      <w:r w:rsidRPr="00F93EB7">
        <w:t>KHOA KỸ THUẬT VÀ CÔNG NGHỆ</w:t>
      </w:r>
    </w:p>
    <w:p w14:paraId="05186EE4" w14:textId="77777777" w:rsidR="00410926" w:rsidRPr="00F93EB7" w:rsidRDefault="00410926" w:rsidP="003534DF">
      <w:pPr>
        <w:spacing w:beforeLines="30" w:before="72" w:afterLines="30" w:after="72"/>
        <w:jc w:val="center"/>
        <w:rPr>
          <w:b/>
        </w:rPr>
      </w:pPr>
      <w:r w:rsidRPr="00F93EB7">
        <w:rPr>
          <w:b/>
        </w:rPr>
        <w:t xml:space="preserve">BỘ MÔN </w:t>
      </w:r>
      <w:r w:rsidR="008C4DDB" w:rsidRPr="00F93EB7">
        <w:rPr>
          <w:b/>
        </w:rPr>
        <w:t>CÔNG NGHỆ THÔNG TIN</w:t>
      </w:r>
    </w:p>
    <w:p w14:paraId="1562C83E" w14:textId="77777777" w:rsidR="00410926" w:rsidRPr="00F93EB7" w:rsidRDefault="00410926" w:rsidP="003534DF">
      <w:pPr>
        <w:spacing w:beforeLines="30" w:before="72" w:afterLines="30" w:after="72"/>
        <w:jc w:val="center"/>
        <w:rPr>
          <w:b/>
        </w:rPr>
      </w:pPr>
      <w:r w:rsidRPr="00F93EB7">
        <w:rPr>
          <w:b/>
        </w:rPr>
        <w:t>----------</w:t>
      </w:r>
      <w:r w:rsidRPr="00F93EB7">
        <w:rPr>
          <w:b/>
        </w:rPr>
        <w:sym w:font="Wingdings" w:char="F026"/>
      </w:r>
      <w:r w:rsidRPr="00F93EB7">
        <w:rPr>
          <w:b/>
        </w:rPr>
        <w:t>-----------</w:t>
      </w:r>
    </w:p>
    <w:p w14:paraId="09A8BAD5" w14:textId="77777777" w:rsidR="00410926" w:rsidRPr="00F93EB7" w:rsidRDefault="00410926" w:rsidP="003534DF">
      <w:pPr>
        <w:spacing w:beforeLines="30" w:before="72" w:afterLines="30" w:after="72"/>
        <w:jc w:val="center"/>
        <w:rPr>
          <w:b/>
        </w:rPr>
      </w:pPr>
    </w:p>
    <w:p w14:paraId="29143BB9" w14:textId="77777777" w:rsidR="00410926" w:rsidRPr="00F93EB7" w:rsidRDefault="00410926" w:rsidP="003534DF">
      <w:pPr>
        <w:spacing w:beforeLines="30" w:before="72" w:afterLines="30" w:after="72"/>
        <w:jc w:val="center"/>
        <w:rPr>
          <w:b/>
        </w:rPr>
      </w:pPr>
    </w:p>
    <w:p w14:paraId="0843E07B" w14:textId="77777777" w:rsidR="00410926" w:rsidRPr="00F93EB7" w:rsidRDefault="00F6260D" w:rsidP="003534DF">
      <w:pPr>
        <w:spacing w:beforeLines="30" w:before="72" w:afterLines="30" w:after="72"/>
        <w:jc w:val="center"/>
        <w:rPr>
          <w:b/>
        </w:rPr>
      </w:pPr>
      <w:r w:rsidRPr="00F93EB7">
        <w:rPr>
          <w:b/>
          <w:noProof/>
        </w:rPr>
        <w:drawing>
          <wp:inline distT="0" distB="0" distL="0" distR="0" wp14:anchorId="7FC42D1F" wp14:editId="24040C41">
            <wp:extent cx="647700" cy="647700"/>
            <wp:effectExtent l="19050" t="0" r="0" b="0"/>
            <wp:docPr id="2" name="Picture 0" descr="13161473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16147349.png"/>
                    <pic:cNvPicPr/>
                  </pic:nvPicPr>
                  <pic:blipFill>
                    <a:blip r:embed="rId8"/>
                    <a:stretch>
                      <a:fillRect/>
                    </a:stretch>
                  </pic:blipFill>
                  <pic:spPr>
                    <a:xfrm>
                      <a:off x="0" y="0"/>
                      <a:ext cx="647700" cy="647700"/>
                    </a:xfrm>
                    <a:prstGeom prst="rect">
                      <a:avLst/>
                    </a:prstGeom>
                  </pic:spPr>
                </pic:pic>
              </a:graphicData>
            </a:graphic>
          </wp:inline>
        </w:drawing>
      </w:r>
    </w:p>
    <w:p w14:paraId="2F0791F8" w14:textId="77777777" w:rsidR="008B34B7" w:rsidRPr="00F93EB7" w:rsidRDefault="008B34B7" w:rsidP="003534DF">
      <w:pPr>
        <w:spacing w:beforeLines="30" w:before="72" w:afterLines="30" w:after="72"/>
        <w:rPr>
          <w:b/>
        </w:rPr>
      </w:pPr>
    </w:p>
    <w:p w14:paraId="5077B547" w14:textId="77777777" w:rsidR="00410926" w:rsidRPr="00F93EB7" w:rsidRDefault="00410926" w:rsidP="003534DF">
      <w:pPr>
        <w:spacing w:beforeLines="30" w:before="72" w:afterLines="30" w:after="72"/>
        <w:jc w:val="center"/>
        <w:rPr>
          <w:b/>
        </w:rPr>
      </w:pPr>
    </w:p>
    <w:p w14:paraId="1B724AFF" w14:textId="77777777" w:rsidR="00087014" w:rsidRPr="00F93EB7" w:rsidRDefault="00410926" w:rsidP="003534DF">
      <w:pPr>
        <w:spacing w:beforeLines="30" w:before="72" w:afterLines="30" w:after="72"/>
        <w:jc w:val="center"/>
        <w:rPr>
          <w:sz w:val="32"/>
          <w:szCs w:val="32"/>
        </w:rPr>
      </w:pPr>
      <w:r w:rsidRPr="00F93EB7">
        <w:rPr>
          <w:sz w:val="32"/>
          <w:szCs w:val="32"/>
        </w:rPr>
        <w:t>BÁO CÁO</w:t>
      </w:r>
      <w:r w:rsidR="000D1CEE" w:rsidRPr="00F93EB7">
        <w:rPr>
          <w:sz w:val="32"/>
          <w:szCs w:val="32"/>
        </w:rPr>
        <w:t xml:space="preserve"> </w:t>
      </w:r>
      <w:r w:rsidR="00CC663E" w:rsidRPr="00F93EB7">
        <w:rPr>
          <w:sz w:val="32"/>
          <w:szCs w:val="32"/>
        </w:rPr>
        <w:t xml:space="preserve">KẾT THÚC </w:t>
      </w:r>
      <w:r w:rsidR="00087014" w:rsidRPr="00F93EB7">
        <w:rPr>
          <w:sz w:val="32"/>
          <w:szCs w:val="32"/>
        </w:rPr>
        <w:t>MÔN HỌC</w:t>
      </w:r>
    </w:p>
    <w:p w14:paraId="0AB3E930" w14:textId="77777777" w:rsidR="00410926" w:rsidRPr="00F93EB7" w:rsidRDefault="0032141D" w:rsidP="003534DF">
      <w:pPr>
        <w:spacing w:beforeLines="30" w:before="72" w:afterLines="30" w:after="72"/>
        <w:jc w:val="center"/>
        <w:rPr>
          <w:sz w:val="32"/>
          <w:szCs w:val="32"/>
        </w:rPr>
      </w:pPr>
      <w:r>
        <w:rPr>
          <w:sz w:val="32"/>
          <w:szCs w:val="32"/>
        </w:rPr>
        <w:t>PHÁT TRIỂN ỨNG DỤNG WEB VỚI MÃ NGUỒN MỞ</w:t>
      </w:r>
    </w:p>
    <w:p w14:paraId="1AB76ED8" w14:textId="77777777" w:rsidR="00F6260D" w:rsidRPr="00F93EB7" w:rsidRDefault="00F6260D" w:rsidP="00BF1947">
      <w:pPr>
        <w:spacing w:beforeLines="30" w:before="72" w:afterLines="30" w:after="72"/>
        <w:rPr>
          <w:sz w:val="32"/>
          <w:szCs w:val="32"/>
        </w:rPr>
      </w:pPr>
    </w:p>
    <w:p w14:paraId="0A24088C" w14:textId="77777777" w:rsidR="00410926" w:rsidRPr="00F93EB7" w:rsidRDefault="00D82BCB" w:rsidP="003534DF">
      <w:pPr>
        <w:tabs>
          <w:tab w:val="right" w:leader="dot" w:pos="6521"/>
        </w:tabs>
        <w:spacing w:beforeLines="30" w:before="72" w:afterLines="30" w:after="72"/>
        <w:jc w:val="center"/>
        <w:rPr>
          <w:sz w:val="32"/>
          <w:szCs w:val="32"/>
        </w:rPr>
      </w:pPr>
      <w:r w:rsidRPr="00F93EB7">
        <w:rPr>
          <w:sz w:val="32"/>
          <w:szCs w:val="32"/>
        </w:rPr>
        <w:t>MÃ ĐỀ TÀI:</w:t>
      </w:r>
      <w:r w:rsidRPr="00F93EB7">
        <w:rPr>
          <w:sz w:val="32"/>
          <w:szCs w:val="32"/>
        </w:rPr>
        <w:tab/>
      </w:r>
    </w:p>
    <w:p w14:paraId="7FBDC301" w14:textId="35C94835" w:rsidR="00CC663E" w:rsidRPr="00F93EB7" w:rsidRDefault="00CC663E" w:rsidP="009F1E41">
      <w:pPr>
        <w:tabs>
          <w:tab w:val="right" w:leader="dot" w:pos="8931"/>
        </w:tabs>
        <w:spacing w:beforeLines="30" w:before="72" w:afterLines="30" w:after="72"/>
        <w:jc w:val="center"/>
        <w:rPr>
          <w:b/>
          <w:sz w:val="32"/>
          <w:szCs w:val="32"/>
        </w:rPr>
      </w:pPr>
      <w:r w:rsidRPr="00F93EB7">
        <w:rPr>
          <w:b/>
          <w:sz w:val="32"/>
          <w:szCs w:val="32"/>
        </w:rPr>
        <w:t xml:space="preserve">ĐỀ TÀI: </w:t>
      </w:r>
      <w:r w:rsidR="00AA46B8">
        <w:rPr>
          <w:b/>
          <w:sz w:val="32"/>
          <w:szCs w:val="32"/>
        </w:rPr>
        <w:t>WEBSITE BÁN CÂY CẢNH</w:t>
      </w:r>
    </w:p>
    <w:p w14:paraId="60D5E9A4" w14:textId="77777777" w:rsidR="00410926" w:rsidRPr="00F93EB7" w:rsidRDefault="00410926" w:rsidP="003534DF">
      <w:pPr>
        <w:spacing w:beforeLines="30" w:before="72" w:afterLines="30" w:after="72"/>
        <w:rPr>
          <w:b/>
        </w:rPr>
      </w:pPr>
    </w:p>
    <w:tbl>
      <w:tblPr>
        <w:tblW w:w="0" w:type="auto"/>
        <w:tblLook w:val="01E0" w:firstRow="1" w:lastRow="1" w:firstColumn="1" w:lastColumn="1" w:noHBand="0" w:noVBand="0"/>
      </w:tblPr>
      <w:tblGrid>
        <w:gridCol w:w="4788"/>
        <w:gridCol w:w="4251"/>
      </w:tblGrid>
      <w:tr w:rsidR="005D4A7E" w:rsidRPr="00F93EB7" w14:paraId="56BFBB26" w14:textId="77777777" w:rsidTr="00BF1947">
        <w:tc>
          <w:tcPr>
            <w:tcW w:w="4788" w:type="dxa"/>
          </w:tcPr>
          <w:p w14:paraId="09712202" w14:textId="77777777" w:rsidR="008C4DDB" w:rsidRPr="00F93EB7" w:rsidRDefault="008C4DDB" w:rsidP="003534DF">
            <w:pPr>
              <w:spacing w:beforeLines="30" w:before="72" w:afterLines="30" w:after="72"/>
              <w:rPr>
                <w:i/>
                <w:u w:val="single"/>
              </w:rPr>
            </w:pPr>
            <w:r w:rsidRPr="00F93EB7">
              <w:rPr>
                <w:i/>
                <w:u w:val="single"/>
              </w:rPr>
              <w:t>Gi</w:t>
            </w:r>
            <w:r w:rsidR="00087014" w:rsidRPr="00F93EB7">
              <w:rPr>
                <w:i/>
                <w:u w:val="single"/>
              </w:rPr>
              <w:t>ảng</w:t>
            </w:r>
            <w:r w:rsidRPr="00F93EB7">
              <w:rPr>
                <w:i/>
                <w:u w:val="single"/>
              </w:rPr>
              <w:t xml:space="preserve"> viên hướng dẫn</w:t>
            </w:r>
            <w:r w:rsidR="00087014" w:rsidRPr="00F93EB7">
              <w:rPr>
                <w:i/>
                <w:u w:val="single"/>
              </w:rPr>
              <w:t>:</w:t>
            </w:r>
            <w:r w:rsidRPr="00F93EB7">
              <w:rPr>
                <w:i/>
                <w:u w:val="single"/>
              </w:rPr>
              <w:t xml:space="preserve"> </w:t>
            </w:r>
          </w:p>
          <w:p w14:paraId="543249A4" w14:textId="77777777" w:rsidR="008C4DDB" w:rsidRPr="00F93EB7" w:rsidRDefault="008C4DDB" w:rsidP="003534DF">
            <w:pPr>
              <w:spacing w:beforeLines="30" w:before="72" w:afterLines="30" w:after="72"/>
              <w:rPr>
                <w:b/>
              </w:rPr>
            </w:pPr>
            <w:r w:rsidRPr="00F93EB7">
              <w:rPr>
                <w:b/>
              </w:rPr>
              <w:t>Họ và tên:</w:t>
            </w:r>
            <w:r w:rsidR="00CC663E" w:rsidRPr="00F93EB7">
              <w:rPr>
                <w:b/>
              </w:rPr>
              <w:t xml:space="preserve"> Phạm Thị Trúc Mai</w:t>
            </w:r>
          </w:p>
          <w:p w14:paraId="28400B25" w14:textId="77777777" w:rsidR="00CC663E" w:rsidRPr="00F93EB7" w:rsidRDefault="00CC663E" w:rsidP="003534DF">
            <w:pPr>
              <w:spacing w:beforeLines="30" w:before="72" w:afterLines="30" w:after="72"/>
            </w:pPr>
          </w:p>
        </w:tc>
        <w:tc>
          <w:tcPr>
            <w:tcW w:w="4251" w:type="dxa"/>
          </w:tcPr>
          <w:p w14:paraId="3BF859DE" w14:textId="77777777" w:rsidR="005D4A7E" w:rsidRPr="00F93EB7" w:rsidRDefault="005D4A7E" w:rsidP="003534DF">
            <w:pPr>
              <w:spacing w:beforeLines="30" w:before="72" w:afterLines="30" w:after="72"/>
              <w:rPr>
                <w:i/>
                <w:u w:val="single"/>
              </w:rPr>
            </w:pPr>
            <w:r w:rsidRPr="00F93EB7">
              <w:rPr>
                <w:i/>
                <w:u w:val="single"/>
              </w:rPr>
              <w:t xml:space="preserve">Sinh viên </w:t>
            </w:r>
            <w:r w:rsidR="00CC663E" w:rsidRPr="00F93EB7">
              <w:rPr>
                <w:i/>
                <w:u w:val="single"/>
              </w:rPr>
              <w:t>thực hiện</w:t>
            </w:r>
            <w:r w:rsidRPr="00F93EB7">
              <w:rPr>
                <w:i/>
                <w:u w:val="single"/>
              </w:rPr>
              <w:t>:</w:t>
            </w:r>
          </w:p>
          <w:p w14:paraId="4D47E4D2" w14:textId="3336B583" w:rsidR="00087014" w:rsidRDefault="00AA46B8" w:rsidP="003534DF">
            <w:pPr>
              <w:spacing w:beforeLines="30" w:before="72" w:afterLines="30" w:after="72"/>
            </w:pPr>
            <w:r>
              <w:t>Lâm Ngọc Triệu</w:t>
            </w:r>
          </w:p>
          <w:p w14:paraId="6D39D433" w14:textId="107142F7" w:rsidR="00AA46B8" w:rsidRDefault="00AA46B8" w:rsidP="003534DF">
            <w:pPr>
              <w:spacing w:beforeLines="30" w:before="72" w:afterLines="30" w:after="72"/>
            </w:pPr>
            <w:r>
              <w:t>Thượng Văn Anh Khoa</w:t>
            </w:r>
          </w:p>
          <w:p w14:paraId="22BE46E0" w14:textId="6F9F63AB" w:rsidR="00AA46B8" w:rsidRPr="00F93EB7" w:rsidRDefault="00AA46B8" w:rsidP="003534DF">
            <w:pPr>
              <w:spacing w:beforeLines="30" w:before="72" w:afterLines="30" w:after="72"/>
            </w:pPr>
            <w:r>
              <w:t>Trần Văn Thành</w:t>
            </w:r>
          </w:p>
          <w:p w14:paraId="7DB2FDCE" w14:textId="7A44CBEB" w:rsidR="00087014" w:rsidRPr="00BF1947" w:rsidRDefault="00087014" w:rsidP="00BF1947">
            <w:pPr>
              <w:tabs>
                <w:tab w:val="right" w:leader="dot" w:pos="3819"/>
              </w:tabs>
              <w:spacing w:beforeLines="30" w:before="72" w:afterLines="30" w:after="72"/>
            </w:pPr>
            <w:r w:rsidRPr="00F93EB7">
              <w:t xml:space="preserve">Lớp: </w:t>
            </w:r>
            <w:r w:rsidR="00AA46B8">
              <w:t>DA21TTA</w:t>
            </w:r>
          </w:p>
        </w:tc>
      </w:tr>
    </w:tbl>
    <w:p w14:paraId="147B8FA0" w14:textId="77777777" w:rsidR="00410926" w:rsidRPr="00F93EB7" w:rsidRDefault="00410926" w:rsidP="003534DF">
      <w:pPr>
        <w:spacing w:beforeLines="30" w:before="72" w:afterLines="30" w:after="72"/>
        <w:rPr>
          <w:b/>
        </w:rPr>
      </w:pPr>
    </w:p>
    <w:p w14:paraId="6341B966" w14:textId="77777777" w:rsidR="00E367C8" w:rsidRPr="00F93EB7" w:rsidRDefault="00E367C8" w:rsidP="009F1E41">
      <w:pPr>
        <w:tabs>
          <w:tab w:val="left" w:pos="3510"/>
        </w:tabs>
        <w:spacing w:beforeLines="30" w:before="72" w:afterLines="30" w:after="72"/>
        <w:jc w:val="center"/>
      </w:pPr>
    </w:p>
    <w:p w14:paraId="21DE4199" w14:textId="77777777" w:rsidR="00E367C8" w:rsidRDefault="00E367C8" w:rsidP="00BF1947">
      <w:pPr>
        <w:tabs>
          <w:tab w:val="left" w:pos="3510"/>
        </w:tabs>
        <w:spacing w:beforeLines="30" w:before="72" w:afterLines="30" w:after="72"/>
        <w:rPr>
          <w:b/>
          <w:i/>
        </w:rPr>
      </w:pPr>
    </w:p>
    <w:p w14:paraId="13D2BF07" w14:textId="77777777" w:rsidR="00BF1947" w:rsidRPr="00F93EB7" w:rsidRDefault="00BF1947" w:rsidP="00BF1947">
      <w:pPr>
        <w:tabs>
          <w:tab w:val="left" w:pos="3510"/>
        </w:tabs>
        <w:spacing w:beforeLines="30" w:before="72" w:afterLines="30" w:after="72"/>
        <w:rPr>
          <w:b/>
          <w:i/>
        </w:rPr>
      </w:pPr>
    </w:p>
    <w:p w14:paraId="668761B9" w14:textId="0DB5738F" w:rsidR="00410926" w:rsidRPr="00F93EB7" w:rsidRDefault="005D4A7E" w:rsidP="003534DF">
      <w:pPr>
        <w:tabs>
          <w:tab w:val="left" w:pos="3510"/>
        </w:tabs>
        <w:spacing w:beforeLines="30" w:before="72" w:afterLines="30" w:after="72"/>
        <w:jc w:val="center"/>
        <w:rPr>
          <w:b/>
          <w:i/>
        </w:rPr>
        <w:sectPr w:rsidR="00410926" w:rsidRPr="00F93EB7" w:rsidSect="00124E14">
          <w:pgSz w:w="11907" w:h="16840" w:code="9"/>
          <w:pgMar w:top="1134" w:right="1134" w:bottom="1134" w:left="1701" w:header="567" w:footer="567" w:gutter="0"/>
          <w:pgBorders w:display="firstPage">
            <w:top w:val="twistedLines2" w:sz="18" w:space="4" w:color="auto"/>
            <w:left w:val="twistedLines2" w:sz="18" w:space="4" w:color="auto"/>
            <w:bottom w:val="twistedLines2" w:sz="18" w:space="4" w:color="auto"/>
            <w:right w:val="twistedLines2" w:sz="18" w:space="4" w:color="auto"/>
          </w:pgBorders>
          <w:cols w:space="720"/>
          <w:docGrid w:linePitch="360"/>
        </w:sectPr>
      </w:pPr>
      <w:r w:rsidRPr="00F93EB7">
        <w:rPr>
          <w:b/>
          <w:i/>
        </w:rPr>
        <w:t>Trà Vinh,</w:t>
      </w:r>
      <w:r w:rsidR="00BF1947">
        <w:rPr>
          <w:b/>
          <w:i/>
        </w:rPr>
        <w:t xml:space="preserve"> 8</w:t>
      </w:r>
      <w:r w:rsidRPr="00F93EB7">
        <w:rPr>
          <w:b/>
          <w:i/>
        </w:rPr>
        <w:t xml:space="preserve"> tháng </w:t>
      </w:r>
      <w:r w:rsidR="00BF1947">
        <w:rPr>
          <w:b/>
          <w:i/>
        </w:rPr>
        <w:t>01</w:t>
      </w:r>
      <w:r w:rsidRPr="00F93EB7">
        <w:rPr>
          <w:b/>
          <w:i/>
        </w:rPr>
        <w:t xml:space="preserve"> năm </w:t>
      </w:r>
      <w:r w:rsidR="00F522CA" w:rsidRPr="00F93EB7">
        <w:rPr>
          <w:b/>
          <w:i/>
        </w:rPr>
        <w:t>2</w:t>
      </w:r>
      <w:r w:rsidR="00BF1947">
        <w:rPr>
          <w:b/>
          <w:i/>
        </w:rPr>
        <w:t>025</w:t>
      </w:r>
    </w:p>
    <w:p w14:paraId="72BCD98F" w14:textId="473E4B06" w:rsidR="003B13A1" w:rsidRPr="00F93EB7" w:rsidRDefault="003B13A1" w:rsidP="00BF1947">
      <w:pPr>
        <w:rPr>
          <w:b/>
          <w:bCs/>
        </w:rPr>
        <w:sectPr w:rsidR="003B13A1" w:rsidRPr="00F93EB7" w:rsidSect="0029788F">
          <w:headerReference w:type="default" r:id="rId9"/>
          <w:pgSz w:w="11907" w:h="16840" w:code="9"/>
          <w:pgMar w:top="1134" w:right="1134" w:bottom="1134" w:left="1701" w:header="720" w:footer="720" w:gutter="0"/>
          <w:cols w:space="720"/>
        </w:sectPr>
      </w:pPr>
    </w:p>
    <w:p w14:paraId="51F33D9B" w14:textId="77777777" w:rsidR="00133623" w:rsidRPr="00F93EB7" w:rsidRDefault="00F177F5" w:rsidP="003C61A4">
      <w:pPr>
        <w:jc w:val="center"/>
        <w:rPr>
          <w:b/>
          <w:sz w:val="32"/>
          <w:szCs w:val="32"/>
        </w:rPr>
      </w:pPr>
      <w:r w:rsidRPr="00F93EB7">
        <w:rPr>
          <w:b/>
          <w:sz w:val="32"/>
          <w:szCs w:val="32"/>
        </w:rPr>
        <w:t xml:space="preserve">LỜI CẢM </w:t>
      </w:r>
      <w:r w:rsidR="00034EE4" w:rsidRPr="00F93EB7">
        <w:rPr>
          <w:b/>
          <w:sz w:val="32"/>
          <w:szCs w:val="32"/>
        </w:rPr>
        <w:t>ƠN</w:t>
      </w:r>
    </w:p>
    <w:p w14:paraId="7A789C0A" w14:textId="1D1EAA68" w:rsidR="00502A0C" w:rsidRPr="004B570E" w:rsidRDefault="00502A0C" w:rsidP="00502A0C">
      <w:r w:rsidRPr="004B570E">
        <w:t xml:space="preserve">Kính gửi </w:t>
      </w:r>
      <w:r>
        <w:t xml:space="preserve">cô </w:t>
      </w:r>
      <w:r>
        <w:rPr>
          <w:bCs/>
        </w:rPr>
        <w:t>Phạm Thị Trúc Mai</w:t>
      </w:r>
      <w:r w:rsidRPr="004B570E">
        <w:t>,</w:t>
      </w:r>
    </w:p>
    <w:p w14:paraId="00071B0E" w14:textId="31240D12" w:rsidR="00502A0C" w:rsidRPr="004B570E" w:rsidRDefault="00502A0C" w:rsidP="00502A0C">
      <w:pPr>
        <w:ind w:firstLine="720"/>
      </w:pPr>
      <w:r w:rsidRPr="004B570E">
        <w:t xml:space="preserve">Trong học kỳ vừa qua, nhóm </w:t>
      </w:r>
      <w:r>
        <w:t>chúng em</w:t>
      </w:r>
      <w:r w:rsidRPr="004B570E">
        <w:t xml:space="preserve"> đã có cơ hội được học tập và tiếp thu kiến thức về</w:t>
      </w:r>
      <w:r>
        <w:t xml:space="preserve"> môn</w:t>
      </w:r>
      <w:r w:rsidRPr="004B570E">
        <w:t xml:space="preserve"> </w:t>
      </w:r>
      <w:r>
        <w:rPr>
          <w:bCs/>
        </w:rPr>
        <w:t>Phát triển ứng dụng Web với mã nguồn mở</w:t>
      </w:r>
      <w:r w:rsidRPr="004B570E">
        <w:t xml:space="preserve"> dưới sự hướng dẫn nhiệt tình của </w:t>
      </w:r>
      <w:r>
        <w:t>cô</w:t>
      </w:r>
      <w:r w:rsidRPr="004B570E">
        <w:t xml:space="preserve">. Nhân dịp này, chúng em xin gửi lời cảm ơn chân thành và sâu sắc đến </w:t>
      </w:r>
      <w:r>
        <w:t>cô ạ</w:t>
      </w:r>
      <w:r w:rsidRPr="004B570E">
        <w:t>.</w:t>
      </w:r>
    </w:p>
    <w:p w14:paraId="2BA59F76" w14:textId="2A387FF6" w:rsidR="00502A0C" w:rsidRPr="004B570E" w:rsidRDefault="00502A0C" w:rsidP="00502A0C">
      <w:pPr>
        <w:ind w:firstLine="720"/>
      </w:pPr>
      <w:r w:rsidRPr="004B570E">
        <w:t xml:space="preserve">Nhờ vào sự chỉ dẫn tỉ mỉ và tận tâm của </w:t>
      </w:r>
      <w:r>
        <w:t>cô</w:t>
      </w:r>
      <w:r w:rsidRPr="004B570E">
        <w:t xml:space="preserve">, nhóm </w:t>
      </w:r>
      <w:r>
        <w:t>chúng em</w:t>
      </w:r>
      <w:r w:rsidRPr="004B570E">
        <w:t xml:space="preserve"> đã nắm vững các kiến thức cơ bản và chuyên sâu về </w:t>
      </w:r>
      <w:r>
        <w:rPr>
          <w:bCs/>
        </w:rPr>
        <w:t>Phát triển ứng dụng Web với mã nguồn mở</w:t>
      </w:r>
      <w:r w:rsidRPr="004B570E">
        <w:t xml:space="preserve">. Chúng em đã học </w:t>
      </w:r>
      <w:r>
        <w:t>thêm ngôn ngữ mới đó là PHP.</w:t>
      </w:r>
      <w:r w:rsidRPr="004B570E">
        <w:t xml:space="preserve"> </w:t>
      </w:r>
      <w:r>
        <w:t>Cô</w:t>
      </w:r>
      <w:r w:rsidRPr="004B570E">
        <w:t xml:space="preserve"> luôn kiên nhẫn giải đáp mọi thắc mắc và khích lệ tinh thần học tập của chúng em, tạo động lực để nhóm </w:t>
      </w:r>
      <w:r>
        <w:t>chúng em</w:t>
      </w:r>
      <w:r w:rsidRPr="004B570E">
        <w:t xml:space="preserve"> phấn đấu và đạt được kết quả tốt.</w:t>
      </w:r>
    </w:p>
    <w:p w14:paraId="7B8F4A7B" w14:textId="156CBC24" w:rsidR="00133623" w:rsidRPr="00F93EB7" w:rsidRDefault="00502A0C" w:rsidP="00502A0C">
      <w:r>
        <w:tab/>
      </w:r>
      <w:r w:rsidRPr="004B570E">
        <w:t xml:space="preserve">Nhóm </w:t>
      </w:r>
      <w:r>
        <w:t>chúng em</w:t>
      </w:r>
      <w:r w:rsidRPr="004B570E">
        <w:t xml:space="preserve"> xin hứa sẽ tiếp tục cố gắng học tập và rèn luyện không ngừng để xứng đáng với sự dạy dỗ của </w:t>
      </w:r>
      <w:r>
        <w:t>cô</w:t>
      </w:r>
      <w:r w:rsidRPr="004B570E">
        <w:t xml:space="preserve">. Một lần nữa, chúng em xin chân thành cảm ơn </w:t>
      </w:r>
      <w:r>
        <w:t xml:space="preserve">cô </w:t>
      </w:r>
      <w:r>
        <w:rPr>
          <w:bCs/>
        </w:rPr>
        <w:t>Phạm Thị Trúc Mai</w:t>
      </w:r>
      <w:r w:rsidRPr="004B570E">
        <w:t xml:space="preserve"> đã truyền đạt cho chúng em những kiến thức và kỹ năng quý báu trong suốt học kỳ qua.</w:t>
      </w:r>
    </w:p>
    <w:p w14:paraId="0A7527EA" w14:textId="1396E1A0" w:rsidR="000E2395" w:rsidRPr="00F93EB7" w:rsidRDefault="000E2395" w:rsidP="000E2395">
      <w:pPr>
        <w:jc w:val="center"/>
      </w:pPr>
    </w:p>
    <w:p w14:paraId="4A01FDAF" w14:textId="77777777" w:rsidR="000E2395" w:rsidRPr="00F93EB7" w:rsidRDefault="000E2395" w:rsidP="000E2395">
      <w:pPr>
        <w:jc w:val="center"/>
      </w:pPr>
    </w:p>
    <w:p w14:paraId="496E106B" w14:textId="77777777" w:rsidR="000E2395" w:rsidRPr="00F93EB7" w:rsidRDefault="0034433B" w:rsidP="000E2395">
      <w:pPr>
        <w:jc w:val="right"/>
        <w:rPr>
          <w:i/>
        </w:rPr>
      </w:pPr>
      <w:r w:rsidRPr="00F93EB7">
        <w:rPr>
          <w:i/>
        </w:rPr>
        <w:t>Sinh viên ký và ghi rõ họ và tên</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80"/>
        <w:gridCol w:w="2776"/>
        <w:gridCol w:w="3030"/>
      </w:tblGrid>
      <w:tr w:rsidR="008078D4" w:rsidRPr="00D304CA" w14:paraId="6F771C52" w14:textId="77777777" w:rsidTr="008078D4">
        <w:trPr>
          <w:jc w:val="center"/>
        </w:trPr>
        <w:tc>
          <w:tcPr>
            <w:tcW w:w="2880" w:type="dxa"/>
          </w:tcPr>
          <w:p w14:paraId="1E78BDA7" w14:textId="77777777" w:rsidR="008078D4" w:rsidRPr="00D304CA" w:rsidRDefault="008078D4" w:rsidP="008078D4">
            <w:pPr>
              <w:jc w:val="center"/>
              <w:rPr>
                <w:b/>
              </w:rPr>
            </w:pPr>
            <w:r w:rsidRPr="00D304CA">
              <w:rPr>
                <w:b/>
              </w:rPr>
              <w:t>Sinh viên 1</w:t>
            </w:r>
          </w:p>
          <w:p w14:paraId="19106EE9" w14:textId="77777777" w:rsidR="008078D4" w:rsidRDefault="008078D4" w:rsidP="00D304CA">
            <w:pPr>
              <w:rPr>
                <w:b/>
              </w:rPr>
            </w:pPr>
          </w:p>
          <w:p w14:paraId="56E4DC37" w14:textId="77777777" w:rsidR="00AA46B8" w:rsidRDefault="00AA46B8" w:rsidP="00D304CA">
            <w:pPr>
              <w:rPr>
                <w:b/>
              </w:rPr>
            </w:pPr>
          </w:p>
          <w:p w14:paraId="666DCBB1" w14:textId="77777777" w:rsidR="00AA46B8" w:rsidRDefault="00AA46B8" w:rsidP="00D304CA">
            <w:pPr>
              <w:rPr>
                <w:b/>
              </w:rPr>
            </w:pPr>
          </w:p>
          <w:p w14:paraId="45E65DDF" w14:textId="77777777" w:rsidR="00AA46B8" w:rsidRDefault="00AA46B8" w:rsidP="00D304CA">
            <w:pPr>
              <w:rPr>
                <w:b/>
              </w:rPr>
            </w:pPr>
          </w:p>
          <w:p w14:paraId="320F052F" w14:textId="77777777" w:rsidR="00AA46B8" w:rsidRDefault="00AA46B8" w:rsidP="00D304CA">
            <w:pPr>
              <w:rPr>
                <w:b/>
              </w:rPr>
            </w:pPr>
          </w:p>
          <w:p w14:paraId="057E3B05" w14:textId="77777777" w:rsidR="00AA46B8" w:rsidRDefault="00AA46B8" w:rsidP="00D304CA">
            <w:pPr>
              <w:rPr>
                <w:b/>
              </w:rPr>
            </w:pPr>
          </w:p>
          <w:p w14:paraId="2F39B985" w14:textId="454A2ABD" w:rsidR="00AA46B8" w:rsidRPr="008D191F" w:rsidRDefault="008D191F" w:rsidP="00D304CA">
            <w:pPr>
              <w:rPr>
                <w:bCs/>
              </w:rPr>
            </w:pPr>
            <w:r>
              <w:rPr>
                <w:bCs/>
              </w:rPr>
              <w:t xml:space="preserve">      </w:t>
            </w:r>
            <w:r w:rsidR="00AA46B8" w:rsidRPr="008D191F">
              <w:rPr>
                <w:bCs/>
              </w:rPr>
              <w:t>Lâm Ngọc Triệu</w:t>
            </w:r>
          </w:p>
          <w:p w14:paraId="267B9FD0" w14:textId="77777777" w:rsidR="008078D4" w:rsidRPr="00D304CA" w:rsidRDefault="008078D4" w:rsidP="00D304CA">
            <w:pPr>
              <w:rPr>
                <w:b/>
              </w:rPr>
            </w:pPr>
          </w:p>
          <w:p w14:paraId="6FAEA6C2" w14:textId="77777777" w:rsidR="008078D4" w:rsidRPr="00D304CA" w:rsidRDefault="008078D4" w:rsidP="00D304CA">
            <w:pPr>
              <w:rPr>
                <w:b/>
              </w:rPr>
            </w:pPr>
          </w:p>
          <w:p w14:paraId="1A404329" w14:textId="77777777" w:rsidR="008078D4" w:rsidRPr="00D304CA" w:rsidRDefault="008078D4" w:rsidP="00D304CA">
            <w:pPr>
              <w:rPr>
                <w:b/>
              </w:rPr>
            </w:pPr>
          </w:p>
          <w:p w14:paraId="2E5D37EA" w14:textId="77777777" w:rsidR="008078D4" w:rsidRPr="00D304CA" w:rsidRDefault="008078D4" w:rsidP="00D304CA">
            <w:pPr>
              <w:rPr>
                <w:b/>
              </w:rPr>
            </w:pPr>
          </w:p>
          <w:p w14:paraId="4936D271" w14:textId="77777777" w:rsidR="008078D4" w:rsidRPr="00D304CA" w:rsidRDefault="008078D4" w:rsidP="00D304CA">
            <w:pPr>
              <w:rPr>
                <w:b/>
              </w:rPr>
            </w:pPr>
          </w:p>
        </w:tc>
        <w:tc>
          <w:tcPr>
            <w:tcW w:w="2776" w:type="dxa"/>
          </w:tcPr>
          <w:p w14:paraId="52F3D591" w14:textId="77777777" w:rsidR="008078D4" w:rsidRDefault="008078D4" w:rsidP="008078D4">
            <w:pPr>
              <w:jc w:val="center"/>
              <w:rPr>
                <w:b/>
              </w:rPr>
            </w:pPr>
            <w:r w:rsidRPr="00D304CA">
              <w:rPr>
                <w:b/>
              </w:rPr>
              <w:t>Sinh viên 2</w:t>
            </w:r>
          </w:p>
          <w:p w14:paraId="2C0D7B97" w14:textId="77777777" w:rsidR="00AA46B8" w:rsidRPr="00AA46B8" w:rsidRDefault="00AA46B8" w:rsidP="00AA46B8"/>
          <w:p w14:paraId="06021796" w14:textId="77777777" w:rsidR="00AA46B8" w:rsidRPr="00AA46B8" w:rsidRDefault="00AA46B8" w:rsidP="00AA46B8"/>
          <w:p w14:paraId="1D7F8A29" w14:textId="77777777" w:rsidR="00AA46B8" w:rsidRPr="00AA46B8" w:rsidRDefault="00AA46B8" w:rsidP="00AA46B8"/>
          <w:p w14:paraId="092AB098" w14:textId="77777777" w:rsidR="00AA46B8" w:rsidRPr="00AA46B8" w:rsidRDefault="00AA46B8" w:rsidP="00AA46B8"/>
          <w:p w14:paraId="443BA213" w14:textId="77777777" w:rsidR="00AA46B8" w:rsidRPr="00AA46B8" w:rsidRDefault="00AA46B8" w:rsidP="00AA46B8"/>
          <w:p w14:paraId="3ADAB086" w14:textId="77777777" w:rsidR="00AA46B8" w:rsidRDefault="00AA46B8" w:rsidP="00AA46B8">
            <w:pPr>
              <w:rPr>
                <w:b/>
              </w:rPr>
            </w:pPr>
          </w:p>
          <w:p w14:paraId="57340900" w14:textId="524E1C91" w:rsidR="00AA46B8" w:rsidRPr="00AA46B8" w:rsidRDefault="008D191F" w:rsidP="00AA46B8">
            <w:r>
              <w:t xml:space="preserve"> </w:t>
            </w:r>
            <w:r w:rsidR="00AA46B8">
              <w:t>Thượng Văn Anh Khoa</w:t>
            </w:r>
          </w:p>
        </w:tc>
        <w:tc>
          <w:tcPr>
            <w:tcW w:w="3030" w:type="dxa"/>
          </w:tcPr>
          <w:p w14:paraId="646498DB" w14:textId="77777777" w:rsidR="008078D4" w:rsidRDefault="008078D4" w:rsidP="008078D4">
            <w:pPr>
              <w:jc w:val="center"/>
              <w:rPr>
                <w:b/>
              </w:rPr>
            </w:pPr>
            <w:r w:rsidRPr="00D304CA">
              <w:rPr>
                <w:b/>
              </w:rPr>
              <w:t>Sinh viên 3</w:t>
            </w:r>
          </w:p>
          <w:p w14:paraId="45B7FEA5" w14:textId="77777777" w:rsidR="00AA46B8" w:rsidRPr="00AA46B8" w:rsidRDefault="00AA46B8" w:rsidP="00AA46B8"/>
          <w:p w14:paraId="1F1333B1" w14:textId="77777777" w:rsidR="00AA46B8" w:rsidRPr="00AA46B8" w:rsidRDefault="00AA46B8" w:rsidP="00AA46B8"/>
          <w:p w14:paraId="6B639AE9" w14:textId="77777777" w:rsidR="00AA46B8" w:rsidRPr="00AA46B8" w:rsidRDefault="00AA46B8" w:rsidP="00AA46B8"/>
          <w:p w14:paraId="552965C1" w14:textId="77777777" w:rsidR="00AA46B8" w:rsidRPr="00AA46B8" w:rsidRDefault="00AA46B8" w:rsidP="00AA46B8"/>
          <w:p w14:paraId="76E94693" w14:textId="77777777" w:rsidR="00AA46B8" w:rsidRPr="00AA46B8" w:rsidRDefault="00AA46B8" w:rsidP="00AA46B8"/>
          <w:p w14:paraId="778186B7" w14:textId="77777777" w:rsidR="00AA46B8" w:rsidRDefault="00AA46B8" w:rsidP="00AA46B8">
            <w:pPr>
              <w:rPr>
                <w:b/>
              </w:rPr>
            </w:pPr>
          </w:p>
          <w:p w14:paraId="024A1793" w14:textId="37AB7C6B" w:rsidR="00AA46B8" w:rsidRPr="00AA46B8" w:rsidRDefault="008D191F" w:rsidP="008D191F">
            <w:r>
              <w:t xml:space="preserve">        </w:t>
            </w:r>
            <w:r w:rsidR="00AA46B8">
              <w:t>Trần Văn Thành</w:t>
            </w:r>
          </w:p>
        </w:tc>
      </w:tr>
    </w:tbl>
    <w:p w14:paraId="47865F4A" w14:textId="77777777" w:rsidR="00023725" w:rsidRPr="00F93EB7" w:rsidRDefault="000E2395" w:rsidP="003C61A4">
      <w:pPr>
        <w:jc w:val="center"/>
      </w:pPr>
      <w:r w:rsidRPr="00F93EB7">
        <w:br w:type="page"/>
      </w:r>
      <w:r w:rsidR="002F177F" w:rsidRPr="00F93EB7">
        <w:rPr>
          <w:b/>
          <w:sz w:val="32"/>
          <w:szCs w:val="32"/>
        </w:rPr>
        <w:lastRenderedPageBreak/>
        <w:t>NHẬN XÉT CỦA GIẢNG</w:t>
      </w:r>
      <w:r w:rsidR="00E367C8" w:rsidRPr="00F93EB7">
        <w:rPr>
          <w:b/>
          <w:sz w:val="32"/>
          <w:szCs w:val="32"/>
        </w:rPr>
        <w:t xml:space="preserve"> VIÊN HƯỚNG DẪN</w:t>
      </w:r>
    </w:p>
    <w:p w14:paraId="09028136" w14:textId="77777777" w:rsidR="00E367C8" w:rsidRPr="00F93EB7" w:rsidRDefault="00E367C8" w:rsidP="00E367C8"/>
    <w:p w14:paraId="4023BA9A" w14:textId="77777777" w:rsidR="00F177F5" w:rsidRPr="00F93EB7" w:rsidRDefault="00E367C8" w:rsidP="002F177F">
      <w:pPr>
        <w:tabs>
          <w:tab w:val="right" w:leader="dot" w:pos="8789"/>
        </w:tabs>
      </w:pPr>
      <w:r w:rsidRPr="00F93EB7">
        <w:tab/>
      </w:r>
    </w:p>
    <w:p w14:paraId="35BA7273" w14:textId="77777777" w:rsidR="00E367C8" w:rsidRPr="00F93EB7" w:rsidRDefault="00E367C8" w:rsidP="002F177F">
      <w:pPr>
        <w:tabs>
          <w:tab w:val="right" w:leader="dot" w:pos="8789"/>
        </w:tabs>
      </w:pPr>
      <w:r w:rsidRPr="00F93EB7">
        <w:tab/>
      </w:r>
    </w:p>
    <w:p w14:paraId="4CC56AB6" w14:textId="77777777" w:rsidR="00E367C8" w:rsidRPr="00F93EB7" w:rsidRDefault="00E367C8" w:rsidP="002F177F">
      <w:pPr>
        <w:tabs>
          <w:tab w:val="right" w:leader="dot" w:pos="8789"/>
        </w:tabs>
      </w:pPr>
      <w:r w:rsidRPr="00F93EB7">
        <w:tab/>
      </w:r>
    </w:p>
    <w:p w14:paraId="4C9BA627" w14:textId="77777777" w:rsidR="00E367C8" w:rsidRPr="00F93EB7" w:rsidRDefault="00E367C8" w:rsidP="002F177F">
      <w:pPr>
        <w:tabs>
          <w:tab w:val="right" w:leader="dot" w:pos="8789"/>
        </w:tabs>
      </w:pPr>
      <w:r w:rsidRPr="00F93EB7">
        <w:tab/>
      </w:r>
    </w:p>
    <w:p w14:paraId="0A41FE70" w14:textId="77777777" w:rsidR="00E367C8" w:rsidRPr="00F93EB7" w:rsidRDefault="00E367C8" w:rsidP="002F177F">
      <w:pPr>
        <w:tabs>
          <w:tab w:val="right" w:leader="dot" w:pos="8789"/>
        </w:tabs>
      </w:pPr>
      <w:r w:rsidRPr="00F93EB7">
        <w:tab/>
      </w:r>
    </w:p>
    <w:p w14:paraId="20CAC11E" w14:textId="77777777" w:rsidR="00E367C8" w:rsidRPr="00F93EB7" w:rsidRDefault="00E367C8" w:rsidP="002F177F">
      <w:pPr>
        <w:tabs>
          <w:tab w:val="right" w:leader="dot" w:pos="8789"/>
        </w:tabs>
      </w:pPr>
      <w:r w:rsidRPr="00F93EB7">
        <w:tab/>
      </w:r>
    </w:p>
    <w:p w14:paraId="1D5F58BE" w14:textId="77777777" w:rsidR="00E367C8" w:rsidRPr="00F93EB7" w:rsidRDefault="00E367C8" w:rsidP="002F177F">
      <w:pPr>
        <w:tabs>
          <w:tab w:val="right" w:leader="dot" w:pos="8789"/>
        </w:tabs>
      </w:pPr>
      <w:r w:rsidRPr="00F93EB7">
        <w:tab/>
      </w:r>
    </w:p>
    <w:p w14:paraId="6DDC3761" w14:textId="77777777" w:rsidR="00E367C8" w:rsidRPr="00F93EB7" w:rsidRDefault="00E367C8" w:rsidP="002F177F">
      <w:pPr>
        <w:tabs>
          <w:tab w:val="right" w:leader="dot" w:pos="8789"/>
        </w:tabs>
      </w:pPr>
      <w:r w:rsidRPr="00F93EB7">
        <w:tab/>
      </w:r>
    </w:p>
    <w:p w14:paraId="34457395" w14:textId="77777777" w:rsidR="00E367C8" w:rsidRPr="00F93EB7" w:rsidRDefault="00E367C8" w:rsidP="002F177F">
      <w:pPr>
        <w:tabs>
          <w:tab w:val="right" w:leader="dot" w:pos="8789"/>
        </w:tabs>
      </w:pPr>
      <w:r w:rsidRPr="00F93EB7">
        <w:tab/>
      </w:r>
    </w:p>
    <w:p w14:paraId="676FF1F8" w14:textId="77777777" w:rsidR="00E367C8" w:rsidRPr="00F93EB7" w:rsidRDefault="00E367C8" w:rsidP="002F177F">
      <w:pPr>
        <w:tabs>
          <w:tab w:val="right" w:leader="dot" w:pos="8789"/>
        </w:tabs>
      </w:pPr>
      <w:r w:rsidRPr="00F93EB7">
        <w:tab/>
      </w:r>
    </w:p>
    <w:p w14:paraId="4CA2A4F0" w14:textId="77777777" w:rsidR="00E367C8" w:rsidRPr="00F93EB7" w:rsidRDefault="00E367C8" w:rsidP="002F177F">
      <w:pPr>
        <w:tabs>
          <w:tab w:val="right" w:leader="dot" w:pos="8789"/>
        </w:tabs>
      </w:pPr>
      <w:r w:rsidRPr="00F93EB7">
        <w:tab/>
      </w:r>
    </w:p>
    <w:p w14:paraId="169E6FF8" w14:textId="77777777" w:rsidR="00E367C8" w:rsidRPr="00F93EB7" w:rsidRDefault="00E367C8" w:rsidP="002F177F">
      <w:pPr>
        <w:tabs>
          <w:tab w:val="right" w:leader="dot" w:pos="8789"/>
        </w:tabs>
      </w:pPr>
      <w:r w:rsidRPr="00F93EB7">
        <w:tab/>
      </w:r>
    </w:p>
    <w:p w14:paraId="573A3C55" w14:textId="77777777" w:rsidR="00E367C8" w:rsidRPr="00F93EB7" w:rsidRDefault="00E367C8" w:rsidP="002F177F">
      <w:pPr>
        <w:tabs>
          <w:tab w:val="right" w:leader="dot" w:pos="8789"/>
        </w:tabs>
        <w:rPr>
          <w:b/>
          <w:bCs/>
          <w:i/>
          <w:iCs/>
        </w:rPr>
      </w:pPr>
      <w:r w:rsidRPr="00F93EB7">
        <w:tab/>
      </w:r>
      <w:r w:rsidRPr="00F93EB7">
        <w:tab/>
      </w:r>
      <w:r w:rsidRPr="00F93EB7">
        <w:tab/>
      </w:r>
      <w:r w:rsidRPr="00F93EB7">
        <w:tab/>
      </w:r>
      <w:r w:rsidRPr="00F93EB7">
        <w:tab/>
      </w:r>
      <w:r w:rsidRPr="00F93EB7">
        <w:tab/>
      </w:r>
      <w:r w:rsidRPr="00F93EB7">
        <w:tab/>
      </w:r>
    </w:p>
    <w:p w14:paraId="70296E67" w14:textId="77777777" w:rsidR="00F177F5" w:rsidRPr="00F93EB7" w:rsidRDefault="00F177F5" w:rsidP="00F177F5">
      <w:pPr>
        <w:rPr>
          <w:b/>
          <w:bCs/>
          <w:i/>
          <w:iCs/>
        </w:rPr>
      </w:pPr>
      <w:r w:rsidRPr="00F93EB7">
        <w:rPr>
          <w:b/>
          <w:bCs/>
          <w:i/>
          <w:iCs/>
        </w:rPr>
        <w:tab/>
      </w:r>
    </w:p>
    <w:p w14:paraId="007D6A58" w14:textId="77777777" w:rsidR="00F177F5" w:rsidRPr="00F93EB7" w:rsidRDefault="007F3799" w:rsidP="00F177F5">
      <w:r w:rsidRPr="00F93EB7">
        <w:rPr>
          <w:i/>
          <w:noProof/>
        </w:rPr>
        <mc:AlternateContent>
          <mc:Choice Requires="wps">
            <w:drawing>
              <wp:anchor distT="0" distB="0" distL="114300" distR="114300" simplePos="0" relativeHeight="251657728" behindDoc="0" locked="0" layoutInCell="1" allowOverlap="1" wp14:anchorId="4A56D52E" wp14:editId="003D2F10">
                <wp:simplePos x="0" y="0"/>
                <wp:positionH relativeFrom="column">
                  <wp:posOffset>2857500</wp:posOffset>
                </wp:positionH>
                <wp:positionV relativeFrom="paragraph">
                  <wp:posOffset>7582535</wp:posOffset>
                </wp:positionV>
                <wp:extent cx="3124200" cy="800100"/>
                <wp:effectExtent l="3810" t="0" r="0" b="2540"/>
                <wp:wrapNone/>
                <wp:docPr id="1"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24200" cy="8001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F325BFA" w14:textId="77777777" w:rsidR="007D5BA8" w:rsidRPr="00B803F1" w:rsidRDefault="007D5BA8" w:rsidP="00023725">
                            <w:pPr>
                              <w:jc w:val="center"/>
                              <w:rPr>
                                <w:b/>
                                <w:i/>
                              </w:rPr>
                            </w:pPr>
                            <w:r w:rsidRPr="00B803F1">
                              <w:rPr>
                                <w:b/>
                                <w:i/>
                              </w:rPr>
                              <w:t>Trà Vinh, ngày…...tháng…...năm</w:t>
                            </w:r>
                            <w:r>
                              <w:rPr>
                                <w:b/>
                                <w:i/>
                              </w:rPr>
                              <w:t xml:space="preserve"> 2012</w:t>
                            </w:r>
                          </w:p>
                          <w:p w14:paraId="69FF39E5" w14:textId="77777777" w:rsidR="007D5BA8" w:rsidRPr="00D34D88" w:rsidRDefault="007D5BA8" w:rsidP="00023725">
                            <w:pPr>
                              <w:jc w:val="center"/>
                              <w:rPr>
                                <w:b/>
                              </w:rPr>
                            </w:pPr>
                            <w:r w:rsidRPr="00D34D88">
                              <w:rPr>
                                <w:b/>
                              </w:rPr>
                              <w:t>GIÁO VIÊN CHẤM BÁO CÁO</w:t>
                            </w:r>
                          </w:p>
                          <w:p w14:paraId="7F5CE93E" w14:textId="77777777" w:rsidR="007D5BA8" w:rsidRPr="00023725" w:rsidRDefault="007D5BA8" w:rsidP="00023725">
                            <w:pPr>
                              <w:jc w:val="center"/>
                              <w:rPr>
                                <w:i/>
                              </w:rPr>
                            </w:pPr>
                            <w:r w:rsidRPr="00023725">
                              <w:rPr>
                                <w:i/>
                              </w:rPr>
                              <w:t>(ký</w:t>
                            </w:r>
                            <w:r>
                              <w:rPr>
                                <w:i/>
                              </w:rPr>
                              <w:t xml:space="preserve">, ghi rõ họ </w:t>
                            </w:r>
                            <w:r w:rsidRPr="00023725">
                              <w:rPr>
                                <w:i/>
                              </w:rPr>
                              <w:t xml:space="preserve"> tên)</w:t>
                            </w:r>
                          </w:p>
                          <w:p w14:paraId="2A6CF4AC" w14:textId="77777777" w:rsidR="007D5BA8" w:rsidRPr="00D02942" w:rsidRDefault="007D5BA8" w:rsidP="00023725">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A56D52E" id="_x0000_t202" coordsize="21600,21600" o:spt="202" path="m,l,21600r21600,l21600,xe">
                <v:stroke joinstyle="miter"/>
                <v:path gradientshapeok="t" o:connecttype="rect"/>
              </v:shapetype>
              <v:shape id="Text Box 7" o:spid="_x0000_s1026" type="#_x0000_t202" style="position:absolute;left:0;text-align:left;margin-left:225pt;margin-top:597.05pt;width:246pt;height:63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" stroked="f">
                <v:textbox>
                  <w:txbxContent>
                    <w:p w14:paraId="1F325BFA" w14:textId="77777777" w:rsidR="007D5BA8" w:rsidRPr="00B803F1" w:rsidRDefault="007D5BA8" w:rsidP="00023725">
                      <w:pPr>
                        <w:jc w:val="center"/>
                        <w:rPr>
                          <w:b/>
                          <w:i/>
                        </w:rPr>
                      </w:pPr>
                      <w:r w:rsidRPr="00B803F1">
                        <w:rPr>
                          <w:b/>
                          <w:i/>
                        </w:rPr>
                        <w:t>Trà Vinh, ngày…...tháng…...năm</w:t>
                      </w:r>
                      <w:r>
                        <w:rPr>
                          <w:b/>
                          <w:i/>
                        </w:rPr>
                        <w:t xml:space="preserve"> 2012</w:t>
                      </w:r>
                    </w:p>
                    <w:p w14:paraId="69FF39E5" w14:textId="77777777" w:rsidR="007D5BA8" w:rsidRPr="00D34D88" w:rsidRDefault="007D5BA8" w:rsidP="00023725">
                      <w:pPr>
                        <w:jc w:val="center"/>
                        <w:rPr>
                          <w:b/>
                        </w:rPr>
                      </w:pPr>
                      <w:r w:rsidRPr="00D34D88">
                        <w:rPr>
                          <w:b/>
                        </w:rPr>
                        <w:t>GIÁO VIÊN CHẤM BÁO CÁO</w:t>
                      </w:r>
                    </w:p>
                    <w:p w14:paraId="7F5CE93E" w14:textId="77777777" w:rsidR="007D5BA8" w:rsidRPr="00023725" w:rsidRDefault="007D5BA8" w:rsidP="00023725">
                      <w:pPr>
                        <w:jc w:val="center"/>
                        <w:rPr>
                          <w:i/>
                        </w:rPr>
                      </w:pPr>
                      <w:r w:rsidRPr="00023725">
                        <w:rPr>
                          <w:i/>
                        </w:rPr>
                        <w:t>(ký</w:t>
                      </w:r>
                      <w:r>
                        <w:rPr>
                          <w:i/>
                        </w:rPr>
                        <w:t xml:space="preserve">, ghi rõ họ </w:t>
                      </w:r>
                      <w:r w:rsidRPr="00023725">
                        <w:rPr>
                          <w:i/>
                        </w:rPr>
                        <w:t xml:space="preserve"> tên)</w:t>
                      </w:r>
                    </w:p>
                    <w:p w14:paraId="2A6CF4AC" w14:textId="77777777" w:rsidR="007D5BA8" w:rsidRPr="00D02942" w:rsidRDefault="007D5BA8" w:rsidP="00023725">
                      <w:pPr>
                        <w:jc w:val="center"/>
                      </w:pPr>
                    </w:p>
                  </w:txbxContent>
                </v:textbox>
              </v:shape>
            </w:pict>
          </mc:Fallback>
        </mc:AlternateContent>
      </w:r>
    </w:p>
    <w:p w14:paraId="66656E6F" w14:textId="77777777" w:rsidR="00D82BCB" w:rsidRPr="00F93EB7" w:rsidRDefault="00D82BCB">
      <w:pPr>
        <w:rPr>
          <w:b/>
        </w:rPr>
      </w:pPr>
      <w:r w:rsidRPr="00F93EB7">
        <w:br w:type="page"/>
      </w:r>
    </w:p>
    <w:p w14:paraId="5C4A8891" w14:textId="77777777" w:rsidR="000853FC" w:rsidRPr="00F93EB7" w:rsidRDefault="002F177F" w:rsidP="003C61A4">
      <w:pPr>
        <w:jc w:val="center"/>
      </w:pPr>
      <w:r w:rsidRPr="00F93EB7">
        <w:rPr>
          <w:b/>
          <w:sz w:val="32"/>
          <w:szCs w:val="32"/>
        </w:rPr>
        <w:lastRenderedPageBreak/>
        <w:t>NHẬN XÉT CỦA GIẢNG</w:t>
      </w:r>
      <w:r w:rsidR="00D82BCB" w:rsidRPr="00F93EB7">
        <w:rPr>
          <w:b/>
          <w:sz w:val="32"/>
          <w:szCs w:val="32"/>
        </w:rPr>
        <w:t xml:space="preserve"> VIÊN PHẢN BIỆN</w:t>
      </w:r>
    </w:p>
    <w:p w14:paraId="32660BBA" w14:textId="77777777" w:rsidR="00D82BCB" w:rsidRPr="00F93EB7" w:rsidRDefault="00D82BCB" w:rsidP="00D82BCB"/>
    <w:p w14:paraId="0FDCAB60" w14:textId="77777777" w:rsidR="00D82BCB" w:rsidRPr="00F93EB7" w:rsidRDefault="007214B3" w:rsidP="002F177F">
      <w:pPr>
        <w:tabs>
          <w:tab w:val="right" w:leader="dot" w:pos="8789"/>
        </w:tabs>
      </w:pPr>
      <w:r w:rsidRPr="00F93EB7">
        <w:tab/>
      </w:r>
    </w:p>
    <w:p w14:paraId="1FA73C52" w14:textId="77777777" w:rsidR="007214B3" w:rsidRPr="00F93EB7" w:rsidRDefault="007214B3" w:rsidP="002F177F">
      <w:pPr>
        <w:tabs>
          <w:tab w:val="right" w:leader="dot" w:pos="8789"/>
        </w:tabs>
      </w:pPr>
      <w:r w:rsidRPr="00F93EB7">
        <w:tab/>
      </w:r>
    </w:p>
    <w:p w14:paraId="6DC1E356" w14:textId="77777777" w:rsidR="007214B3" w:rsidRPr="00F93EB7" w:rsidRDefault="007214B3" w:rsidP="002F177F">
      <w:pPr>
        <w:tabs>
          <w:tab w:val="right" w:leader="dot" w:pos="8789"/>
        </w:tabs>
      </w:pPr>
      <w:r w:rsidRPr="00F93EB7">
        <w:tab/>
      </w:r>
    </w:p>
    <w:p w14:paraId="423B5A5F" w14:textId="77777777" w:rsidR="007214B3" w:rsidRPr="00F93EB7" w:rsidRDefault="007214B3" w:rsidP="002F177F">
      <w:pPr>
        <w:tabs>
          <w:tab w:val="right" w:leader="dot" w:pos="8789"/>
        </w:tabs>
      </w:pPr>
      <w:r w:rsidRPr="00F93EB7">
        <w:tab/>
      </w:r>
    </w:p>
    <w:p w14:paraId="7A06B95D" w14:textId="77777777" w:rsidR="007214B3" w:rsidRPr="00F93EB7" w:rsidRDefault="007214B3" w:rsidP="002F177F">
      <w:pPr>
        <w:tabs>
          <w:tab w:val="right" w:leader="dot" w:pos="8789"/>
        </w:tabs>
      </w:pPr>
      <w:r w:rsidRPr="00F93EB7">
        <w:tab/>
      </w:r>
    </w:p>
    <w:p w14:paraId="6F02103B" w14:textId="77777777" w:rsidR="007214B3" w:rsidRPr="00F93EB7" w:rsidRDefault="007214B3" w:rsidP="002F177F">
      <w:pPr>
        <w:tabs>
          <w:tab w:val="right" w:leader="dot" w:pos="8789"/>
        </w:tabs>
      </w:pPr>
      <w:r w:rsidRPr="00F93EB7">
        <w:tab/>
      </w:r>
    </w:p>
    <w:p w14:paraId="3D35938E" w14:textId="77777777" w:rsidR="007214B3" w:rsidRPr="00F93EB7" w:rsidRDefault="007214B3" w:rsidP="002F177F">
      <w:pPr>
        <w:tabs>
          <w:tab w:val="right" w:leader="dot" w:pos="8789"/>
        </w:tabs>
      </w:pPr>
      <w:r w:rsidRPr="00F93EB7">
        <w:tab/>
      </w:r>
    </w:p>
    <w:p w14:paraId="4B6A8C9F" w14:textId="77777777" w:rsidR="007214B3" w:rsidRPr="00F93EB7" w:rsidRDefault="007214B3" w:rsidP="002F177F">
      <w:pPr>
        <w:tabs>
          <w:tab w:val="right" w:leader="dot" w:pos="8789"/>
        </w:tabs>
      </w:pPr>
      <w:r w:rsidRPr="00F93EB7">
        <w:tab/>
      </w:r>
    </w:p>
    <w:p w14:paraId="51A18807" w14:textId="77777777" w:rsidR="007214B3" w:rsidRPr="00F93EB7" w:rsidRDefault="007214B3" w:rsidP="002F177F">
      <w:pPr>
        <w:tabs>
          <w:tab w:val="right" w:leader="dot" w:pos="8789"/>
        </w:tabs>
      </w:pPr>
      <w:r w:rsidRPr="00F93EB7">
        <w:tab/>
      </w:r>
    </w:p>
    <w:p w14:paraId="3CEC4D55" w14:textId="77777777" w:rsidR="007214B3" w:rsidRPr="00F93EB7" w:rsidRDefault="007214B3" w:rsidP="002F177F">
      <w:pPr>
        <w:tabs>
          <w:tab w:val="right" w:leader="dot" w:pos="8789"/>
        </w:tabs>
      </w:pPr>
      <w:r w:rsidRPr="00F93EB7">
        <w:tab/>
      </w:r>
    </w:p>
    <w:p w14:paraId="505F9915" w14:textId="77777777" w:rsidR="007214B3" w:rsidRPr="00F93EB7" w:rsidRDefault="007214B3" w:rsidP="002F177F">
      <w:pPr>
        <w:tabs>
          <w:tab w:val="right" w:leader="dot" w:pos="8789"/>
        </w:tabs>
      </w:pPr>
      <w:r w:rsidRPr="00F93EB7">
        <w:tab/>
      </w:r>
    </w:p>
    <w:p w14:paraId="7E80A759" w14:textId="77777777" w:rsidR="007214B3" w:rsidRPr="00F93EB7" w:rsidRDefault="007214B3" w:rsidP="002F177F">
      <w:pPr>
        <w:tabs>
          <w:tab w:val="right" w:leader="dot" w:pos="8789"/>
        </w:tabs>
      </w:pPr>
      <w:r w:rsidRPr="00F93EB7">
        <w:tab/>
      </w:r>
    </w:p>
    <w:p w14:paraId="28A0F0AD" w14:textId="77777777" w:rsidR="007214B3" w:rsidRPr="00F93EB7" w:rsidRDefault="007214B3" w:rsidP="002F177F">
      <w:pPr>
        <w:tabs>
          <w:tab w:val="right" w:leader="dot" w:pos="8789"/>
        </w:tabs>
      </w:pPr>
      <w:r w:rsidRPr="00F93EB7">
        <w:tab/>
      </w:r>
    </w:p>
    <w:p w14:paraId="413DF3B1" w14:textId="77777777" w:rsidR="007214B3" w:rsidRPr="00F93EB7" w:rsidRDefault="007214B3" w:rsidP="002F177F">
      <w:pPr>
        <w:tabs>
          <w:tab w:val="right" w:leader="dot" w:pos="8789"/>
        </w:tabs>
      </w:pPr>
      <w:r w:rsidRPr="00F93EB7">
        <w:tab/>
      </w:r>
    </w:p>
    <w:p w14:paraId="00BA94C9" w14:textId="77777777" w:rsidR="007214B3" w:rsidRPr="00F93EB7" w:rsidRDefault="007214B3" w:rsidP="002F177F">
      <w:pPr>
        <w:tabs>
          <w:tab w:val="right" w:leader="dot" w:pos="8789"/>
        </w:tabs>
      </w:pPr>
      <w:r w:rsidRPr="00F93EB7">
        <w:tab/>
      </w:r>
    </w:p>
    <w:p w14:paraId="10EAA170" w14:textId="77777777" w:rsidR="007214B3" w:rsidRPr="00F93EB7" w:rsidRDefault="007214B3" w:rsidP="002F177F">
      <w:pPr>
        <w:tabs>
          <w:tab w:val="right" w:leader="dot" w:pos="8789"/>
        </w:tabs>
      </w:pPr>
      <w:r w:rsidRPr="00F93EB7">
        <w:tab/>
      </w:r>
    </w:p>
    <w:p w14:paraId="144004EE" w14:textId="77777777" w:rsidR="007214B3" w:rsidRPr="00F93EB7" w:rsidRDefault="007214B3" w:rsidP="002F177F">
      <w:pPr>
        <w:tabs>
          <w:tab w:val="right" w:leader="dot" w:pos="8789"/>
        </w:tabs>
      </w:pPr>
      <w:r w:rsidRPr="00F93EB7">
        <w:tab/>
      </w:r>
    </w:p>
    <w:p w14:paraId="7709E920" w14:textId="77777777" w:rsidR="008B34B7" w:rsidRPr="00F93EB7" w:rsidRDefault="008B34B7" w:rsidP="002F177F">
      <w:pPr>
        <w:tabs>
          <w:tab w:val="right" w:leader="dot" w:pos="8789"/>
        </w:tabs>
      </w:pPr>
      <w:r w:rsidRPr="00F93EB7">
        <w:tab/>
      </w:r>
    </w:p>
    <w:p w14:paraId="52415DD5" w14:textId="77777777" w:rsidR="008B34B7" w:rsidRPr="00F93EB7" w:rsidRDefault="008B34B7" w:rsidP="002F177F">
      <w:pPr>
        <w:tabs>
          <w:tab w:val="right" w:leader="dot" w:pos="8789"/>
        </w:tabs>
      </w:pPr>
      <w:r w:rsidRPr="00F93EB7">
        <w:tab/>
      </w:r>
    </w:p>
    <w:p w14:paraId="30B99783" w14:textId="77777777" w:rsidR="007214B3" w:rsidRPr="00F93EB7" w:rsidRDefault="007214B3" w:rsidP="007214B3">
      <w:pPr>
        <w:tabs>
          <w:tab w:val="right" w:leader="dot" w:pos="8789"/>
        </w:tabs>
        <w:sectPr w:rsidR="007214B3" w:rsidRPr="00F93EB7" w:rsidSect="003B13A1">
          <w:type w:val="continuous"/>
          <w:pgSz w:w="11907" w:h="16840" w:code="9"/>
          <w:pgMar w:top="1134" w:right="1134" w:bottom="1134" w:left="1701" w:header="720" w:footer="720" w:gutter="0"/>
          <w:cols w:space="720"/>
        </w:sectPr>
      </w:pPr>
    </w:p>
    <w:p w14:paraId="5AF63BFA" w14:textId="77777777" w:rsidR="00F177F5" w:rsidRPr="00F93EB7" w:rsidRDefault="00023725" w:rsidP="003C61A4">
      <w:pPr>
        <w:jc w:val="center"/>
      </w:pPr>
      <w:r w:rsidRPr="00F93EB7">
        <w:rPr>
          <w:b/>
          <w:sz w:val="32"/>
          <w:szCs w:val="32"/>
        </w:rPr>
        <w:lastRenderedPageBreak/>
        <w:t>M</w:t>
      </w:r>
      <w:r w:rsidR="00E367C8" w:rsidRPr="00F93EB7">
        <w:rPr>
          <w:b/>
          <w:sz w:val="32"/>
          <w:szCs w:val="32"/>
        </w:rPr>
        <w:t>ỤC LỤC</w:t>
      </w:r>
    </w:p>
    <w:p w14:paraId="3367D949" w14:textId="77777777" w:rsidR="00E367C8" w:rsidRPr="00F93EB7" w:rsidRDefault="00982F8E" w:rsidP="00051217">
      <w:pPr>
        <w:jc w:val="right"/>
      </w:pPr>
      <w:r w:rsidRPr="00F93EB7">
        <w:t>Trang</w:t>
      </w:r>
    </w:p>
    <w:p w14:paraId="22FA3F9D" w14:textId="723660D7" w:rsidR="00A96E83" w:rsidRDefault="00FC1B40">
      <w:pPr>
        <w:pStyle w:val="TOC1"/>
        <w:rPr>
          <w:rFonts w:asciiTheme="minorHAnsi" w:eastAsiaTheme="minorEastAsia" w:hAnsiTheme="minorHAnsi" w:cstheme="minorBidi"/>
          <w:noProof/>
          <w:sz w:val="22"/>
          <w:szCs w:val="22"/>
        </w:rPr>
      </w:pPr>
      <w:r w:rsidRPr="002A786C">
        <w:fldChar w:fldCharType="begin"/>
      </w:r>
      <w:r w:rsidR="00A75E8B" w:rsidRPr="002A786C">
        <w:instrText xml:space="preserve"> TOC \o "1-3" \h \z \u </w:instrText>
      </w:r>
      <w:r w:rsidRPr="002A786C">
        <w:fldChar w:fldCharType="separate"/>
      </w:r>
      <w:hyperlink w:anchor="_Toc187405096" w:history="1">
        <w:r w:rsidR="00A96E83" w:rsidRPr="00707DDF">
          <w:rPr>
            <w:rStyle w:val="Hyperlink"/>
            <w:b/>
            <w:bCs/>
            <w:noProof/>
          </w:rPr>
          <w:t>BẢNG PHÂN CÔNG CÔNG VIỆC</w:t>
        </w:r>
        <w:r w:rsidR="00A96E83">
          <w:rPr>
            <w:noProof/>
            <w:webHidden/>
          </w:rPr>
          <w:tab/>
        </w:r>
        <w:r w:rsidR="00A96E83">
          <w:rPr>
            <w:noProof/>
            <w:webHidden/>
          </w:rPr>
          <w:fldChar w:fldCharType="begin"/>
        </w:r>
        <w:r w:rsidR="00A96E83">
          <w:rPr>
            <w:noProof/>
            <w:webHidden/>
          </w:rPr>
          <w:instrText xml:space="preserve"> PAGEREF _Toc187405096 \h </w:instrText>
        </w:r>
        <w:r w:rsidR="00A96E83">
          <w:rPr>
            <w:noProof/>
            <w:webHidden/>
          </w:rPr>
        </w:r>
        <w:r w:rsidR="00A96E83">
          <w:rPr>
            <w:noProof/>
            <w:webHidden/>
          </w:rPr>
          <w:fldChar w:fldCharType="separate"/>
        </w:r>
        <w:r w:rsidR="00A45105">
          <w:rPr>
            <w:noProof/>
            <w:webHidden/>
          </w:rPr>
          <w:t>1</w:t>
        </w:r>
        <w:r w:rsidR="00A96E83">
          <w:rPr>
            <w:noProof/>
            <w:webHidden/>
          </w:rPr>
          <w:fldChar w:fldCharType="end"/>
        </w:r>
      </w:hyperlink>
    </w:p>
    <w:p w14:paraId="75673749" w14:textId="2BF2CD3A" w:rsidR="00A96E83" w:rsidRDefault="00000000">
      <w:pPr>
        <w:pStyle w:val="TOC1"/>
        <w:rPr>
          <w:rFonts w:asciiTheme="minorHAnsi" w:eastAsiaTheme="minorEastAsia" w:hAnsiTheme="minorHAnsi" w:cstheme="minorBidi"/>
          <w:noProof/>
          <w:sz w:val="22"/>
          <w:szCs w:val="22"/>
        </w:rPr>
      </w:pPr>
      <w:hyperlink w:anchor="_Toc187405097" w:history="1">
        <w:r w:rsidR="00A96E83" w:rsidRPr="00707DDF">
          <w:rPr>
            <w:rStyle w:val="Hyperlink"/>
            <w:b/>
            <w:noProof/>
          </w:rPr>
          <w:t>BÁO CÁO KẾT QUẢ THỰC HIỆN TỪNG THÀNH VIÊN</w:t>
        </w:r>
        <w:r w:rsidR="00A96E83">
          <w:rPr>
            <w:noProof/>
            <w:webHidden/>
          </w:rPr>
          <w:tab/>
        </w:r>
        <w:r w:rsidR="00A96E83">
          <w:rPr>
            <w:noProof/>
            <w:webHidden/>
          </w:rPr>
          <w:fldChar w:fldCharType="begin"/>
        </w:r>
        <w:r w:rsidR="00A96E83">
          <w:rPr>
            <w:noProof/>
            <w:webHidden/>
          </w:rPr>
          <w:instrText xml:space="preserve"> PAGEREF _Toc187405097 \h </w:instrText>
        </w:r>
        <w:r w:rsidR="00A96E83">
          <w:rPr>
            <w:noProof/>
            <w:webHidden/>
          </w:rPr>
        </w:r>
        <w:r w:rsidR="00A96E83">
          <w:rPr>
            <w:noProof/>
            <w:webHidden/>
          </w:rPr>
          <w:fldChar w:fldCharType="separate"/>
        </w:r>
        <w:r w:rsidR="00A45105">
          <w:rPr>
            <w:noProof/>
            <w:webHidden/>
          </w:rPr>
          <w:t>2</w:t>
        </w:r>
        <w:r w:rsidR="00A96E83">
          <w:rPr>
            <w:noProof/>
            <w:webHidden/>
          </w:rPr>
          <w:fldChar w:fldCharType="end"/>
        </w:r>
      </w:hyperlink>
    </w:p>
    <w:p w14:paraId="13C0CFC7" w14:textId="5ACE2F91" w:rsidR="00A96E83" w:rsidRDefault="00000000">
      <w:pPr>
        <w:pStyle w:val="TOC1"/>
        <w:rPr>
          <w:rFonts w:asciiTheme="minorHAnsi" w:eastAsiaTheme="minorEastAsia" w:hAnsiTheme="minorHAnsi" w:cstheme="minorBidi"/>
          <w:noProof/>
          <w:sz w:val="22"/>
          <w:szCs w:val="22"/>
        </w:rPr>
      </w:pPr>
      <w:hyperlink w:anchor="_Toc187405098" w:history="1">
        <w:r w:rsidR="00A96E83" w:rsidRPr="00707DDF">
          <w:rPr>
            <w:rStyle w:val="Hyperlink"/>
            <w:b/>
            <w:bCs/>
            <w:noProof/>
          </w:rPr>
          <w:t>LÝ DO CHỌN ĐỀ TÀI</w:t>
        </w:r>
        <w:r w:rsidR="00A96E83">
          <w:rPr>
            <w:noProof/>
            <w:webHidden/>
          </w:rPr>
          <w:tab/>
        </w:r>
        <w:r w:rsidR="00A96E83">
          <w:rPr>
            <w:noProof/>
            <w:webHidden/>
          </w:rPr>
          <w:fldChar w:fldCharType="begin"/>
        </w:r>
        <w:r w:rsidR="00A96E83">
          <w:rPr>
            <w:noProof/>
            <w:webHidden/>
          </w:rPr>
          <w:instrText xml:space="preserve"> PAGEREF _Toc187405098 \h </w:instrText>
        </w:r>
        <w:r w:rsidR="00A96E83">
          <w:rPr>
            <w:noProof/>
            <w:webHidden/>
          </w:rPr>
        </w:r>
        <w:r w:rsidR="00A96E83">
          <w:rPr>
            <w:noProof/>
            <w:webHidden/>
          </w:rPr>
          <w:fldChar w:fldCharType="separate"/>
        </w:r>
        <w:r w:rsidR="00A45105">
          <w:rPr>
            <w:noProof/>
            <w:webHidden/>
          </w:rPr>
          <w:t>4</w:t>
        </w:r>
        <w:r w:rsidR="00A96E83">
          <w:rPr>
            <w:noProof/>
            <w:webHidden/>
          </w:rPr>
          <w:fldChar w:fldCharType="end"/>
        </w:r>
      </w:hyperlink>
    </w:p>
    <w:p w14:paraId="66EFBA44" w14:textId="2D836D08" w:rsidR="00A96E83" w:rsidRDefault="00000000">
      <w:pPr>
        <w:pStyle w:val="TOC1"/>
        <w:rPr>
          <w:rFonts w:asciiTheme="minorHAnsi" w:eastAsiaTheme="minorEastAsia" w:hAnsiTheme="minorHAnsi" w:cstheme="minorBidi"/>
          <w:noProof/>
          <w:sz w:val="22"/>
          <w:szCs w:val="22"/>
        </w:rPr>
      </w:pPr>
      <w:hyperlink w:anchor="_Toc187405099" w:history="1">
        <w:r w:rsidR="00A96E83" w:rsidRPr="00707DDF">
          <w:rPr>
            <w:rStyle w:val="Hyperlink"/>
            <w:b/>
            <w:bCs/>
            <w:noProof/>
          </w:rPr>
          <w:t>Phần 1: CƠ SỞ LÝ THUYẾT</w:t>
        </w:r>
        <w:r w:rsidR="00A96E83">
          <w:rPr>
            <w:noProof/>
            <w:webHidden/>
          </w:rPr>
          <w:tab/>
        </w:r>
        <w:r w:rsidR="00A96E83">
          <w:rPr>
            <w:noProof/>
            <w:webHidden/>
          </w:rPr>
          <w:fldChar w:fldCharType="begin"/>
        </w:r>
        <w:r w:rsidR="00A96E83">
          <w:rPr>
            <w:noProof/>
            <w:webHidden/>
          </w:rPr>
          <w:instrText xml:space="preserve"> PAGEREF _Toc187405099 \h </w:instrText>
        </w:r>
        <w:r w:rsidR="00A96E83">
          <w:rPr>
            <w:noProof/>
            <w:webHidden/>
          </w:rPr>
        </w:r>
        <w:r w:rsidR="00A96E83">
          <w:rPr>
            <w:noProof/>
            <w:webHidden/>
          </w:rPr>
          <w:fldChar w:fldCharType="separate"/>
        </w:r>
        <w:r w:rsidR="00A45105">
          <w:rPr>
            <w:noProof/>
            <w:webHidden/>
          </w:rPr>
          <w:t>5</w:t>
        </w:r>
        <w:r w:rsidR="00A96E83">
          <w:rPr>
            <w:noProof/>
            <w:webHidden/>
          </w:rPr>
          <w:fldChar w:fldCharType="end"/>
        </w:r>
      </w:hyperlink>
    </w:p>
    <w:p w14:paraId="15C9ACA8" w14:textId="1B8A4400" w:rsidR="00A96E83" w:rsidRDefault="00000000">
      <w:pPr>
        <w:pStyle w:val="TOC2"/>
        <w:tabs>
          <w:tab w:val="left" w:pos="880"/>
          <w:tab w:val="right" w:leader="dot" w:pos="9062"/>
        </w:tabs>
        <w:rPr>
          <w:rFonts w:asciiTheme="minorHAnsi" w:eastAsiaTheme="minorEastAsia" w:hAnsiTheme="minorHAnsi" w:cstheme="minorBidi"/>
          <w:noProof/>
          <w:sz w:val="22"/>
          <w:szCs w:val="22"/>
        </w:rPr>
      </w:pPr>
      <w:hyperlink w:anchor="_Toc187405100" w:history="1">
        <w:r w:rsidR="00A96E83" w:rsidRPr="00707DDF">
          <w:rPr>
            <w:rStyle w:val="Hyperlink"/>
            <w:noProof/>
          </w:rPr>
          <w:t>1.1.</w:t>
        </w:r>
        <w:r w:rsidR="00A96E83">
          <w:rPr>
            <w:rFonts w:asciiTheme="minorHAnsi" w:eastAsiaTheme="minorEastAsia" w:hAnsiTheme="minorHAnsi" w:cstheme="minorBidi"/>
            <w:noProof/>
            <w:sz w:val="22"/>
            <w:szCs w:val="22"/>
          </w:rPr>
          <w:tab/>
        </w:r>
        <w:r w:rsidR="00A96E83" w:rsidRPr="00707DDF">
          <w:rPr>
            <w:rStyle w:val="Hyperlink"/>
            <w:noProof/>
          </w:rPr>
          <w:t>HTML (Hyper Text Markup Language)</w:t>
        </w:r>
        <w:r w:rsidR="00A96E83">
          <w:rPr>
            <w:noProof/>
            <w:webHidden/>
          </w:rPr>
          <w:tab/>
        </w:r>
        <w:r w:rsidR="00A96E83">
          <w:rPr>
            <w:noProof/>
            <w:webHidden/>
          </w:rPr>
          <w:fldChar w:fldCharType="begin"/>
        </w:r>
        <w:r w:rsidR="00A96E83">
          <w:rPr>
            <w:noProof/>
            <w:webHidden/>
          </w:rPr>
          <w:instrText xml:space="preserve"> PAGEREF _Toc187405100 \h </w:instrText>
        </w:r>
        <w:r w:rsidR="00A96E83">
          <w:rPr>
            <w:noProof/>
            <w:webHidden/>
          </w:rPr>
        </w:r>
        <w:r w:rsidR="00A96E83">
          <w:rPr>
            <w:noProof/>
            <w:webHidden/>
          </w:rPr>
          <w:fldChar w:fldCharType="separate"/>
        </w:r>
        <w:r w:rsidR="00A45105">
          <w:rPr>
            <w:noProof/>
            <w:webHidden/>
          </w:rPr>
          <w:t>5</w:t>
        </w:r>
        <w:r w:rsidR="00A96E83">
          <w:rPr>
            <w:noProof/>
            <w:webHidden/>
          </w:rPr>
          <w:fldChar w:fldCharType="end"/>
        </w:r>
      </w:hyperlink>
    </w:p>
    <w:p w14:paraId="74F1565C" w14:textId="4483FD4A" w:rsidR="00A96E83" w:rsidRDefault="00000000">
      <w:pPr>
        <w:pStyle w:val="TOC3"/>
        <w:tabs>
          <w:tab w:val="left" w:pos="1540"/>
          <w:tab w:val="right" w:leader="dot" w:pos="9062"/>
        </w:tabs>
        <w:rPr>
          <w:rFonts w:asciiTheme="minorHAnsi" w:eastAsiaTheme="minorEastAsia" w:hAnsiTheme="minorHAnsi" w:cstheme="minorBidi"/>
          <w:noProof/>
          <w:sz w:val="22"/>
          <w:szCs w:val="22"/>
        </w:rPr>
      </w:pPr>
      <w:hyperlink w:anchor="_Toc187405101" w:history="1">
        <w:r w:rsidR="00A96E83" w:rsidRPr="00707DDF">
          <w:rPr>
            <w:rStyle w:val="Hyperlink"/>
            <w:noProof/>
          </w:rPr>
          <w:t>1.1.1.</w:t>
        </w:r>
        <w:r w:rsidR="00A96E83">
          <w:rPr>
            <w:rFonts w:asciiTheme="minorHAnsi" w:eastAsiaTheme="minorEastAsia" w:hAnsiTheme="minorHAnsi" w:cstheme="minorBidi"/>
            <w:noProof/>
            <w:sz w:val="22"/>
            <w:szCs w:val="22"/>
          </w:rPr>
          <w:tab/>
        </w:r>
        <w:r w:rsidR="00A96E83" w:rsidRPr="00707DDF">
          <w:rPr>
            <w:rStyle w:val="Hyperlink"/>
            <w:noProof/>
          </w:rPr>
          <w:t>Giới thiệu</w:t>
        </w:r>
        <w:r w:rsidR="00A96E83">
          <w:rPr>
            <w:noProof/>
            <w:webHidden/>
          </w:rPr>
          <w:tab/>
        </w:r>
        <w:r w:rsidR="00A96E83">
          <w:rPr>
            <w:noProof/>
            <w:webHidden/>
          </w:rPr>
          <w:fldChar w:fldCharType="begin"/>
        </w:r>
        <w:r w:rsidR="00A96E83">
          <w:rPr>
            <w:noProof/>
            <w:webHidden/>
          </w:rPr>
          <w:instrText xml:space="preserve"> PAGEREF _Toc187405101 \h </w:instrText>
        </w:r>
        <w:r w:rsidR="00A96E83">
          <w:rPr>
            <w:noProof/>
            <w:webHidden/>
          </w:rPr>
        </w:r>
        <w:r w:rsidR="00A96E83">
          <w:rPr>
            <w:noProof/>
            <w:webHidden/>
          </w:rPr>
          <w:fldChar w:fldCharType="separate"/>
        </w:r>
        <w:r w:rsidR="00A45105">
          <w:rPr>
            <w:noProof/>
            <w:webHidden/>
          </w:rPr>
          <w:t>5</w:t>
        </w:r>
        <w:r w:rsidR="00A96E83">
          <w:rPr>
            <w:noProof/>
            <w:webHidden/>
          </w:rPr>
          <w:fldChar w:fldCharType="end"/>
        </w:r>
      </w:hyperlink>
    </w:p>
    <w:p w14:paraId="698B0380" w14:textId="00F3BF3D" w:rsidR="00A96E83" w:rsidRDefault="00000000">
      <w:pPr>
        <w:pStyle w:val="TOC3"/>
        <w:tabs>
          <w:tab w:val="left" w:pos="1540"/>
          <w:tab w:val="right" w:leader="dot" w:pos="9062"/>
        </w:tabs>
        <w:rPr>
          <w:rFonts w:asciiTheme="minorHAnsi" w:eastAsiaTheme="minorEastAsia" w:hAnsiTheme="minorHAnsi" w:cstheme="minorBidi"/>
          <w:noProof/>
          <w:sz w:val="22"/>
          <w:szCs w:val="22"/>
        </w:rPr>
      </w:pPr>
      <w:hyperlink w:anchor="_Toc187405102" w:history="1">
        <w:r w:rsidR="00A96E83" w:rsidRPr="00707DDF">
          <w:rPr>
            <w:rStyle w:val="Hyperlink"/>
            <w:noProof/>
          </w:rPr>
          <w:t>1.1.2.</w:t>
        </w:r>
        <w:r w:rsidR="00A96E83">
          <w:rPr>
            <w:rFonts w:asciiTheme="minorHAnsi" w:eastAsiaTheme="minorEastAsia" w:hAnsiTheme="minorHAnsi" w:cstheme="minorBidi"/>
            <w:noProof/>
            <w:sz w:val="22"/>
            <w:szCs w:val="22"/>
          </w:rPr>
          <w:tab/>
        </w:r>
        <w:r w:rsidR="00A96E83" w:rsidRPr="00707DDF">
          <w:rPr>
            <w:rStyle w:val="Hyperlink"/>
            <w:noProof/>
          </w:rPr>
          <w:t>Tìm hiểu về "Hypertext" và liên kết (Links)</w:t>
        </w:r>
        <w:r w:rsidR="00A96E83">
          <w:rPr>
            <w:noProof/>
            <w:webHidden/>
          </w:rPr>
          <w:tab/>
        </w:r>
        <w:r w:rsidR="00A96E83">
          <w:rPr>
            <w:noProof/>
            <w:webHidden/>
          </w:rPr>
          <w:fldChar w:fldCharType="begin"/>
        </w:r>
        <w:r w:rsidR="00A96E83">
          <w:rPr>
            <w:noProof/>
            <w:webHidden/>
          </w:rPr>
          <w:instrText xml:space="preserve"> PAGEREF _Toc187405102 \h </w:instrText>
        </w:r>
        <w:r w:rsidR="00A96E83">
          <w:rPr>
            <w:noProof/>
            <w:webHidden/>
          </w:rPr>
        </w:r>
        <w:r w:rsidR="00A96E83">
          <w:rPr>
            <w:noProof/>
            <w:webHidden/>
          </w:rPr>
          <w:fldChar w:fldCharType="separate"/>
        </w:r>
        <w:r w:rsidR="00A45105">
          <w:rPr>
            <w:noProof/>
            <w:webHidden/>
          </w:rPr>
          <w:t>5</w:t>
        </w:r>
        <w:r w:rsidR="00A96E83">
          <w:rPr>
            <w:noProof/>
            <w:webHidden/>
          </w:rPr>
          <w:fldChar w:fldCharType="end"/>
        </w:r>
      </w:hyperlink>
    </w:p>
    <w:p w14:paraId="15123DEA" w14:textId="613A953A" w:rsidR="00A96E83" w:rsidRDefault="00000000">
      <w:pPr>
        <w:pStyle w:val="TOC3"/>
        <w:tabs>
          <w:tab w:val="left" w:pos="1540"/>
          <w:tab w:val="right" w:leader="dot" w:pos="9062"/>
        </w:tabs>
        <w:rPr>
          <w:rFonts w:asciiTheme="minorHAnsi" w:eastAsiaTheme="minorEastAsia" w:hAnsiTheme="minorHAnsi" w:cstheme="minorBidi"/>
          <w:noProof/>
          <w:sz w:val="22"/>
          <w:szCs w:val="22"/>
        </w:rPr>
      </w:pPr>
      <w:hyperlink w:anchor="_Toc187405103" w:history="1">
        <w:r w:rsidR="00A96E83" w:rsidRPr="00707DDF">
          <w:rPr>
            <w:rStyle w:val="Hyperlink"/>
            <w:noProof/>
          </w:rPr>
          <w:t>1.1.3.</w:t>
        </w:r>
        <w:r w:rsidR="00A96E83">
          <w:rPr>
            <w:rFonts w:asciiTheme="minorHAnsi" w:eastAsiaTheme="minorEastAsia" w:hAnsiTheme="minorHAnsi" w:cstheme="minorBidi"/>
            <w:noProof/>
            <w:sz w:val="22"/>
            <w:szCs w:val="22"/>
          </w:rPr>
          <w:tab/>
        </w:r>
        <w:r w:rsidR="00A96E83" w:rsidRPr="00707DDF">
          <w:rPr>
            <w:rStyle w:val="Hyperlink"/>
            <w:noProof/>
          </w:rPr>
          <w:t>Lịch sử phát triển</w:t>
        </w:r>
        <w:r w:rsidR="00A96E83">
          <w:rPr>
            <w:noProof/>
            <w:webHidden/>
          </w:rPr>
          <w:tab/>
        </w:r>
        <w:r w:rsidR="00A96E83">
          <w:rPr>
            <w:noProof/>
            <w:webHidden/>
          </w:rPr>
          <w:fldChar w:fldCharType="begin"/>
        </w:r>
        <w:r w:rsidR="00A96E83">
          <w:rPr>
            <w:noProof/>
            <w:webHidden/>
          </w:rPr>
          <w:instrText xml:space="preserve"> PAGEREF _Toc187405103 \h </w:instrText>
        </w:r>
        <w:r w:rsidR="00A96E83">
          <w:rPr>
            <w:noProof/>
            <w:webHidden/>
          </w:rPr>
        </w:r>
        <w:r w:rsidR="00A96E83">
          <w:rPr>
            <w:noProof/>
            <w:webHidden/>
          </w:rPr>
          <w:fldChar w:fldCharType="separate"/>
        </w:r>
        <w:r w:rsidR="00A45105">
          <w:rPr>
            <w:noProof/>
            <w:webHidden/>
          </w:rPr>
          <w:t>5</w:t>
        </w:r>
        <w:r w:rsidR="00A96E83">
          <w:rPr>
            <w:noProof/>
            <w:webHidden/>
          </w:rPr>
          <w:fldChar w:fldCharType="end"/>
        </w:r>
      </w:hyperlink>
    </w:p>
    <w:p w14:paraId="77DDE982" w14:textId="6937EBEA" w:rsidR="00A96E83" w:rsidRDefault="00000000">
      <w:pPr>
        <w:pStyle w:val="TOC3"/>
        <w:tabs>
          <w:tab w:val="left" w:pos="1540"/>
          <w:tab w:val="right" w:leader="dot" w:pos="9062"/>
        </w:tabs>
        <w:rPr>
          <w:rFonts w:asciiTheme="minorHAnsi" w:eastAsiaTheme="minorEastAsia" w:hAnsiTheme="minorHAnsi" w:cstheme="minorBidi"/>
          <w:noProof/>
          <w:sz w:val="22"/>
          <w:szCs w:val="22"/>
        </w:rPr>
      </w:pPr>
      <w:hyperlink w:anchor="_Toc187405104" w:history="1">
        <w:r w:rsidR="00A96E83" w:rsidRPr="00707DDF">
          <w:rPr>
            <w:rStyle w:val="Hyperlink"/>
            <w:noProof/>
          </w:rPr>
          <w:t>1.1.4.</w:t>
        </w:r>
        <w:r w:rsidR="00A96E83">
          <w:rPr>
            <w:rFonts w:asciiTheme="minorHAnsi" w:eastAsiaTheme="minorEastAsia" w:hAnsiTheme="minorHAnsi" w:cstheme="minorBidi"/>
            <w:noProof/>
            <w:sz w:val="22"/>
            <w:szCs w:val="22"/>
          </w:rPr>
          <w:tab/>
        </w:r>
        <w:r w:rsidR="00A96E83" w:rsidRPr="00707DDF">
          <w:rPr>
            <w:rStyle w:val="Hyperlink"/>
            <w:noProof/>
          </w:rPr>
          <w:t>Cách hoạt động của HTML</w:t>
        </w:r>
        <w:r w:rsidR="00A96E83">
          <w:rPr>
            <w:noProof/>
            <w:webHidden/>
          </w:rPr>
          <w:tab/>
        </w:r>
        <w:r w:rsidR="00A96E83">
          <w:rPr>
            <w:noProof/>
            <w:webHidden/>
          </w:rPr>
          <w:fldChar w:fldCharType="begin"/>
        </w:r>
        <w:r w:rsidR="00A96E83">
          <w:rPr>
            <w:noProof/>
            <w:webHidden/>
          </w:rPr>
          <w:instrText xml:space="preserve"> PAGEREF _Toc187405104 \h </w:instrText>
        </w:r>
        <w:r w:rsidR="00A96E83">
          <w:rPr>
            <w:noProof/>
            <w:webHidden/>
          </w:rPr>
        </w:r>
        <w:r w:rsidR="00A96E83">
          <w:rPr>
            <w:noProof/>
            <w:webHidden/>
          </w:rPr>
          <w:fldChar w:fldCharType="separate"/>
        </w:r>
        <w:r w:rsidR="00A45105">
          <w:rPr>
            <w:noProof/>
            <w:webHidden/>
          </w:rPr>
          <w:t>6</w:t>
        </w:r>
        <w:r w:rsidR="00A96E83">
          <w:rPr>
            <w:noProof/>
            <w:webHidden/>
          </w:rPr>
          <w:fldChar w:fldCharType="end"/>
        </w:r>
      </w:hyperlink>
    </w:p>
    <w:p w14:paraId="17542693" w14:textId="57976360" w:rsidR="00A96E83" w:rsidRDefault="00000000">
      <w:pPr>
        <w:pStyle w:val="TOC3"/>
        <w:tabs>
          <w:tab w:val="left" w:pos="1540"/>
          <w:tab w:val="right" w:leader="dot" w:pos="9062"/>
        </w:tabs>
        <w:rPr>
          <w:rFonts w:asciiTheme="minorHAnsi" w:eastAsiaTheme="minorEastAsia" w:hAnsiTheme="minorHAnsi" w:cstheme="minorBidi"/>
          <w:noProof/>
          <w:sz w:val="22"/>
          <w:szCs w:val="22"/>
        </w:rPr>
      </w:pPr>
      <w:hyperlink w:anchor="_Toc187405105" w:history="1">
        <w:r w:rsidR="00A96E83" w:rsidRPr="00707DDF">
          <w:rPr>
            <w:rStyle w:val="Hyperlink"/>
            <w:noProof/>
          </w:rPr>
          <w:t>1.1.5.</w:t>
        </w:r>
        <w:r w:rsidR="00A96E83">
          <w:rPr>
            <w:rFonts w:asciiTheme="minorHAnsi" w:eastAsiaTheme="minorEastAsia" w:hAnsiTheme="minorHAnsi" w:cstheme="minorBidi"/>
            <w:noProof/>
            <w:sz w:val="22"/>
            <w:szCs w:val="22"/>
          </w:rPr>
          <w:tab/>
        </w:r>
        <w:r w:rsidR="00A96E83" w:rsidRPr="00707DDF">
          <w:rPr>
            <w:rStyle w:val="Hyperlink"/>
            <w:noProof/>
          </w:rPr>
          <w:t>Cấu trúc của một phần tử HTML</w:t>
        </w:r>
        <w:r w:rsidR="00A96E83">
          <w:rPr>
            <w:noProof/>
            <w:webHidden/>
          </w:rPr>
          <w:tab/>
        </w:r>
        <w:r w:rsidR="00A96E83">
          <w:rPr>
            <w:noProof/>
            <w:webHidden/>
          </w:rPr>
          <w:fldChar w:fldCharType="begin"/>
        </w:r>
        <w:r w:rsidR="00A96E83">
          <w:rPr>
            <w:noProof/>
            <w:webHidden/>
          </w:rPr>
          <w:instrText xml:space="preserve"> PAGEREF _Toc187405105 \h </w:instrText>
        </w:r>
        <w:r w:rsidR="00A96E83">
          <w:rPr>
            <w:noProof/>
            <w:webHidden/>
          </w:rPr>
        </w:r>
        <w:r w:rsidR="00A96E83">
          <w:rPr>
            <w:noProof/>
            <w:webHidden/>
          </w:rPr>
          <w:fldChar w:fldCharType="separate"/>
        </w:r>
        <w:r w:rsidR="00A45105">
          <w:rPr>
            <w:noProof/>
            <w:webHidden/>
          </w:rPr>
          <w:t>6</w:t>
        </w:r>
        <w:r w:rsidR="00A96E83">
          <w:rPr>
            <w:noProof/>
            <w:webHidden/>
          </w:rPr>
          <w:fldChar w:fldCharType="end"/>
        </w:r>
      </w:hyperlink>
    </w:p>
    <w:p w14:paraId="1258A31B" w14:textId="68052CD6" w:rsidR="00A96E83" w:rsidRDefault="00000000">
      <w:pPr>
        <w:pStyle w:val="TOC3"/>
        <w:tabs>
          <w:tab w:val="left" w:pos="1540"/>
          <w:tab w:val="right" w:leader="dot" w:pos="9062"/>
        </w:tabs>
        <w:rPr>
          <w:rFonts w:asciiTheme="minorHAnsi" w:eastAsiaTheme="minorEastAsia" w:hAnsiTheme="minorHAnsi" w:cstheme="minorBidi"/>
          <w:noProof/>
          <w:sz w:val="22"/>
          <w:szCs w:val="22"/>
        </w:rPr>
      </w:pPr>
      <w:hyperlink w:anchor="_Toc187405106" w:history="1">
        <w:r w:rsidR="00A96E83" w:rsidRPr="00707DDF">
          <w:rPr>
            <w:rStyle w:val="Hyperlink"/>
            <w:noProof/>
          </w:rPr>
          <w:t>1.1.6.</w:t>
        </w:r>
        <w:r w:rsidR="00A96E83">
          <w:rPr>
            <w:rFonts w:asciiTheme="minorHAnsi" w:eastAsiaTheme="minorEastAsia" w:hAnsiTheme="minorHAnsi" w:cstheme="minorBidi"/>
            <w:noProof/>
            <w:sz w:val="22"/>
            <w:szCs w:val="22"/>
          </w:rPr>
          <w:tab/>
        </w:r>
        <w:r w:rsidR="00A96E83" w:rsidRPr="00707DDF">
          <w:rPr>
            <w:rStyle w:val="Hyperlink"/>
            <w:noProof/>
          </w:rPr>
          <w:t>Kết luận</w:t>
        </w:r>
        <w:r w:rsidR="00A96E83">
          <w:rPr>
            <w:noProof/>
            <w:webHidden/>
          </w:rPr>
          <w:tab/>
        </w:r>
        <w:r w:rsidR="00A96E83">
          <w:rPr>
            <w:noProof/>
            <w:webHidden/>
          </w:rPr>
          <w:fldChar w:fldCharType="begin"/>
        </w:r>
        <w:r w:rsidR="00A96E83">
          <w:rPr>
            <w:noProof/>
            <w:webHidden/>
          </w:rPr>
          <w:instrText xml:space="preserve"> PAGEREF _Toc187405106 \h </w:instrText>
        </w:r>
        <w:r w:rsidR="00A96E83">
          <w:rPr>
            <w:noProof/>
            <w:webHidden/>
          </w:rPr>
        </w:r>
        <w:r w:rsidR="00A96E83">
          <w:rPr>
            <w:noProof/>
            <w:webHidden/>
          </w:rPr>
          <w:fldChar w:fldCharType="separate"/>
        </w:r>
        <w:r w:rsidR="00A45105">
          <w:rPr>
            <w:noProof/>
            <w:webHidden/>
          </w:rPr>
          <w:t>6</w:t>
        </w:r>
        <w:r w:rsidR="00A96E83">
          <w:rPr>
            <w:noProof/>
            <w:webHidden/>
          </w:rPr>
          <w:fldChar w:fldCharType="end"/>
        </w:r>
      </w:hyperlink>
    </w:p>
    <w:p w14:paraId="6D760425" w14:textId="7B711C4B" w:rsidR="00A96E83" w:rsidRDefault="00000000">
      <w:pPr>
        <w:pStyle w:val="TOC2"/>
        <w:tabs>
          <w:tab w:val="left" w:pos="880"/>
          <w:tab w:val="right" w:leader="dot" w:pos="9062"/>
        </w:tabs>
        <w:rPr>
          <w:rFonts w:asciiTheme="minorHAnsi" w:eastAsiaTheme="minorEastAsia" w:hAnsiTheme="minorHAnsi" w:cstheme="minorBidi"/>
          <w:noProof/>
          <w:sz w:val="22"/>
          <w:szCs w:val="22"/>
        </w:rPr>
      </w:pPr>
      <w:hyperlink w:anchor="_Toc187405107" w:history="1">
        <w:r w:rsidR="00A96E83" w:rsidRPr="00707DDF">
          <w:rPr>
            <w:rStyle w:val="Hyperlink"/>
            <w:noProof/>
          </w:rPr>
          <w:t>1.2.</w:t>
        </w:r>
        <w:r w:rsidR="00A96E83">
          <w:rPr>
            <w:rFonts w:asciiTheme="minorHAnsi" w:eastAsiaTheme="minorEastAsia" w:hAnsiTheme="minorHAnsi" w:cstheme="minorBidi"/>
            <w:noProof/>
            <w:sz w:val="22"/>
            <w:szCs w:val="22"/>
          </w:rPr>
          <w:tab/>
        </w:r>
        <w:r w:rsidR="00A96E83" w:rsidRPr="00707DDF">
          <w:rPr>
            <w:rStyle w:val="Hyperlink"/>
            <w:noProof/>
          </w:rPr>
          <w:t>CSS (Cascading Style Sheets)</w:t>
        </w:r>
        <w:r w:rsidR="00A96E83">
          <w:rPr>
            <w:noProof/>
            <w:webHidden/>
          </w:rPr>
          <w:tab/>
        </w:r>
        <w:r w:rsidR="00A96E83">
          <w:rPr>
            <w:noProof/>
            <w:webHidden/>
          </w:rPr>
          <w:fldChar w:fldCharType="begin"/>
        </w:r>
        <w:r w:rsidR="00A96E83">
          <w:rPr>
            <w:noProof/>
            <w:webHidden/>
          </w:rPr>
          <w:instrText xml:space="preserve"> PAGEREF _Toc187405107 \h </w:instrText>
        </w:r>
        <w:r w:rsidR="00A96E83">
          <w:rPr>
            <w:noProof/>
            <w:webHidden/>
          </w:rPr>
        </w:r>
        <w:r w:rsidR="00A96E83">
          <w:rPr>
            <w:noProof/>
            <w:webHidden/>
          </w:rPr>
          <w:fldChar w:fldCharType="separate"/>
        </w:r>
        <w:r w:rsidR="00A45105">
          <w:rPr>
            <w:noProof/>
            <w:webHidden/>
          </w:rPr>
          <w:t>6</w:t>
        </w:r>
        <w:r w:rsidR="00A96E83">
          <w:rPr>
            <w:noProof/>
            <w:webHidden/>
          </w:rPr>
          <w:fldChar w:fldCharType="end"/>
        </w:r>
      </w:hyperlink>
    </w:p>
    <w:p w14:paraId="6389E844" w14:textId="59DD5BE8" w:rsidR="00A96E83" w:rsidRDefault="00000000">
      <w:pPr>
        <w:pStyle w:val="TOC2"/>
        <w:tabs>
          <w:tab w:val="left" w:pos="1100"/>
          <w:tab w:val="right" w:leader="dot" w:pos="9062"/>
        </w:tabs>
        <w:rPr>
          <w:rFonts w:asciiTheme="minorHAnsi" w:eastAsiaTheme="minorEastAsia" w:hAnsiTheme="minorHAnsi" w:cstheme="minorBidi"/>
          <w:noProof/>
          <w:sz w:val="22"/>
          <w:szCs w:val="22"/>
        </w:rPr>
      </w:pPr>
      <w:hyperlink w:anchor="_Toc187405108" w:history="1">
        <w:r w:rsidR="00A96E83" w:rsidRPr="00707DDF">
          <w:rPr>
            <w:rStyle w:val="Hyperlink"/>
            <w:noProof/>
          </w:rPr>
          <w:t>1.2.1.</w:t>
        </w:r>
        <w:r w:rsidR="00A96E83">
          <w:rPr>
            <w:rFonts w:asciiTheme="minorHAnsi" w:eastAsiaTheme="minorEastAsia" w:hAnsiTheme="minorHAnsi" w:cstheme="minorBidi"/>
            <w:noProof/>
            <w:sz w:val="22"/>
            <w:szCs w:val="22"/>
          </w:rPr>
          <w:tab/>
        </w:r>
        <w:r w:rsidR="00A96E83" w:rsidRPr="00707DDF">
          <w:rPr>
            <w:rStyle w:val="Hyperlink"/>
            <w:noProof/>
          </w:rPr>
          <w:t>Tổng quan về CSS</w:t>
        </w:r>
        <w:r w:rsidR="00A96E83">
          <w:rPr>
            <w:noProof/>
            <w:webHidden/>
          </w:rPr>
          <w:tab/>
        </w:r>
        <w:r w:rsidR="00A96E83">
          <w:rPr>
            <w:noProof/>
            <w:webHidden/>
          </w:rPr>
          <w:fldChar w:fldCharType="begin"/>
        </w:r>
        <w:r w:rsidR="00A96E83">
          <w:rPr>
            <w:noProof/>
            <w:webHidden/>
          </w:rPr>
          <w:instrText xml:space="preserve"> PAGEREF _Toc187405108 \h </w:instrText>
        </w:r>
        <w:r w:rsidR="00A96E83">
          <w:rPr>
            <w:noProof/>
            <w:webHidden/>
          </w:rPr>
        </w:r>
        <w:r w:rsidR="00A96E83">
          <w:rPr>
            <w:noProof/>
            <w:webHidden/>
          </w:rPr>
          <w:fldChar w:fldCharType="separate"/>
        </w:r>
        <w:r w:rsidR="00A45105">
          <w:rPr>
            <w:noProof/>
            <w:webHidden/>
          </w:rPr>
          <w:t>6</w:t>
        </w:r>
        <w:r w:rsidR="00A96E83">
          <w:rPr>
            <w:noProof/>
            <w:webHidden/>
          </w:rPr>
          <w:fldChar w:fldCharType="end"/>
        </w:r>
      </w:hyperlink>
    </w:p>
    <w:p w14:paraId="3CA0570A" w14:textId="6FEF4BD9" w:rsidR="00A96E83" w:rsidRDefault="00000000">
      <w:pPr>
        <w:pStyle w:val="TOC2"/>
        <w:tabs>
          <w:tab w:val="left" w:pos="1100"/>
          <w:tab w:val="right" w:leader="dot" w:pos="9062"/>
        </w:tabs>
        <w:rPr>
          <w:rFonts w:asciiTheme="minorHAnsi" w:eastAsiaTheme="minorEastAsia" w:hAnsiTheme="minorHAnsi" w:cstheme="minorBidi"/>
          <w:noProof/>
          <w:sz w:val="22"/>
          <w:szCs w:val="22"/>
        </w:rPr>
      </w:pPr>
      <w:hyperlink w:anchor="_Toc187405109" w:history="1">
        <w:r w:rsidR="00A96E83" w:rsidRPr="00707DDF">
          <w:rPr>
            <w:rStyle w:val="Hyperlink"/>
            <w:noProof/>
          </w:rPr>
          <w:t>1.2.2.</w:t>
        </w:r>
        <w:r w:rsidR="00A96E83">
          <w:rPr>
            <w:rFonts w:asciiTheme="minorHAnsi" w:eastAsiaTheme="minorEastAsia" w:hAnsiTheme="minorHAnsi" w:cstheme="minorBidi"/>
            <w:noProof/>
            <w:sz w:val="22"/>
            <w:szCs w:val="22"/>
          </w:rPr>
          <w:tab/>
        </w:r>
        <w:r w:rsidR="00A96E83" w:rsidRPr="00707DDF">
          <w:rPr>
            <w:rStyle w:val="Hyperlink"/>
            <w:noProof/>
          </w:rPr>
          <w:t>Lịch sử hình thành và phát triển của CSS</w:t>
        </w:r>
        <w:r w:rsidR="00A96E83">
          <w:rPr>
            <w:noProof/>
            <w:webHidden/>
          </w:rPr>
          <w:tab/>
        </w:r>
        <w:r w:rsidR="00A96E83">
          <w:rPr>
            <w:noProof/>
            <w:webHidden/>
          </w:rPr>
          <w:fldChar w:fldCharType="begin"/>
        </w:r>
        <w:r w:rsidR="00A96E83">
          <w:rPr>
            <w:noProof/>
            <w:webHidden/>
          </w:rPr>
          <w:instrText xml:space="preserve"> PAGEREF _Toc187405109 \h </w:instrText>
        </w:r>
        <w:r w:rsidR="00A96E83">
          <w:rPr>
            <w:noProof/>
            <w:webHidden/>
          </w:rPr>
        </w:r>
        <w:r w:rsidR="00A96E83">
          <w:rPr>
            <w:noProof/>
            <w:webHidden/>
          </w:rPr>
          <w:fldChar w:fldCharType="separate"/>
        </w:r>
        <w:r w:rsidR="00A45105">
          <w:rPr>
            <w:noProof/>
            <w:webHidden/>
          </w:rPr>
          <w:t>7</w:t>
        </w:r>
        <w:r w:rsidR="00A96E83">
          <w:rPr>
            <w:noProof/>
            <w:webHidden/>
          </w:rPr>
          <w:fldChar w:fldCharType="end"/>
        </w:r>
      </w:hyperlink>
    </w:p>
    <w:p w14:paraId="6E37E868" w14:textId="3EB03DC7" w:rsidR="00A96E83" w:rsidRDefault="00000000">
      <w:pPr>
        <w:pStyle w:val="TOC2"/>
        <w:tabs>
          <w:tab w:val="left" w:pos="1100"/>
          <w:tab w:val="right" w:leader="dot" w:pos="9062"/>
        </w:tabs>
        <w:rPr>
          <w:rFonts w:asciiTheme="minorHAnsi" w:eastAsiaTheme="minorEastAsia" w:hAnsiTheme="minorHAnsi" w:cstheme="minorBidi"/>
          <w:noProof/>
          <w:sz w:val="22"/>
          <w:szCs w:val="22"/>
        </w:rPr>
      </w:pPr>
      <w:hyperlink w:anchor="_Toc187405110" w:history="1">
        <w:r w:rsidR="00A96E83" w:rsidRPr="00707DDF">
          <w:rPr>
            <w:rStyle w:val="Hyperlink"/>
            <w:noProof/>
          </w:rPr>
          <w:t>1.2.3.</w:t>
        </w:r>
        <w:r w:rsidR="00A96E83">
          <w:rPr>
            <w:rFonts w:asciiTheme="minorHAnsi" w:eastAsiaTheme="minorEastAsia" w:hAnsiTheme="minorHAnsi" w:cstheme="minorBidi"/>
            <w:noProof/>
            <w:sz w:val="22"/>
            <w:szCs w:val="22"/>
          </w:rPr>
          <w:tab/>
        </w:r>
        <w:r w:rsidR="00A96E83" w:rsidRPr="00707DDF">
          <w:rPr>
            <w:rStyle w:val="Hyperlink"/>
            <w:noProof/>
          </w:rPr>
          <w:t>Các phiên bản của CSS</w:t>
        </w:r>
        <w:r w:rsidR="00A96E83">
          <w:rPr>
            <w:noProof/>
            <w:webHidden/>
          </w:rPr>
          <w:tab/>
        </w:r>
        <w:r w:rsidR="00A96E83">
          <w:rPr>
            <w:noProof/>
            <w:webHidden/>
          </w:rPr>
          <w:fldChar w:fldCharType="begin"/>
        </w:r>
        <w:r w:rsidR="00A96E83">
          <w:rPr>
            <w:noProof/>
            <w:webHidden/>
          </w:rPr>
          <w:instrText xml:space="preserve"> PAGEREF _Toc187405110 \h </w:instrText>
        </w:r>
        <w:r w:rsidR="00A96E83">
          <w:rPr>
            <w:noProof/>
            <w:webHidden/>
          </w:rPr>
        </w:r>
        <w:r w:rsidR="00A96E83">
          <w:rPr>
            <w:noProof/>
            <w:webHidden/>
          </w:rPr>
          <w:fldChar w:fldCharType="separate"/>
        </w:r>
        <w:r w:rsidR="00A45105">
          <w:rPr>
            <w:noProof/>
            <w:webHidden/>
          </w:rPr>
          <w:t>7</w:t>
        </w:r>
        <w:r w:rsidR="00A96E83">
          <w:rPr>
            <w:noProof/>
            <w:webHidden/>
          </w:rPr>
          <w:fldChar w:fldCharType="end"/>
        </w:r>
      </w:hyperlink>
    </w:p>
    <w:p w14:paraId="71DBCC73" w14:textId="27A2E99A" w:rsidR="00A96E83" w:rsidRDefault="00000000">
      <w:pPr>
        <w:pStyle w:val="TOC2"/>
        <w:tabs>
          <w:tab w:val="left" w:pos="1100"/>
          <w:tab w:val="right" w:leader="dot" w:pos="9062"/>
        </w:tabs>
        <w:rPr>
          <w:rFonts w:asciiTheme="minorHAnsi" w:eastAsiaTheme="minorEastAsia" w:hAnsiTheme="minorHAnsi" w:cstheme="minorBidi"/>
          <w:noProof/>
          <w:sz w:val="22"/>
          <w:szCs w:val="22"/>
        </w:rPr>
      </w:pPr>
      <w:hyperlink w:anchor="_Toc187405111" w:history="1">
        <w:r w:rsidR="00A96E83" w:rsidRPr="00707DDF">
          <w:rPr>
            <w:rStyle w:val="Hyperlink"/>
            <w:noProof/>
          </w:rPr>
          <w:t>1.2.4.</w:t>
        </w:r>
        <w:r w:rsidR="00A96E83">
          <w:rPr>
            <w:rFonts w:asciiTheme="minorHAnsi" w:eastAsiaTheme="minorEastAsia" w:hAnsiTheme="minorHAnsi" w:cstheme="minorBidi"/>
            <w:noProof/>
            <w:sz w:val="22"/>
            <w:szCs w:val="22"/>
          </w:rPr>
          <w:tab/>
        </w:r>
        <w:r w:rsidR="00A96E83" w:rsidRPr="00707DDF">
          <w:rPr>
            <w:rStyle w:val="Hyperlink"/>
            <w:noProof/>
          </w:rPr>
          <w:t>Lý do chúng ta cần CSS</w:t>
        </w:r>
        <w:r w:rsidR="00A96E83">
          <w:rPr>
            <w:noProof/>
            <w:webHidden/>
          </w:rPr>
          <w:tab/>
        </w:r>
        <w:r w:rsidR="00A96E83">
          <w:rPr>
            <w:noProof/>
            <w:webHidden/>
          </w:rPr>
          <w:fldChar w:fldCharType="begin"/>
        </w:r>
        <w:r w:rsidR="00A96E83">
          <w:rPr>
            <w:noProof/>
            <w:webHidden/>
          </w:rPr>
          <w:instrText xml:space="preserve"> PAGEREF _Toc187405111 \h </w:instrText>
        </w:r>
        <w:r w:rsidR="00A96E83">
          <w:rPr>
            <w:noProof/>
            <w:webHidden/>
          </w:rPr>
        </w:r>
        <w:r w:rsidR="00A96E83">
          <w:rPr>
            <w:noProof/>
            <w:webHidden/>
          </w:rPr>
          <w:fldChar w:fldCharType="separate"/>
        </w:r>
        <w:r w:rsidR="00A45105">
          <w:rPr>
            <w:noProof/>
            <w:webHidden/>
          </w:rPr>
          <w:t>8</w:t>
        </w:r>
        <w:r w:rsidR="00A96E83">
          <w:rPr>
            <w:noProof/>
            <w:webHidden/>
          </w:rPr>
          <w:fldChar w:fldCharType="end"/>
        </w:r>
      </w:hyperlink>
    </w:p>
    <w:p w14:paraId="183F3C8F" w14:textId="07376780" w:rsidR="00A96E83" w:rsidRDefault="00000000">
      <w:pPr>
        <w:pStyle w:val="TOC2"/>
        <w:tabs>
          <w:tab w:val="left" w:pos="1100"/>
          <w:tab w:val="right" w:leader="dot" w:pos="9062"/>
        </w:tabs>
        <w:rPr>
          <w:rFonts w:asciiTheme="minorHAnsi" w:eastAsiaTheme="minorEastAsia" w:hAnsiTheme="minorHAnsi" w:cstheme="minorBidi"/>
          <w:noProof/>
          <w:sz w:val="22"/>
          <w:szCs w:val="22"/>
        </w:rPr>
      </w:pPr>
      <w:hyperlink w:anchor="_Toc187405112" w:history="1">
        <w:r w:rsidR="00A96E83" w:rsidRPr="00707DDF">
          <w:rPr>
            <w:rStyle w:val="Hyperlink"/>
            <w:noProof/>
          </w:rPr>
          <w:t>1.2.5.</w:t>
        </w:r>
        <w:r w:rsidR="00A96E83">
          <w:rPr>
            <w:rFonts w:asciiTheme="minorHAnsi" w:eastAsiaTheme="minorEastAsia" w:hAnsiTheme="minorHAnsi" w:cstheme="minorBidi"/>
            <w:noProof/>
            <w:sz w:val="22"/>
            <w:szCs w:val="22"/>
          </w:rPr>
          <w:tab/>
        </w:r>
        <w:r w:rsidR="00A96E83" w:rsidRPr="00707DDF">
          <w:rPr>
            <w:rStyle w:val="Hyperlink"/>
            <w:noProof/>
          </w:rPr>
          <w:t>Các phương pháp sử dụng CSS</w:t>
        </w:r>
        <w:r w:rsidR="00A96E83">
          <w:rPr>
            <w:noProof/>
            <w:webHidden/>
          </w:rPr>
          <w:tab/>
        </w:r>
        <w:r w:rsidR="00A96E83">
          <w:rPr>
            <w:noProof/>
            <w:webHidden/>
          </w:rPr>
          <w:fldChar w:fldCharType="begin"/>
        </w:r>
        <w:r w:rsidR="00A96E83">
          <w:rPr>
            <w:noProof/>
            <w:webHidden/>
          </w:rPr>
          <w:instrText xml:space="preserve"> PAGEREF _Toc187405112 \h </w:instrText>
        </w:r>
        <w:r w:rsidR="00A96E83">
          <w:rPr>
            <w:noProof/>
            <w:webHidden/>
          </w:rPr>
        </w:r>
        <w:r w:rsidR="00A96E83">
          <w:rPr>
            <w:noProof/>
            <w:webHidden/>
          </w:rPr>
          <w:fldChar w:fldCharType="separate"/>
        </w:r>
        <w:r w:rsidR="00A45105">
          <w:rPr>
            <w:noProof/>
            <w:webHidden/>
          </w:rPr>
          <w:t>8</w:t>
        </w:r>
        <w:r w:rsidR="00A96E83">
          <w:rPr>
            <w:noProof/>
            <w:webHidden/>
          </w:rPr>
          <w:fldChar w:fldCharType="end"/>
        </w:r>
      </w:hyperlink>
    </w:p>
    <w:p w14:paraId="4D02F943" w14:textId="198D1D74" w:rsidR="00A96E83" w:rsidRDefault="00000000">
      <w:pPr>
        <w:pStyle w:val="TOC2"/>
        <w:tabs>
          <w:tab w:val="left" w:pos="1100"/>
          <w:tab w:val="right" w:leader="dot" w:pos="9062"/>
        </w:tabs>
        <w:rPr>
          <w:rFonts w:asciiTheme="minorHAnsi" w:eastAsiaTheme="minorEastAsia" w:hAnsiTheme="minorHAnsi" w:cstheme="minorBidi"/>
          <w:noProof/>
          <w:sz w:val="22"/>
          <w:szCs w:val="22"/>
        </w:rPr>
      </w:pPr>
      <w:hyperlink w:anchor="_Toc187405113" w:history="1">
        <w:r w:rsidR="00A96E83" w:rsidRPr="00707DDF">
          <w:rPr>
            <w:rStyle w:val="Hyperlink"/>
            <w:noProof/>
          </w:rPr>
          <w:t>1.2.6.</w:t>
        </w:r>
        <w:r w:rsidR="00A96E83">
          <w:rPr>
            <w:rFonts w:asciiTheme="minorHAnsi" w:eastAsiaTheme="minorEastAsia" w:hAnsiTheme="minorHAnsi" w:cstheme="minorBidi"/>
            <w:noProof/>
            <w:sz w:val="22"/>
            <w:szCs w:val="22"/>
          </w:rPr>
          <w:tab/>
        </w:r>
        <w:r w:rsidR="00A96E83" w:rsidRPr="00707DDF">
          <w:rPr>
            <w:rStyle w:val="Hyperlink"/>
            <w:noProof/>
          </w:rPr>
          <w:t>Kết luận</w:t>
        </w:r>
        <w:r w:rsidR="00A96E83">
          <w:rPr>
            <w:noProof/>
            <w:webHidden/>
          </w:rPr>
          <w:tab/>
        </w:r>
        <w:r w:rsidR="00A96E83">
          <w:rPr>
            <w:noProof/>
            <w:webHidden/>
          </w:rPr>
          <w:fldChar w:fldCharType="begin"/>
        </w:r>
        <w:r w:rsidR="00A96E83">
          <w:rPr>
            <w:noProof/>
            <w:webHidden/>
          </w:rPr>
          <w:instrText xml:space="preserve"> PAGEREF _Toc187405113 \h </w:instrText>
        </w:r>
        <w:r w:rsidR="00A96E83">
          <w:rPr>
            <w:noProof/>
            <w:webHidden/>
          </w:rPr>
        </w:r>
        <w:r w:rsidR="00A96E83">
          <w:rPr>
            <w:noProof/>
            <w:webHidden/>
          </w:rPr>
          <w:fldChar w:fldCharType="separate"/>
        </w:r>
        <w:r w:rsidR="00A45105">
          <w:rPr>
            <w:noProof/>
            <w:webHidden/>
          </w:rPr>
          <w:t>8</w:t>
        </w:r>
        <w:r w:rsidR="00A96E83">
          <w:rPr>
            <w:noProof/>
            <w:webHidden/>
          </w:rPr>
          <w:fldChar w:fldCharType="end"/>
        </w:r>
      </w:hyperlink>
    </w:p>
    <w:p w14:paraId="06216BD7" w14:textId="518C7538" w:rsidR="00A96E83" w:rsidRDefault="00000000">
      <w:pPr>
        <w:pStyle w:val="TOC2"/>
        <w:tabs>
          <w:tab w:val="left" w:pos="880"/>
          <w:tab w:val="right" w:leader="dot" w:pos="9062"/>
        </w:tabs>
        <w:rPr>
          <w:rFonts w:asciiTheme="minorHAnsi" w:eastAsiaTheme="minorEastAsia" w:hAnsiTheme="minorHAnsi" w:cstheme="minorBidi"/>
          <w:noProof/>
          <w:sz w:val="22"/>
          <w:szCs w:val="22"/>
        </w:rPr>
      </w:pPr>
      <w:hyperlink w:anchor="_Toc187405114" w:history="1">
        <w:r w:rsidR="00A96E83" w:rsidRPr="00707DDF">
          <w:rPr>
            <w:rStyle w:val="Hyperlink"/>
            <w:noProof/>
          </w:rPr>
          <w:t>1.3.</w:t>
        </w:r>
        <w:r w:rsidR="00A96E83">
          <w:rPr>
            <w:rFonts w:asciiTheme="minorHAnsi" w:eastAsiaTheme="minorEastAsia" w:hAnsiTheme="minorHAnsi" w:cstheme="minorBidi"/>
            <w:noProof/>
            <w:sz w:val="22"/>
            <w:szCs w:val="22"/>
          </w:rPr>
          <w:tab/>
        </w:r>
        <w:r w:rsidR="00A96E83" w:rsidRPr="00707DDF">
          <w:rPr>
            <w:rStyle w:val="Hyperlink"/>
            <w:noProof/>
          </w:rPr>
          <w:t>JavaScript</w:t>
        </w:r>
        <w:r w:rsidR="00A96E83">
          <w:rPr>
            <w:noProof/>
            <w:webHidden/>
          </w:rPr>
          <w:tab/>
        </w:r>
        <w:r w:rsidR="00A96E83">
          <w:rPr>
            <w:noProof/>
            <w:webHidden/>
          </w:rPr>
          <w:fldChar w:fldCharType="begin"/>
        </w:r>
        <w:r w:rsidR="00A96E83">
          <w:rPr>
            <w:noProof/>
            <w:webHidden/>
          </w:rPr>
          <w:instrText xml:space="preserve"> PAGEREF _Toc187405114 \h </w:instrText>
        </w:r>
        <w:r w:rsidR="00A96E83">
          <w:rPr>
            <w:noProof/>
            <w:webHidden/>
          </w:rPr>
        </w:r>
        <w:r w:rsidR="00A96E83">
          <w:rPr>
            <w:noProof/>
            <w:webHidden/>
          </w:rPr>
          <w:fldChar w:fldCharType="separate"/>
        </w:r>
        <w:r w:rsidR="00A45105">
          <w:rPr>
            <w:noProof/>
            <w:webHidden/>
          </w:rPr>
          <w:t>9</w:t>
        </w:r>
        <w:r w:rsidR="00A96E83">
          <w:rPr>
            <w:noProof/>
            <w:webHidden/>
          </w:rPr>
          <w:fldChar w:fldCharType="end"/>
        </w:r>
      </w:hyperlink>
    </w:p>
    <w:p w14:paraId="4B32CB2E" w14:textId="1F0CAFB6" w:rsidR="00A96E83" w:rsidRDefault="00000000">
      <w:pPr>
        <w:pStyle w:val="TOC2"/>
        <w:tabs>
          <w:tab w:val="left" w:pos="1100"/>
          <w:tab w:val="right" w:leader="dot" w:pos="9062"/>
        </w:tabs>
        <w:rPr>
          <w:rFonts w:asciiTheme="minorHAnsi" w:eastAsiaTheme="minorEastAsia" w:hAnsiTheme="minorHAnsi" w:cstheme="minorBidi"/>
          <w:noProof/>
          <w:sz w:val="22"/>
          <w:szCs w:val="22"/>
        </w:rPr>
      </w:pPr>
      <w:hyperlink w:anchor="_Toc187405115" w:history="1">
        <w:r w:rsidR="00A96E83" w:rsidRPr="00707DDF">
          <w:rPr>
            <w:rStyle w:val="Hyperlink"/>
            <w:noProof/>
          </w:rPr>
          <w:t>1.3.1.</w:t>
        </w:r>
        <w:r w:rsidR="00A96E83">
          <w:rPr>
            <w:rFonts w:asciiTheme="minorHAnsi" w:eastAsiaTheme="minorEastAsia" w:hAnsiTheme="minorHAnsi" w:cstheme="minorBidi"/>
            <w:noProof/>
            <w:sz w:val="22"/>
            <w:szCs w:val="22"/>
          </w:rPr>
          <w:tab/>
        </w:r>
        <w:r w:rsidR="00A96E83" w:rsidRPr="00707DDF">
          <w:rPr>
            <w:rStyle w:val="Hyperlink"/>
            <w:noProof/>
          </w:rPr>
          <w:t>Tổng quan về JavaScript</w:t>
        </w:r>
        <w:r w:rsidR="00A96E83">
          <w:rPr>
            <w:noProof/>
            <w:webHidden/>
          </w:rPr>
          <w:tab/>
        </w:r>
        <w:r w:rsidR="00A96E83">
          <w:rPr>
            <w:noProof/>
            <w:webHidden/>
          </w:rPr>
          <w:fldChar w:fldCharType="begin"/>
        </w:r>
        <w:r w:rsidR="00A96E83">
          <w:rPr>
            <w:noProof/>
            <w:webHidden/>
          </w:rPr>
          <w:instrText xml:space="preserve"> PAGEREF _Toc187405115 \h </w:instrText>
        </w:r>
        <w:r w:rsidR="00A96E83">
          <w:rPr>
            <w:noProof/>
            <w:webHidden/>
          </w:rPr>
        </w:r>
        <w:r w:rsidR="00A96E83">
          <w:rPr>
            <w:noProof/>
            <w:webHidden/>
          </w:rPr>
          <w:fldChar w:fldCharType="separate"/>
        </w:r>
        <w:r w:rsidR="00A45105">
          <w:rPr>
            <w:noProof/>
            <w:webHidden/>
          </w:rPr>
          <w:t>9</w:t>
        </w:r>
        <w:r w:rsidR="00A96E83">
          <w:rPr>
            <w:noProof/>
            <w:webHidden/>
          </w:rPr>
          <w:fldChar w:fldCharType="end"/>
        </w:r>
      </w:hyperlink>
    </w:p>
    <w:p w14:paraId="76A986C3" w14:textId="3A9E88A9" w:rsidR="00A96E83" w:rsidRDefault="00000000">
      <w:pPr>
        <w:pStyle w:val="TOC2"/>
        <w:tabs>
          <w:tab w:val="left" w:pos="1100"/>
          <w:tab w:val="right" w:leader="dot" w:pos="9062"/>
        </w:tabs>
        <w:rPr>
          <w:rFonts w:asciiTheme="minorHAnsi" w:eastAsiaTheme="minorEastAsia" w:hAnsiTheme="minorHAnsi" w:cstheme="minorBidi"/>
          <w:noProof/>
          <w:sz w:val="22"/>
          <w:szCs w:val="22"/>
        </w:rPr>
      </w:pPr>
      <w:hyperlink w:anchor="_Toc187405116" w:history="1">
        <w:r w:rsidR="00A96E83" w:rsidRPr="00707DDF">
          <w:rPr>
            <w:rStyle w:val="Hyperlink"/>
            <w:noProof/>
          </w:rPr>
          <w:t>1.3.2.</w:t>
        </w:r>
        <w:r w:rsidR="00A96E83">
          <w:rPr>
            <w:rFonts w:asciiTheme="minorHAnsi" w:eastAsiaTheme="minorEastAsia" w:hAnsiTheme="minorHAnsi" w:cstheme="minorBidi"/>
            <w:noProof/>
            <w:sz w:val="22"/>
            <w:szCs w:val="22"/>
          </w:rPr>
          <w:tab/>
        </w:r>
        <w:r w:rsidR="00A96E83" w:rsidRPr="00707DDF">
          <w:rPr>
            <w:rStyle w:val="Hyperlink"/>
            <w:noProof/>
          </w:rPr>
          <w:t>JavaScript</w:t>
        </w:r>
        <w:r w:rsidR="00A96E83">
          <w:rPr>
            <w:noProof/>
            <w:webHidden/>
          </w:rPr>
          <w:tab/>
        </w:r>
        <w:r w:rsidR="00A96E83">
          <w:rPr>
            <w:noProof/>
            <w:webHidden/>
          </w:rPr>
          <w:fldChar w:fldCharType="begin"/>
        </w:r>
        <w:r w:rsidR="00A96E83">
          <w:rPr>
            <w:noProof/>
            <w:webHidden/>
          </w:rPr>
          <w:instrText xml:space="preserve"> PAGEREF _Toc187405116 \h </w:instrText>
        </w:r>
        <w:r w:rsidR="00A96E83">
          <w:rPr>
            <w:noProof/>
            <w:webHidden/>
          </w:rPr>
        </w:r>
        <w:r w:rsidR="00A96E83">
          <w:rPr>
            <w:noProof/>
            <w:webHidden/>
          </w:rPr>
          <w:fldChar w:fldCharType="separate"/>
        </w:r>
        <w:r w:rsidR="00A45105">
          <w:rPr>
            <w:noProof/>
            <w:webHidden/>
          </w:rPr>
          <w:t>9</w:t>
        </w:r>
        <w:r w:rsidR="00A96E83">
          <w:rPr>
            <w:noProof/>
            <w:webHidden/>
          </w:rPr>
          <w:fldChar w:fldCharType="end"/>
        </w:r>
      </w:hyperlink>
    </w:p>
    <w:p w14:paraId="60A3EBFC" w14:textId="2CF2DFEB" w:rsidR="00A96E83" w:rsidRDefault="00000000">
      <w:pPr>
        <w:pStyle w:val="TOC2"/>
        <w:tabs>
          <w:tab w:val="left" w:pos="1100"/>
          <w:tab w:val="right" w:leader="dot" w:pos="9062"/>
        </w:tabs>
        <w:rPr>
          <w:rFonts w:asciiTheme="minorHAnsi" w:eastAsiaTheme="minorEastAsia" w:hAnsiTheme="minorHAnsi" w:cstheme="minorBidi"/>
          <w:noProof/>
          <w:sz w:val="22"/>
          <w:szCs w:val="22"/>
        </w:rPr>
      </w:pPr>
      <w:hyperlink w:anchor="_Toc187405117" w:history="1">
        <w:r w:rsidR="00A96E83" w:rsidRPr="00707DDF">
          <w:rPr>
            <w:rStyle w:val="Hyperlink"/>
            <w:noProof/>
          </w:rPr>
          <w:t>1.3.3.</w:t>
        </w:r>
        <w:r w:rsidR="00A96E83">
          <w:rPr>
            <w:rFonts w:asciiTheme="minorHAnsi" w:eastAsiaTheme="minorEastAsia" w:hAnsiTheme="minorHAnsi" w:cstheme="minorBidi"/>
            <w:noProof/>
            <w:sz w:val="22"/>
            <w:szCs w:val="22"/>
          </w:rPr>
          <w:tab/>
        </w:r>
        <w:r w:rsidR="00A96E83" w:rsidRPr="00707DDF">
          <w:rPr>
            <w:rStyle w:val="Hyperlink"/>
            <w:noProof/>
          </w:rPr>
          <w:t>Ứng dụng JavaScript</w:t>
        </w:r>
        <w:r w:rsidR="00A96E83">
          <w:rPr>
            <w:noProof/>
            <w:webHidden/>
          </w:rPr>
          <w:tab/>
        </w:r>
        <w:r w:rsidR="00A96E83">
          <w:rPr>
            <w:noProof/>
            <w:webHidden/>
          </w:rPr>
          <w:fldChar w:fldCharType="begin"/>
        </w:r>
        <w:r w:rsidR="00A96E83">
          <w:rPr>
            <w:noProof/>
            <w:webHidden/>
          </w:rPr>
          <w:instrText xml:space="preserve"> PAGEREF _Toc187405117 \h </w:instrText>
        </w:r>
        <w:r w:rsidR="00A96E83">
          <w:rPr>
            <w:noProof/>
            <w:webHidden/>
          </w:rPr>
        </w:r>
        <w:r w:rsidR="00A96E83">
          <w:rPr>
            <w:noProof/>
            <w:webHidden/>
          </w:rPr>
          <w:fldChar w:fldCharType="separate"/>
        </w:r>
        <w:r w:rsidR="00A45105">
          <w:rPr>
            <w:noProof/>
            <w:webHidden/>
          </w:rPr>
          <w:t>9</w:t>
        </w:r>
        <w:r w:rsidR="00A96E83">
          <w:rPr>
            <w:noProof/>
            <w:webHidden/>
          </w:rPr>
          <w:fldChar w:fldCharType="end"/>
        </w:r>
      </w:hyperlink>
    </w:p>
    <w:p w14:paraId="0BA11A36" w14:textId="1409DF78" w:rsidR="00A96E83" w:rsidRDefault="00000000">
      <w:pPr>
        <w:pStyle w:val="TOC2"/>
        <w:tabs>
          <w:tab w:val="left" w:pos="1100"/>
          <w:tab w:val="right" w:leader="dot" w:pos="9062"/>
        </w:tabs>
        <w:rPr>
          <w:rFonts w:asciiTheme="minorHAnsi" w:eastAsiaTheme="minorEastAsia" w:hAnsiTheme="minorHAnsi" w:cstheme="minorBidi"/>
          <w:noProof/>
          <w:sz w:val="22"/>
          <w:szCs w:val="22"/>
        </w:rPr>
      </w:pPr>
      <w:hyperlink w:anchor="_Toc187405118" w:history="1">
        <w:r w:rsidR="00A96E83" w:rsidRPr="00707DDF">
          <w:rPr>
            <w:rStyle w:val="Hyperlink"/>
            <w:noProof/>
          </w:rPr>
          <w:t>1.3.4.</w:t>
        </w:r>
        <w:r w:rsidR="00A96E83">
          <w:rPr>
            <w:rFonts w:asciiTheme="minorHAnsi" w:eastAsiaTheme="minorEastAsia" w:hAnsiTheme="minorHAnsi" w:cstheme="minorBidi"/>
            <w:noProof/>
            <w:sz w:val="22"/>
            <w:szCs w:val="22"/>
          </w:rPr>
          <w:tab/>
        </w:r>
        <w:r w:rsidR="00A96E83" w:rsidRPr="00707DDF">
          <w:rPr>
            <w:rStyle w:val="Hyperlink"/>
            <w:noProof/>
          </w:rPr>
          <w:t>Lợi ích khi sử dụng JavaScript</w:t>
        </w:r>
        <w:r w:rsidR="00A96E83">
          <w:rPr>
            <w:noProof/>
            <w:webHidden/>
          </w:rPr>
          <w:tab/>
        </w:r>
        <w:r w:rsidR="00A96E83">
          <w:rPr>
            <w:noProof/>
            <w:webHidden/>
          </w:rPr>
          <w:fldChar w:fldCharType="begin"/>
        </w:r>
        <w:r w:rsidR="00A96E83">
          <w:rPr>
            <w:noProof/>
            <w:webHidden/>
          </w:rPr>
          <w:instrText xml:space="preserve"> PAGEREF _Toc187405118 \h </w:instrText>
        </w:r>
        <w:r w:rsidR="00A96E83">
          <w:rPr>
            <w:noProof/>
            <w:webHidden/>
          </w:rPr>
        </w:r>
        <w:r w:rsidR="00A96E83">
          <w:rPr>
            <w:noProof/>
            <w:webHidden/>
          </w:rPr>
          <w:fldChar w:fldCharType="separate"/>
        </w:r>
        <w:r w:rsidR="00A45105">
          <w:rPr>
            <w:noProof/>
            <w:webHidden/>
          </w:rPr>
          <w:t>10</w:t>
        </w:r>
        <w:r w:rsidR="00A96E83">
          <w:rPr>
            <w:noProof/>
            <w:webHidden/>
          </w:rPr>
          <w:fldChar w:fldCharType="end"/>
        </w:r>
      </w:hyperlink>
    </w:p>
    <w:p w14:paraId="3E77402A" w14:textId="6D6F01B8" w:rsidR="00A96E83" w:rsidRDefault="00000000">
      <w:pPr>
        <w:pStyle w:val="TOC2"/>
        <w:tabs>
          <w:tab w:val="left" w:pos="1100"/>
          <w:tab w:val="right" w:leader="dot" w:pos="9062"/>
        </w:tabs>
        <w:rPr>
          <w:rFonts w:asciiTheme="minorHAnsi" w:eastAsiaTheme="minorEastAsia" w:hAnsiTheme="minorHAnsi" w:cstheme="minorBidi"/>
          <w:noProof/>
          <w:sz w:val="22"/>
          <w:szCs w:val="22"/>
        </w:rPr>
      </w:pPr>
      <w:hyperlink w:anchor="_Toc187405119" w:history="1">
        <w:r w:rsidR="00A96E83" w:rsidRPr="00707DDF">
          <w:rPr>
            <w:rStyle w:val="Hyperlink"/>
            <w:noProof/>
          </w:rPr>
          <w:t>1.3.5.</w:t>
        </w:r>
        <w:r w:rsidR="00A96E83">
          <w:rPr>
            <w:rFonts w:asciiTheme="minorHAnsi" w:eastAsiaTheme="minorEastAsia" w:hAnsiTheme="minorHAnsi" w:cstheme="minorBidi"/>
            <w:noProof/>
            <w:sz w:val="22"/>
            <w:szCs w:val="22"/>
          </w:rPr>
          <w:tab/>
        </w:r>
        <w:r w:rsidR="00A96E83" w:rsidRPr="00707DDF">
          <w:rPr>
            <w:rStyle w:val="Hyperlink"/>
            <w:noProof/>
          </w:rPr>
          <w:t>Các thư viện và framework phổ biến của JavaScript</w:t>
        </w:r>
        <w:r w:rsidR="00A96E83">
          <w:rPr>
            <w:noProof/>
            <w:webHidden/>
          </w:rPr>
          <w:tab/>
        </w:r>
        <w:r w:rsidR="00A96E83">
          <w:rPr>
            <w:noProof/>
            <w:webHidden/>
          </w:rPr>
          <w:fldChar w:fldCharType="begin"/>
        </w:r>
        <w:r w:rsidR="00A96E83">
          <w:rPr>
            <w:noProof/>
            <w:webHidden/>
          </w:rPr>
          <w:instrText xml:space="preserve"> PAGEREF _Toc187405119 \h </w:instrText>
        </w:r>
        <w:r w:rsidR="00A96E83">
          <w:rPr>
            <w:noProof/>
            <w:webHidden/>
          </w:rPr>
        </w:r>
        <w:r w:rsidR="00A96E83">
          <w:rPr>
            <w:noProof/>
            <w:webHidden/>
          </w:rPr>
          <w:fldChar w:fldCharType="separate"/>
        </w:r>
        <w:r w:rsidR="00A45105">
          <w:rPr>
            <w:noProof/>
            <w:webHidden/>
          </w:rPr>
          <w:t>10</w:t>
        </w:r>
        <w:r w:rsidR="00A96E83">
          <w:rPr>
            <w:noProof/>
            <w:webHidden/>
          </w:rPr>
          <w:fldChar w:fldCharType="end"/>
        </w:r>
      </w:hyperlink>
    </w:p>
    <w:p w14:paraId="7FE56E16" w14:textId="1DB68BC8" w:rsidR="00A96E83" w:rsidRDefault="00000000">
      <w:pPr>
        <w:pStyle w:val="TOC2"/>
        <w:tabs>
          <w:tab w:val="left" w:pos="1100"/>
          <w:tab w:val="right" w:leader="dot" w:pos="9062"/>
        </w:tabs>
        <w:rPr>
          <w:rFonts w:asciiTheme="minorHAnsi" w:eastAsiaTheme="minorEastAsia" w:hAnsiTheme="minorHAnsi" w:cstheme="minorBidi"/>
          <w:noProof/>
          <w:sz w:val="22"/>
          <w:szCs w:val="22"/>
        </w:rPr>
      </w:pPr>
      <w:hyperlink w:anchor="_Toc187405120" w:history="1">
        <w:r w:rsidR="00A96E83" w:rsidRPr="00707DDF">
          <w:rPr>
            <w:rStyle w:val="Hyperlink"/>
            <w:noProof/>
          </w:rPr>
          <w:t>1.3.6.</w:t>
        </w:r>
        <w:r w:rsidR="00A96E83">
          <w:rPr>
            <w:rFonts w:asciiTheme="minorHAnsi" w:eastAsiaTheme="minorEastAsia" w:hAnsiTheme="minorHAnsi" w:cstheme="minorBidi"/>
            <w:noProof/>
            <w:sz w:val="22"/>
            <w:szCs w:val="22"/>
          </w:rPr>
          <w:tab/>
        </w:r>
        <w:r w:rsidR="00A96E83" w:rsidRPr="00707DDF">
          <w:rPr>
            <w:rStyle w:val="Hyperlink"/>
            <w:noProof/>
          </w:rPr>
          <w:t>Ưu điểm và nhược điểm của JavaScript</w:t>
        </w:r>
        <w:r w:rsidR="00A96E83">
          <w:rPr>
            <w:noProof/>
            <w:webHidden/>
          </w:rPr>
          <w:tab/>
        </w:r>
        <w:r w:rsidR="00A96E83">
          <w:rPr>
            <w:noProof/>
            <w:webHidden/>
          </w:rPr>
          <w:fldChar w:fldCharType="begin"/>
        </w:r>
        <w:r w:rsidR="00A96E83">
          <w:rPr>
            <w:noProof/>
            <w:webHidden/>
          </w:rPr>
          <w:instrText xml:space="preserve"> PAGEREF _Toc187405120 \h </w:instrText>
        </w:r>
        <w:r w:rsidR="00A96E83">
          <w:rPr>
            <w:noProof/>
            <w:webHidden/>
          </w:rPr>
        </w:r>
        <w:r w:rsidR="00A96E83">
          <w:rPr>
            <w:noProof/>
            <w:webHidden/>
          </w:rPr>
          <w:fldChar w:fldCharType="separate"/>
        </w:r>
        <w:r w:rsidR="00A45105">
          <w:rPr>
            <w:noProof/>
            <w:webHidden/>
          </w:rPr>
          <w:t>11</w:t>
        </w:r>
        <w:r w:rsidR="00A96E83">
          <w:rPr>
            <w:noProof/>
            <w:webHidden/>
          </w:rPr>
          <w:fldChar w:fldCharType="end"/>
        </w:r>
      </w:hyperlink>
    </w:p>
    <w:p w14:paraId="1FBD323D" w14:textId="1E685961" w:rsidR="00A96E83" w:rsidRDefault="00000000">
      <w:pPr>
        <w:pStyle w:val="TOC2"/>
        <w:tabs>
          <w:tab w:val="left" w:pos="1100"/>
          <w:tab w:val="right" w:leader="dot" w:pos="9062"/>
        </w:tabs>
        <w:rPr>
          <w:rFonts w:asciiTheme="minorHAnsi" w:eastAsiaTheme="minorEastAsia" w:hAnsiTheme="minorHAnsi" w:cstheme="minorBidi"/>
          <w:noProof/>
          <w:sz w:val="22"/>
          <w:szCs w:val="22"/>
        </w:rPr>
      </w:pPr>
      <w:hyperlink w:anchor="_Toc187405121" w:history="1">
        <w:r w:rsidR="00A96E83" w:rsidRPr="00707DDF">
          <w:rPr>
            <w:rStyle w:val="Hyperlink"/>
            <w:noProof/>
          </w:rPr>
          <w:t>1.3.7.</w:t>
        </w:r>
        <w:r w:rsidR="00A96E83">
          <w:rPr>
            <w:rFonts w:asciiTheme="minorHAnsi" w:eastAsiaTheme="minorEastAsia" w:hAnsiTheme="minorHAnsi" w:cstheme="minorBidi"/>
            <w:noProof/>
            <w:sz w:val="22"/>
            <w:szCs w:val="22"/>
          </w:rPr>
          <w:tab/>
        </w:r>
        <w:r w:rsidR="00A96E83" w:rsidRPr="00707DDF">
          <w:rPr>
            <w:rStyle w:val="Hyperlink"/>
            <w:noProof/>
          </w:rPr>
          <w:t>JavaScript và các công cụ phát triển (IDE)</w:t>
        </w:r>
        <w:r w:rsidR="00A96E83">
          <w:rPr>
            <w:noProof/>
            <w:webHidden/>
          </w:rPr>
          <w:tab/>
        </w:r>
        <w:r w:rsidR="00A96E83">
          <w:rPr>
            <w:noProof/>
            <w:webHidden/>
          </w:rPr>
          <w:fldChar w:fldCharType="begin"/>
        </w:r>
        <w:r w:rsidR="00A96E83">
          <w:rPr>
            <w:noProof/>
            <w:webHidden/>
          </w:rPr>
          <w:instrText xml:space="preserve"> PAGEREF _Toc187405121 \h </w:instrText>
        </w:r>
        <w:r w:rsidR="00A96E83">
          <w:rPr>
            <w:noProof/>
            <w:webHidden/>
          </w:rPr>
        </w:r>
        <w:r w:rsidR="00A96E83">
          <w:rPr>
            <w:noProof/>
            <w:webHidden/>
          </w:rPr>
          <w:fldChar w:fldCharType="separate"/>
        </w:r>
        <w:r w:rsidR="00A45105">
          <w:rPr>
            <w:noProof/>
            <w:webHidden/>
          </w:rPr>
          <w:t>11</w:t>
        </w:r>
        <w:r w:rsidR="00A96E83">
          <w:rPr>
            <w:noProof/>
            <w:webHidden/>
          </w:rPr>
          <w:fldChar w:fldCharType="end"/>
        </w:r>
      </w:hyperlink>
    </w:p>
    <w:p w14:paraId="383D0588" w14:textId="4F8C6BAB" w:rsidR="00A96E83" w:rsidRDefault="00000000">
      <w:pPr>
        <w:pStyle w:val="TOC2"/>
        <w:tabs>
          <w:tab w:val="left" w:pos="1100"/>
          <w:tab w:val="right" w:leader="dot" w:pos="9062"/>
        </w:tabs>
        <w:rPr>
          <w:rFonts w:asciiTheme="minorHAnsi" w:eastAsiaTheme="minorEastAsia" w:hAnsiTheme="minorHAnsi" w:cstheme="minorBidi"/>
          <w:noProof/>
          <w:sz w:val="22"/>
          <w:szCs w:val="22"/>
        </w:rPr>
      </w:pPr>
      <w:hyperlink w:anchor="_Toc187405122" w:history="1">
        <w:r w:rsidR="00A96E83" w:rsidRPr="00707DDF">
          <w:rPr>
            <w:rStyle w:val="Hyperlink"/>
            <w:noProof/>
          </w:rPr>
          <w:t>1.3.8.</w:t>
        </w:r>
        <w:r w:rsidR="00A96E83">
          <w:rPr>
            <w:rFonts w:asciiTheme="minorHAnsi" w:eastAsiaTheme="minorEastAsia" w:hAnsiTheme="minorHAnsi" w:cstheme="minorBidi"/>
            <w:noProof/>
            <w:sz w:val="22"/>
            <w:szCs w:val="22"/>
          </w:rPr>
          <w:tab/>
        </w:r>
        <w:r w:rsidR="00A96E83" w:rsidRPr="00707DDF">
          <w:rPr>
            <w:rStyle w:val="Hyperlink"/>
            <w:noProof/>
          </w:rPr>
          <w:t>Tầm quan trọng của JavaScript trong thời đại số</w:t>
        </w:r>
        <w:r w:rsidR="00A96E83">
          <w:rPr>
            <w:noProof/>
            <w:webHidden/>
          </w:rPr>
          <w:tab/>
        </w:r>
        <w:r w:rsidR="00A96E83">
          <w:rPr>
            <w:noProof/>
            <w:webHidden/>
          </w:rPr>
          <w:fldChar w:fldCharType="begin"/>
        </w:r>
        <w:r w:rsidR="00A96E83">
          <w:rPr>
            <w:noProof/>
            <w:webHidden/>
          </w:rPr>
          <w:instrText xml:space="preserve"> PAGEREF _Toc187405122 \h </w:instrText>
        </w:r>
        <w:r w:rsidR="00A96E83">
          <w:rPr>
            <w:noProof/>
            <w:webHidden/>
          </w:rPr>
        </w:r>
        <w:r w:rsidR="00A96E83">
          <w:rPr>
            <w:noProof/>
            <w:webHidden/>
          </w:rPr>
          <w:fldChar w:fldCharType="separate"/>
        </w:r>
        <w:r w:rsidR="00A45105">
          <w:rPr>
            <w:noProof/>
            <w:webHidden/>
          </w:rPr>
          <w:t>11</w:t>
        </w:r>
        <w:r w:rsidR="00A96E83">
          <w:rPr>
            <w:noProof/>
            <w:webHidden/>
          </w:rPr>
          <w:fldChar w:fldCharType="end"/>
        </w:r>
      </w:hyperlink>
    </w:p>
    <w:p w14:paraId="180A152A" w14:textId="25C7CB5D" w:rsidR="00A96E83" w:rsidRDefault="00000000">
      <w:pPr>
        <w:pStyle w:val="TOC2"/>
        <w:tabs>
          <w:tab w:val="left" w:pos="880"/>
          <w:tab w:val="right" w:leader="dot" w:pos="9062"/>
        </w:tabs>
        <w:rPr>
          <w:rFonts w:asciiTheme="minorHAnsi" w:eastAsiaTheme="minorEastAsia" w:hAnsiTheme="minorHAnsi" w:cstheme="minorBidi"/>
          <w:noProof/>
          <w:sz w:val="22"/>
          <w:szCs w:val="22"/>
        </w:rPr>
      </w:pPr>
      <w:hyperlink w:anchor="_Toc187405123" w:history="1">
        <w:r w:rsidR="00A96E83" w:rsidRPr="00707DDF">
          <w:rPr>
            <w:rStyle w:val="Hyperlink"/>
            <w:noProof/>
          </w:rPr>
          <w:t>1.4.</w:t>
        </w:r>
        <w:r w:rsidR="00A96E83">
          <w:rPr>
            <w:rFonts w:asciiTheme="minorHAnsi" w:eastAsiaTheme="minorEastAsia" w:hAnsiTheme="minorHAnsi" w:cstheme="minorBidi"/>
            <w:noProof/>
            <w:sz w:val="22"/>
            <w:szCs w:val="22"/>
          </w:rPr>
          <w:tab/>
        </w:r>
        <w:r w:rsidR="00A96E83" w:rsidRPr="00707DDF">
          <w:rPr>
            <w:rStyle w:val="Hyperlink"/>
            <w:noProof/>
          </w:rPr>
          <w:t>PHP (Hypertext Preprocessor)</w:t>
        </w:r>
        <w:r w:rsidR="00A96E83">
          <w:rPr>
            <w:noProof/>
            <w:webHidden/>
          </w:rPr>
          <w:tab/>
        </w:r>
        <w:r w:rsidR="00A96E83">
          <w:rPr>
            <w:noProof/>
            <w:webHidden/>
          </w:rPr>
          <w:fldChar w:fldCharType="begin"/>
        </w:r>
        <w:r w:rsidR="00A96E83">
          <w:rPr>
            <w:noProof/>
            <w:webHidden/>
          </w:rPr>
          <w:instrText xml:space="preserve"> PAGEREF _Toc187405123 \h </w:instrText>
        </w:r>
        <w:r w:rsidR="00A96E83">
          <w:rPr>
            <w:noProof/>
            <w:webHidden/>
          </w:rPr>
        </w:r>
        <w:r w:rsidR="00A96E83">
          <w:rPr>
            <w:noProof/>
            <w:webHidden/>
          </w:rPr>
          <w:fldChar w:fldCharType="separate"/>
        </w:r>
        <w:r w:rsidR="00A45105">
          <w:rPr>
            <w:noProof/>
            <w:webHidden/>
          </w:rPr>
          <w:t>12</w:t>
        </w:r>
        <w:r w:rsidR="00A96E83">
          <w:rPr>
            <w:noProof/>
            <w:webHidden/>
          </w:rPr>
          <w:fldChar w:fldCharType="end"/>
        </w:r>
      </w:hyperlink>
    </w:p>
    <w:p w14:paraId="55DAAF2B" w14:textId="0D7333CD" w:rsidR="00A96E83" w:rsidRDefault="00000000">
      <w:pPr>
        <w:pStyle w:val="TOC2"/>
        <w:tabs>
          <w:tab w:val="right" w:leader="dot" w:pos="9062"/>
        </w:tabs>
        <w:rPr>
          <w:rFonts w:asciiTheme="minorHAnsi" w:eastAsiaTheme="minorEastAsia" w:hAnsiTheme="minorHAnsi" w:cstheme="minorBidi"/>
          <w:noProof/>
          <w:sz w:val="22"/>
          <w:szCs w:val="22"/>
        </w:rPr>
      </w:pPr>
      <w:hyperlink w:anchor="_Toc187405124" w:history="1">
        <w:r w:rsidR="00A96E83" w:rsidRPr="00707DDF">
          <w:rPr>
            <w:rStyle w:val="Hyperlink"/>
            <w:noProof/>
          </w:rPr>
          <w:t>1.4.1 Tổng quan PHP</w:t>
        </w:r>
        <w:r w:rsidR="00A96E83">
          <w:rPr>
            <w:noProof/>
            <w:webHidden/>
          </w:rPr>
          <w:tab/>
        </w:r>
        <w:r w:rsidR="00A96E83">
          <w:rPr>
            <w:noProof/>
            <w:webHidden/>
          </w:rPr>
          <w:fldChar w:fldCharType="begin"/>
        </w:r>
        <w:r w:rsidR="00A96E83">
          <w:rPr>
            <w:noProof/>
            <w:webHidden/>
          </w:rPr>
          <w:instrText xml:space="preserve"> PAGEREF _Toc187405124 \h </w:instrText>
        </w:r>
        <w:r w:rsidR="00A96E83">
          <w:rPr>
            <w:noProof/>
            <w:webHidden/>
          </w:rPr>
        </w:r>
        <w:r w:rsidR="00A96E83">
          <w:rPr>
            <w:noProof/>
            <w:webHidden/>
          </w:rPr>
          <w:fldChar w:fldCharType="separate"/>
        </w:r>
        <w:r w:rsidR="00A45105">
          <w:rPr>
            <w:noProof/>
            <w:webHidden/>
          </w:rPr>
          <w:t>12</w:t>
        </w:r>
        <w:r w:rsidR="00A96E83">
          <w:rPr>
            <w:noProof/>
            <w:webHidden/>
          </w:rPr>
          <w:fldChar w:fldCharType="end"/>
        </w:r>
      </w:hyperlink>
    </w:p>
    <w:p w14:paraId="417EE654" w14:textId="14E7A678" w:rsidR="00A96E83" w:rsidRDefault="00000000">
      <w:pPr>
        <w:pStyle w:val="TOC2"/>
        <w:tabs>
          <w:tab w:val="right" w:leader="dot" w:pos="9062"/>
        </w:tabs>
        <w:rPr>
          <w:rFonts w:asciiTheme="minorHAnsi" w:eastAsiaTheme="minorEastAsia" w:hAnsiTheme="minorHAnsi" w:cstheme="minorBidi"/>
          <w:noProof/>
          <w:sz w:val="22"/>
          <w:szCs w:val="22"/>
        </w:rPr>
      </w:pPr>
      <w:hyperlink w:anchor="_Toc187405125" w:history="1">
        <w:r w:rsidR="00A96E83" w:rsidRPr="00707DDF">
          <w:rPr>
            <w:rStyle w:val="Hyperlink"/>
            <w:noProof/>
          </w:rPr>
          <w:t>1.4.2 Đặc điểm nổi bật của PHP</w:t>
        </w:r>
        <w:r w:rsidR="00A96E83">
          <w:rPr>
            <w:noProof/>
            <w:webHidden/>
          </w:rPr>
          <w:tab/>
        </w:r>
        <w:r w:rsidR="00A96E83">
          <w:rPr>
            <w:noProof/>
            <w:webHidden/>
          </w:rPr>
          <w:fldChar w:fldCharType="begin"/>
        </w:r>
        <w:r w:rsidR="00A96E83">
          <w:rPr>
            <w:noProof/>
            <w:webHidden/>
          </w:rPr>
          <w:instrText xml:space="preserve"> PAGEREF _Toc187405125 \h </w:instrText>
        </w:r>
        <w:r w:rsidR="00A96E83">
          <w:rPr>
            <w:noProof/>
            <w:webHidden/>
          </w:rPr>
        </w:r>
        <w:r w:rsidR="00A96E83">
          <w:rPr>
            <w:noProof/>
            <w:webHidden/>
          </w:rPr>
          <w:fldChar w:fldCharType="separate"/>
        </w:r>
        <w:r w:rsidR="00A45105">
          <w:rPr>
            <w:noProof/>
            <w:webHidden/>
          </w:rPr>
          <w:t>12</w:t>
        </w:r>
        <w:r w:rsidR="00A96E83">
          <w:rPr>
            <w:noProof/>
            <w:webHidden/>
          </w:rPr>
          <w:fldChar w:fldCharType="end"/>
        </w:r>
      </w:hyperlink>
    </w:p>
    <w:p w14:paraId="3C56F8F6" w14:textId="4F059189" w:rsidR="00A96E83" w:rsidRDefault="00000000">
      <w:pPr>
        <w:pStyle w:val="TOC2"/>
        <w:tabs>
          <w:tab w:val="right" w:leader="dot" w:pos="9062"/>
        </w:tabs>
        <w:rPr>
          <w:rFonts w:asciiTheme="minorHAnsi" w:eastAsiaTheme="minorEastAsia" w:hAnsiTheme="minorHAnsi" w:cstheme="minorBidi"/>
          <w:noProof/>
          <w:sz w:val="22"/>
          <w:szCs w:val="22"/>
        </w:rPr>
      </w:pPr>
      <w:hyperlink w:anchor="_Toc187405126" w:history="1">
        <w:r w:rsidR="00A96E83" w:rsidRPr="00707DDF">
          <w:rPr>
            <w:rStyle w:val="Hyperlink"/>
            <w:noProof/>
          </w:rPr>
          <w:t>1.4.3 Ứng dụng của PHP</w:t>
        </w:r>
        <w:r w:rsidR="00A96E83">
          <w:rPr>
            <w:noProof/>
            <w:webHidden/>
          </w:rPr>
          <w:tab/>
        </w:r>
        <w:r w:rsidR="00A96E83">
          <w:rPr>
            <w:noProof/>
            <w:webHidden/>
          </w:rPr>
          <w:fldChar w:fldCharType="begin"/>
        </w:r>
        <w:r w:rsidR="00A96E83">
          <w:rPr>
            <w:noProof/>
            <w:webHidden/>
          </w:rPr>
          <w:instrText xml:space="preserve"> PAGEREF _Toc187405126 \h </w:instrText>
        </w:r>
        <w:r w:rsidR="00A96E83">
          <w:rPr>
            <w:noProof/>
            <w:webHidden/>
          </w:rPr>
        </w:r>
        <w:r w:rsidR="00A96E83">
          <w:rPr>
            <w:noProof/>
            <w:webHidden/>
          </w:rPr>
          <w:fldChar w:fldCharType="separate"/>
        </w:r>
        <w:r w:rsidR="00A45105">
          <w:rPr>
            <w:noProof/>
            <w:webHidden/>
          </w:rPr>
          <w:t>12</w:t>
        </w:r>
        <w:r w:rsidR="00A96E83">
          <w:rPr>
            <w:noProof/>
            <w:webHidden/>
          </w:rPr>
          <w:fldChar w:fldCharType="end"/>
        </w:r>
      </w:hyperlink>
    </w:p>
    <w:p w14:paraId="6F99C40A" w14:textId="41164858" w:rsidR="00A96E83" w:rsidRDefault="00000000">
      <w:pPr>
        <w:pStyle w:val="TOC2"/>
        <w:tabs>
          <w:tab w:val="right" w:leader="dot" w:pos="9062"/>
        </w:tabs>
        <w:rPr>
          <w:rFonts w:asciiTheme="minorHAnsi" w:eastAsiaTheme="minorEastAsia" w:hAnsiTheme="minorHAnsi" w:cstheme="minorBidi"/>
          <w:noProof/>
          <w:sz w:val="22"/>
          <w:szCs w:val="22"/>
        </w:rPr>
      </w:pPr>
      <w:hyperlink w:anchor="_Toc187405127" w:history="1">
        <w:r w:rsidR="00A96E83" w:rsidRPr="00707DDF">
          <w:rPr>
            <w:rStyle w:val="Hyperlink"/>
            <w:noProof/>
          </w:rPr>
          <w:t>1.4.4 So sánh với các ngôn ngữ khác</w:t>
        </w:r>
        <w:r w:rsidR="00A96E83">
          <w:rPr>
            <w:noProof/>
            <w:webHidden/>
          </w:rPr>
          <w:tab/>
        </w:r>
        <w:r w:rsidR="00A96E83">
          <w:rPr>
            <w:noProof/>
            <w:webHidden/>
          </w:rPr>
          <w:fldChar w:fldCharType="begin"/>
        </w:r>
        <w:r w:rsidR="00A96E83">
          <w:rPr>
            <w:noProof/>
            <w:webHidden/>
          </w:rPr>
          <w:instrText xml:space="preserve"> PAGEREF _Toc187405127 \h </w:instrText>
        </w:r>
        <w:r w:rsidR="00A96E83">
          <w:rPr>
            <w:noProof/>
            <w:webHidden/>
          </w:rPr>
        </w:r>
        <w:r w:rsidR="00A96E83">
          <w:rPr>
            <w:noProof/>
            <w:webHidden/>
          </w:rPr>
          <w:fldChar w:fldCharType="separate"/>
        </w:r>
        <w:r w:rsidR="00A45105">
          <w:rPr>
            <w:noProof/>
            <w:webHidden/>
          </w:rPr>
          <w:t>13</w:t>
        </w:r>
        <w:r w:rsidR="00A96E83">
          <w:rPr>
            <w:noProof/>
            <w:webHidden/>
          </w:rPr>
          <w:fldChar w:fldCharType="end"/>
        </w:r>
      </w:hyperlink>
    </w:p>
    <w:p w14:paraId="7902A931" w14:textId="168C64A6" w:rsidR="00A96E83" w:rsidRDefault="00000000">
      <w:pPr>
        <w:pStyle w:val="TOC2"/>
        <w:tabs>
          <w:tab w:val="right" w:leader="dot" w:pos="9062"/>
        </w:tabs>
        <w:rPr>
          <w:rFonts w:asciiTheme="minorHAnsi" w:eastAsiaTheme="minorEastAsia" w:hAnsiTheme="minorHAnsi" w:cstheme="minorBidi"/>
          <w:noProof/>
          <w:sz w:val="22"/>
          <w:szCs w:val="22"/>
        </w:rPr>
      </w:pPr>
      <w:hyperlink w:anchor="_Toc187405128" w:history="1">
        <w:r w:rsidR="00A96E83" w:rsidRPr="00707DDF">
          <w:rPr>
            <w:rStyle w:val="Hyperlink"/>
            <w:noProof/>
          </w:rPr>
          <w:t>1.4.5 Kết luận</w:t>
        </w:r>
        <w:r w:rsidR="00A96E83">
          <w:rPr>
            <w:noProof/>
            <w:webHidden/>
          </w:rPr>
          <w:tab/>
        </w:r>
        <w:r w:rsidR="00A96E83">
          <w:rPr>
            <w:noProof/>
            <w:webHidden/>
          </w:rPr>
          <w:fldChar w:fldCharType="begin"/>
        </w:r>
        <w:r w:rsidR="00A96E83">
          <w:rPr>
            <w:noProof/>
            <w:webHidden/>
          </w:rPr>
          <w:instrText xml:space="preserve"> PAGEREF _Toc187405128 \h </w:instrText>
        </w:r>
        <w:r w:rsidR="00A96E83">
          <w:rPr>
            <w:noProof/>
            <w:webHidden/>
          </w:rPr>
        </w:r>
        <w:r w:rsidR="00A96E83">
          <w:rPr>
            <w:noProof/>
            <w:webHidden/>
          </w:rPr>
          <w:fldChar w:fldCharType="separate"/>
        </w:r>
        <w:r w:rsidR="00A45105">
          <w:rPr>
            <w:noProof/>
            <w:webHidden/>
          </w:rPr>
          <w:t>13</w:t>
        </w:r>
        <w:r w:rsidR="00A96E83">
          <w:rPr>
            <w:noProof/>
            <w:webHidden/>
          </w:rPr>
          <w:fldChar w:fldCharType="end"/>
        </w:r>
      </w:hyperlink>
    </w:p>
    <w:p w14:paraId="7621BCDA" w14:textId="05550B6E" w:rsidR="00A96E83" w:rsidRDefault="00000000">
      <w:pPr>
        <w:pStyle w:val="TOC1"/>
        <w:rPr>
          <w:rFonts w:asciiTheme="minorHAnsi" w:eastAsiaTheme="minorEastAsia" w:hAnsiTheme="minorHAnsi" w:cstheme="minorBidi"/>
          <w:noProof/>
          <w:sz w:val="22"/>
          <w:szCs w:val="22"/>
        </w:rPr>
      </w:pPr>
      <w:hyperlink w:anchor="_Toc187405129" w:history="1">
        <w:r w:rsidR="00A96E83" w:rsidRPr="00707DDF">
          <w:rPr>
            <w:rStyle w:val="Hyperlink"/>
            <w:b/>
            <w:bCs/>
            <w:noProof/>
          </w:rPr>
          <w:t>Phần 2: PHÂN TÍCH THIẾT KẾ HỆ THỐNG</w:t>
        </w:r>
        <w:r w:rsidR="00A96E83">
          <w:rPr>
            <w:noProof/>
            <w:webHidden/>
          </w:rPr>
          <w:tab/>
        </w:r>
        <w:r w:rsidR="00A96E83">
          <w:rPr>
            <w:noProof/>
            <w:webHidden/>
          </w:rPr>
          <w:fldChar w:fldCharType="begin"/>
        </w:r>
        <w:r w:rsidR="00A96E83">
          <w:rPr>
            <w:noProof/>
            <w:webHidden/>
          </w:rPr>
          <w:instrText xml:space="preserve"> PAGEREF _Toc187405129 \h </w:instrText>
        </w:r>
        <w:r w:rsidR="00A96E83">
          <w:rPr>
            <w:noProof/>
            <w:webHidden/>
          </w:rPr>
        </w:r>
        <w:r w:rsidR="00A96E83">
          <w:rPr>
            <w:noProof/>
            <w:webHidden/>
          </w:rPr>
          <w:fldChar w:fldCharType="separate"/>
        </w:r>
        <w:r w:rsidR="00A45105">
          <w:rPr>
            <w:noProof/>
            <w:webHidden/>
          </w:rPr>
          <w:t>14</w:t>
        </w:r>
        <w:r w:rsidR="00A96E83">
          <w:rPr>
            <w:noProof/>
            <w:webHidden/>
          </w:rPr>
          <w:fldChar w:fldCharType="end"/>
        </w:r>
      </w:hyperlink>
    </w:p>
    <w:p w14:paraId="0756E15F" w14:textId="78A48433" w:rsidR="00A96E83" w:rsidRDefault="00000000">
      <w:pPr>
        <w:pStyle w:val="TOC2"/>
        <w:tabs>
          <w:tab w:val="left" w:pos="880"/>
          <w:tab w:val="right" w:leader="dot" w:pos="9062"/>
        </w:tabs>
        <w:rPr>
          <w:rFonts w:asciiTheme="minorHAnsi" w:eastAsiaTheme="minorEastAsia" w:hAnsiTheme="minorHAnsi" w:cstheme="minorBidi"/>
          <w:noProof/>
          <w:sz w:val="22"/>
          <w:szCs w:val="22"/>
        </w:rPr>
      </w:pPr>
      <w:hyperlink w:anchor="_Toc187405130" w:history="1">
        <w:r w:rsidR="00A96E83" w:rsidRPr="00707DDF">
          <w:rPr>
            <w:rStyle w:val="Hyperlink"/>
            <w:noProof/>
          </w:rPr>
          <w:t>2.1.</w:t>
        </w:r>
        <w:r w:rsidR="00A96E83">
          <w:rPr>
            <w:rFonts w:asciiTheme="minorHAnsi" w:eastAsiaTheme="minorEastAsia" w:hAnsiTheme="minorHAnsi" w:cstheme="minorBidi"/>
            <w:noProof/>
            <w:sz w:val="22"/>
            <w:szCs w:val="22"/>
          </w:rPr>
          <w:tab/>
        </w:r>
        <w:r w:rsidR="00A96E83" w:rsidRPr="00707DDF">
          <w:rPr>
            <w:rStyle w:val="Hyperlink"/>
            <w:noProof/>
          </w:rPr>
          <w:t>MÔ TẢ ĐỀ TÀI</w:t>
        </w:r>
        <w:r w:rsidR="00A96E83">
          <w:rPr>
            <w:noProof/>
            <w:webHidden/>
          </w:rPr>
          <w:tab/>
        </w:r>
        <w:r w:rsidR="00A96E83">
          <w:rPr>
            <w:noProof/>
            <w:webHidden/>
          </w:rPr>
          <w:fldChar w:fldCharType="begin"/>
        </w:r>
        <w:r w:rsidR="00A96E83">
          <w:rPr>
            <w:noProof/>
            <w:webHidden/>
          </w:rPr>
          <w:instrText xml:space="preserve"> PAGEREF _Toc187405130 \h </w:instrText>
        </w:r>
        <w:r w:rsidR="00A96E83">
          <w:rPr>
            <w:noProof/>
            <w:webHidden/>
          </w:rPr>
        </w:r>
        <w:r w:rsidR="00A96E83">
          <w:rPr>
            <w:noProof/>
            <w:webHidden/>
          </w:rPr>
          <w:fldChar w:fldCharType="separate"/>
        </w:r>
        <w:r w:rsidR="00A45105">
          <w:rPr>
            <w:noProof/>
            <w:webHidden/>
          </w:rPr>
          <w:t>14</w:t>
        </w:r>
        <w:r w:rsidR="00A96E83">
          <w:rPr>
            <w:noProof/>
            <w:webHidden/>
          </w:rPr>
          <w:fldChar w:fldCharType="end"/>
        </w:r>
      </w:hyperlink>
    </w:p>
    <w:p w14:paraId="2B10BBD3" w14:textId="2BFF16ED" w:rsidR="00A96E83" w:rsidRDefault="00000000">
      <w:pPr>
        <w:pStyle w:val="TOC3"/>
        <w:tabs>
          <w:tab w:val="left" w:pos="1540"/>
          <w:tab w:val="right" w:leader="dot" w:pos="9062"/>
        </w:tabs>
        <w:rPr>
          <w:rFonts w:asciiTheme="minorHAnsi" w:eastAsiaTheme="minorEastAsia" w:hAnsiTheme="minorHAnsi" w:cstheme="minorBidi"/>
          <w:noProof/>
          <w:sz w:val="22"/>
          <w:szCs w:val="22"/>
        </w:rPr>
      </w:pPr>
      <w:hyperlink w:anchor="_Toc187405131" w:history="1">
        <w:r w:rsidR="00A96E83" w:rsidRPr="00707DDF">
          <w:rPr>
            <w:rStyle w:val="Hyperlink"/>
            <w:i/>
            <w:iCs/>
            <w:noProof/>
          </w:rPr>
          <w:t>2.2.1.</w:t>
        </w:r>
        <w:r w:rsidR="00A96E83">
          <w:rPr>
            <w:rFonts w:asciiTheme="minorHAnsi" w:eastAsiaTheme="minorEastAsia" w:hAnsiTheme="minorHAnsi" w:cstheme="minorBidi"/>
            <w:noProof/>
            <w:sz w:val="22"/>
            <w:szCs w:val="22"/>
          </w:rPr>
          <w:tab/>
        </w:r>
        <w:r w:rsidR="00A96E83" w:rsidRPr="00707DDF">
          <w:rPr>
            <w:rStyle w:val="Hyperlink"/>
            <w:i/>
            <w:iCs/>
            <w:noProof/>
          </w:rPr>
          <w:t>Giới thiệu:</w:t>
        </w:r>
        <w:r w:rsidR="00A96E83">
          <w:rPr>
            <w:noProof/>
            <w:webHidden/>
          </w:rPr>
          <w:tab/>
        </w:r>
        <w:r w:rsidR="00A96E83">
          <w:rPr>
            <w:noProof/>
            <w:webHidden/>
          </w:rPr>
          <w:fldChar w:fldCharType="begin"/>
        </w:r>
        <w:r w:rsidR="00A96E83">
          <w:rPr>
            <w:noProof/>
            <w:webHidden/>
          </w:rPr>
          <w:instrText xml:space="preserve"> PAGEREF _Toc187405131 \h </w:instrText>
        </w:r>
        <w:r w:rsidR="00A96E83">
          <w:rPr>
            <w:noProof/>
            <w:webHidden/>
          </w:rPr>
        </w:r>
        <w:r w:rsidR="00A96E83">
          <w:rPr>
            <w:noProof/>
            <w:webHidden/>
          </w:rPr>
          <w:fldChar w:fldCharType="separate"/>
        </w:r>
        <w:r w:rsidR="00A45105">
          <w:rPr>
            <w:noProof/>
            <w:webHidden/>
          </w:rPr>
          <w:t>14</w:t>
        </w:r>
        <w:r w:rsidR="00A96E83">
          <w:rPr>
            <w:noProof/>
            <w:webHidden/>
          </w:rPr>
          <w:fldChar w:fldCharType="end"/>
        </w:r>
      </w:hyperlink>
    </w:p>
    <w:p w14:paraId="3C025DFA" w14:textId="6D682DC9" w:rsidR="00A96E83" w:rsidRDefault="00000000">
      <w:pPr>
        <w:pStyle w:val="TOC3"/>
        <w:tabs>
          <w:tab w:val="left" w:pos="1540"/>
          <w:tab w:val="right" w:leader="dot" w:pos="9062"/>
        </w:tabs>
        <w:rPr>
          <w:rFonts w:asciiTheme="minorHAnsi" w:eastAsiaTheme="minorEastAsia" w:hAnsiTheme="minorHAnsi" w:cstheme="minorBidi"/>
          <w:noProof/>
          <w:sz w:val="22"/>
          <w:szCs w:val="22"/>
        </w:rPr>
      </w:pPr>
      <w:hyperlink w:anchor="_Toc187405132" w:history="1">
        <w:r w:rsidR="00A96E83" w:rsidRPr="00707DDF">
          <w:rPr>
            <w:rStyle w:val="Hyperlink"/>
            <w:noProof/>
          </w:rPr>
          <w:t>2.2.2.</w:t>
        </w:r>
        <w:r w:rsidR="00A96E83">
          <w:rPr>
            <w:rFonts w:asciiTheme="minorHAnsi" w:eastAsiaTheme="minorEastAsia" w:hAnsiTheme="minorHAnsi" w:cstheme="minorBidi"/>
            <w:noProof/>
            <w:sz w:val="22"/>
            <w:szCs w:val="22"/>
          </w:rPr>
          <w:tab/>
        </w:r>
        <w:r w:rsidR="00A96E83" w:rsidRPr="00707DDF">
          <w:rPr>
            <w:rStyle w:val="Hyperlink"/>
            <w:noProof/>
          </w:rPr>
          <w:t>Mục tiêu của đề tài</w:t>
        </w:r>
        <w:r w:rsidR="00A96E83">
          <w:rPr>
            <w:noProof/>
            <w:webHidden/>
          </w:rPr>
          <w:tab/>
        </w:r>
        <w:r w:rsidR="00A96E83">
          <w:rPr>
            <w:noProof/>
            <w:webHidden/>
          </w:rPr>
          <w:fldChar w:fldCharType="begin"/>
        </w:r>
        <w:r w:rsidR="00A96E83">
          <w:rPr>
            <w:noProof/>
            <w:webHidden/>
          </w:rPr>
          <w:instrText xml:space="preserve"> PAGEREF _Toc187405132 \h </w:instrText>
        </w:r>
        <w:r w:rsidR="00A96E83">
          <w:rPr>
            <w:noProof/>
            <w:webHidden/>
          </w:rPr>
        </w:r>
        <w:r w:rsidR="00A96E83">
          <w:rPr>
            <w:noProof/>
            <w:webHidden/>
          </w:rPr>
          <w:fldChar w:fldCharType="separate"/>
        </w:r>
        <w:r w:rsidR="00A45105">
          <w:rPr>
            <w:noProof/>
            <w:webHidden/>
          </w:rPr>
          <w:t>14</w:t>
        </w:r>
        <w:r w:rsidR="00A96E83">
          <w:rPr>
            <w:noProof/>
            <w:webHidden/>
          </w:rPr>
          <w:fldChar w:fldCharType="end"/>
        </w:r>
      </w:hyperlink>
    </w:p>
    <w:p w14:paraId="41DC0EDF" w14:textId="4221C2AE" w:rsidR="00A96E83" w:rsidRDefault="00000000">
      <w:pPr>
        <w:pStyle w:val="TOC3"/>
        <w:tabs>
          <w:tab w:val="left" w:pos="1540"/>
          <w:tab w:val="right" w:leader="dot" w:pos="9062"/>
        </w:tabs>
        <w:rPr>
          <w:rFonts w:asciiTheme="minorHAnsi" w:eastAsiaTheme="minorEastAsia" w:hAnsiTheme="minorHAnsi" w:cstheme="minorBidi"/>
          <w:noProof/>
          <w:sz w:val="22"/>
          <w:szCs w:val="22"/>
        </w:rPr>
      </w:pPr>
      <w:hyperlink w:anchor="_Toc187405133" w:history="1">
        <w:r w:rsidR="00A96E83" w:rsidRPr="00707DDF">
          <w:rPr>
            <w:rStyle w:val="Hyperlink"/>
            <w:noProof/>
          </w:rPr>
          <w:t>2.2.3.</w:t>
        </w:r>
        <w:r w:rsidR="00A96E83">
          <w:rPr>
            <w:rFonts w:asciiTheme="minorHAnsi" w:eastAsiaTheme="minorEastAsia" w:hAnsiTheme="minorHAnsi" w:cstheme="minorBidi"/>
            <w:noProof/>
            <w:sz w:val="22"/>
            <w:szCs w:val="22"/>
          </w:rPr>
          <w:tab/>
        </w:r>
        <w:r w:rsidR="00A96E83" w:rsidRPr="00707DDF">
          <w:rPr>
            <w:rStyle w:val="Hyperlink"/>
            <w:noProof/>
          </w:rPr>
          <w:t>Các chức năng chính của website</w:t>
        </w:r>
        <w:r w:rsidR="00A96E83">
          <w:rPr>
            <w:noProof/>
            <w:webHidden/>
          </w:rPr>
          <w:tab/>
        </w:r>
        <w:r w:rsidR="00A96E83">
          <w:rPr>
            <w:noProof/>
            <w:webHidden/>
          </w:rPr>
          <w:fldChar w:fldCharType="begin"/>
        </w:r>
        <w:r w:rsidR="00A96E83">
          <w:rPr>
            <w:noProof/>
            <w:webHidden/>
          </w:rPr>
          <w:instrText xml:space="preserve"> PAGEREF _Toc187405133 \h </w:instrText>
        </w:r>
        <w:r w:rsidR="00A96E83">
          <w:rPr>
            <w:noProof/>
            <w:webHidden/>
          </w:rPr>
        </w:r>
        <w:r w:rsidR="00A96E83">
          <w:rPr>
            <w:noProof/>
            <w:webHidden/>
          </w:rPr>
          <w:fldChar w:fldCharType="separate"/>
        </w:r>
        <w:r w:rsidR="00A45105">
          <w:rPr>
            <w:noProof/>
            <w:webHidden/>
          </w:rPr>
          <w:t>14</w:t>
        </w:r>
        <w:r w:rsidR="00A96E83">
          <w:rPr>
            <w:noProof/>
            <w:webHidden/>
          </w:rPr>
          <w:fldChar w:fldCharType="end"/>
        </w:r>
      </w:hyperlink>
    </w:p>
    <w:p w14:paraId="32334CB1" w14:textId="5608104C" w:rsidR="00A96E83" w:rsidRDefault="00000000">
      <w:pPr>
        <w:pStyle w:val="TOC3"/>
        <w:tabs>
          <w:tab w:val="left" w:pos="1540"/>
          <w:tab w:val="right" w:leader="dot" w:pos="9062"/>
        </w:tabs>
        <w:rPr>
          <w:rFonts w:asciiTheme="minorHAnsi" w:eastAsiaTheme="minorEastAsia" w:hAnsiTheme="minorHAnsi" w:cstheme="minorBidi"/>
          <w:noProof/>
          <w:sz w:val="22"/>
          <w:szCs w:val="22"/>
        </w:rPr>
      </w:pPr>
      <w:hyperlink w:anchor="_Toc187405134" w:history="1">
        <w:r w:rsidR="00A96E83" w:rsidRPr="00707DDF">
          <w:rPr>
            <w:rStyle w:val="Hyperlink"/>
            <w:noProof/>
          </w:rPr>
          <w:t>2.2.4.</w:t>
        </w:r>
        <w:r w:rsidR="00A96E83">
          <w:rPr>
            <w:rFonts w:asciiTheme="minorHAnsi" w:eastAsiaTheme="minorEastAsia" w:hAnsiTheme="minorHAnsi" w:cstheme="minorBidi"/>
            <w:noProof/>
            <w:sz w:val="22"/>
            <w:szCs w:val="22"/>
          </w:rPr>
          <w:tab/>
        </w:r>
        <w:r w:rsidR="00A96E83" w:rsidRPr="00707DDF">
          <w:rPr>
            <w:rStyle w:val="Hyperlink"/>
            <w:noProof/>
          </w:rPr>
          <w:t>Lợi ích của website</w:t>
        </w:r>
        <w:r w:rsidR="00A96E83">
          <w:rPr>
            <w:noProof/>
            <w:webHidden/>
          </w:rPr>
          <w:tab/>
        </w:r>
        <w:r w:rsidR="00A96E83">
          <w:rPr>
            <w:noProof/>
            <w:webHidden/>
          </w:rPr>
          <w:fldChar w:fldCharType="begin"/>
        </w:r>
        <w:r w:rsidR="00A96E83">
          <w:rPr>
            <w:noProof/>
            <w:webHidden/>
          </w:rPr>
          <w:instrText xml:space="preserve"> PAGEREF _Toc187405134 \h </w:instrText>
        </w:r>
        <w:r w:rsidR="00A96E83">
          <w:rPr>
            <w:noProof/>
            <w:webHidden/>
          </w:rPr>
        </w:r>
        <w:r w:rsidR="00A96E83">
          <w:rPr>
            <w:noProof/>
            <w:webHidden/>
          </w:rPr>
          <w:fldChar w:fldCharType="separate"/>
        </w:r>
        <w:r w:rsidR="00A45105">
          <w:rPr>
            <w:noProof/>
            <w:webHidden/>
          </w:rPr>
          <w:t>15</w:t>
        </w:r>
        <w:r w:rsidR="00A96E83">
          <w:rPr>
            <w:noProof/>
            <w:webHidden/>
          </w:rPr>
          <w:fldChar w:fldCharType="end"/>
        </w:r>
      </w:hyperlink>
    </w:p>
    <w:p w14:paraId="7511E74F" w14:textId="00603570" w:rsidR="00A96E83" w:rsidRDefault="00000000">
      <w:pPr>
        <w:pStyle w:val="TOC3"/>
        <w:tabs>
          <w:tab w:val="left" w:pos="1540"/>
          <w:tab w:val="right" w:leader="dot" w:pos="9062"/>
        </w:tabs>
        <w:rPr>
          <w:rFonts w:asciiTheme="minorHAnsi" w:eastAsiaTheme="minorEastAsia" w:hAnsiTheme="minorHAnsi" w:cstheme="minorBidi"/>
          <w:noProof/>
          <w:sz w:val="22"/>
          <w:szCs w:val="22"/>
        </w:rPr>
      </w:pPr>
      <w:hyperlink w:anchor="_Toc187405135" w:history="1">
        <w:r w:rsidR="00A96E83" w:rsidRPr="00707DDF">
          <w:rPr>
            <w:rStyle w:val="Hyperlink"/>
            <w:noProof/>
          </w:rPr>
          <w:t>2.2.5.</w:t>
        </w:r>
        <w:r w:rsidR="00A96E83">
          <w:rPr>
            <w:rFonts w:asciiTheme="minorHAnsi" w:eastAsiaTheme="minorEastAsia" w:hAnsiTheme="minorHAnsi" w:cstheme="minorBidi"/>
            <w:noProof/>
            <w:sz w:val="22"/>
            <w:szCs w:val="22"/>
          </w:rPr>
          <w:tab/>
        </w:r>
        <w:r w:rsidR="00A96E83" w:rsidRPr="00707DDF">
          <w:rPr>
            <w:rStyle w:val="Hyperlink"/>
            <w:noProof/>
          </w:rPr>
          <w:t>Kết luận</w:t>
        </w:r>
        <w:r w:rsidR="00A96E83">
          <w:rPr>
            <w:noProof/>
            <w:webHidden/>
          </w:rPr>
          <w:tab/>
        </w:r>
        <w:r w:rsidR="00A96E83">
          <w:rPr>
            <w:noProof/>
            <w:webHidden/>
          </w:rPr>
          <w:fldChar w:fldCharType="begin"/>
        </w:r>
        <w:r w:rsidR="00A96E83">
          <w:rPr>
            <w:noProof/>
            <w:webHidden/>
          </w:rPr>
          <w:instrText xml:space="preserve"> PAGEREF _Toc187405135 \h </w:instrText>
        </w:r>
        <w:r w:rsidR="00A96E83">
          <w:rPr>
            <w:noProof/>
            <w:webHidden/>
          </w:rPr>
        </w:r>
        <w:r w:rsidR="00A96E83">
          <w:rPr>
            <w:noProof/>
            <w:webHidden/>
          </w:rPr>
          <w:fldChar w:fldCharType="separate"/>
        </w:r>
        <w:r w:rsidR="00A45105">
          <w:rPr>
            <w:noProof/>
            <w:webHidden/>
          </w:rPr>
          <w:t>15</w:t>
        </w:r>
        <w:r w:rsidR="00A96E83">
          <w:rPr>
            <w:noProof/>
            <w:webHidden/>
          </w:rPr>
          <w:fldChar w:fldCharType="end"/>
        </w:r>
      </w:hyperlink>
    </w:p>
    <w:p w14:paraId="4AE3A6B4" w14:textId="347113B2" w:rsidR="00A96E83" w:rsidRDefault="00000000">
      <w:pPr>
        <w:pStyle w:val="TOC2"/>
        <w:tabs>
          <w:tab w:val="left" w:pos="880"/>
          <w:tab w:val="right" w:leader="dot" w:pos="9062"/>
        </w:tabs>
        <w:rPr>
          <w:rFonts w:asciiTheme="minorHAnsi" w:eastAsiaTheme="minorEastAsia" w:hAnsiTheme="minorHAnsi" w:cstheme="minorBidi"/>
          <w:noProof/>
          <w:sz w:val="22"/>
          <w:szCs w:val="22"/>
        </w:rPr>
      </w:pPr>
      <w:hyperlink w:anchor="_Toc187405136" w:history="1">
        <w:r w:rsidR="00A96E83" w:rsidRPr="00707DDF">
          <w:rPr>
            <w:rStyle w:val="Hyperlink"/>
            <w:noProof/>
          </w:rPr>
          <w:t>2.2.</w:t>
        </w:r>
        <w:r w:rsidR="00A96E83">
          <w:rPr>
            <w:rFonts w:asciiTheme="minorHAnsi" w:eastAsiaTheme="minorEastAsia" w:hAnsiTheme="minorHAnsi" w:cstheme="minorBidi"/>
            <w:noProof/>
            <w:sz w:val="22"/>
            <w:szCs w:val="22"/>
          </w:rPr>
          <w:tab/>
        </w:r>
        <w:r w:rsidR="00A96E83" w:rsidRPr="00707DDF">
          <w:rPr>
            <w:rStyle w:val="Hyperlink"/>
            <w:noProof/>
          </w:rPr>
          <w:t>PHÂN TÍCH THIẾT KẾ HỆ THỐNG</w:t>
        </w:r>
        <w:r w:rsidR="00A96E83">
          <w:rPr>
            <w:noProof/>
            <w:webHidden/>
          </w:rPr>
          <w:tab/>
        </w:r>
        <w:r w:rsidR="00A96E83">
          <w:rPr>
            <w:noProof/>
            <w:webHidden/>
          </w:rPr>
          <w:fldChar w:fldCharType="begin"/>
        </w:r>
        <w:r w:rsidR="00A96E83">
          <w:rPr>
            <w:noProof/>
            <w:webHidden/>
          </w:rPr>
          <w:instrText xml:space="preserve"> PAGEREF _Toc187405136 \h </w:instrText>
        </w:r>
        <w:r w:rsidR="00A96E83">
          <w:rPr>
            <w:noProof/>
            <w:webHidden/>
          </w:rPr>
        </w:r>
        <w:r w:rsidR="00A96E83">
          <w:rPr>
            <w:noProof/>
            <w:webHidden/>
          </w:rPr>
          <w:fldChar w:fldCharType="separate"/>
        </w:r>
        <w:r w:rsidR="00A45105">
          <w:rPr>
            <w:noProof/>
            <w:webHidden/>
          </w:rPr>
          <w:t>15</w:t>
        </w:r>
        <w:r w:rsidR="00A96E83">
          <w:rPr>
            <w:noProof/>
            <w:webHidden/>
          </w:rPr>
          <w:fldChar w:fldCharType="end"/>
        </w:r>
      </w:hyperlink>
    </w:p>
    <w:p w14:paraId="1A7F1B8A" w14:textId="2C6D4733" w:rsidR="00A96E83" w:rsidRDefault="00000000">
      <w:pPr>
        <w:pStyle w:val="TOC3"/>
        <w:tabs>
          <w:tab w:val="left" w:pos="1540"/>
          <w:tab w:val="right" w:leader="dot" w:pos="9062"/>
        </w:tabs>
        <w:rPr>
          <w:rFonts w:asciiTheme="minorHAnsi" w:eastAsiaTheme="minorEastAsia" w:hAnsiTheme="minorHAnsi" w:cstheme="minorBidi"/>
          <w:noProof/>
          <w:sz w:val="22"/>
          <w:szCs w:val="22"/>
        </w:rPr>
      </w:pPr>
      <w:hyperlink w:anchor="_Toc187405137" w:history="1">
        <w:r w:rsidR="00A96E83" w:rsidRPr="00707DDF">
          <w:rPr>
            <w:rStyle w:val="Hyperlink"/>
            <w:i/>
            <w:noProof/>
          </w:rPr>
          <w:t>2.2.1.</w:t>
        </w:r>
        <w:r w:rsidR="00A96E83">
          <w:rPr>
            <w:rFonts w:asciiTheme="minorHAnsi" w:eastAsiaTheme="minorEastAsia" w:hAnsiTheme="minorHAnsi" w:cstheme="minorBidi"/>
            <w:noProof/>
            <w:sz w:val="22"/>
            <w:szCs w:val="22"/>
          </w:rPr>
          <w:tab/>
        </w:r>
        <w:r w:rsidR="00A96E83" w:rsidRPr="00707DDF">
          <w:rPr>
            <w:rStyle w:val="Hyperlink"/>
            <w:noProof/>
          </w:rPr>
          <w:t>Mô hình ERD</w:t>
        </w:r>
        <w:r w:rsidR="00A96E83">
          <w:rPr>
            <w:noProof/>
            <w:webHidden/>
          </w:rPr>
          <w:tab/>
        </w:r>
        <w:r w:rsidR="00A96E83">
          <w:rPr>
            <w:noProof/>
            <w:webHidden/>
          </w:rPr>
          <w:fldChar w:fldCharType="begin"/>
        </w:r>
        <w:r w:rsidR="00A96E83">
          <w:rPr>
            <w:noProof/>
            <w:webHidden/>
          </w:rPr>
          <w:instrText xml:space="preserve"> PAGEREF _Toc187405137 \h </w:instrText>
        </w:r>
        <w:r w:rsidR="00A96E83">
          <w:rPr>
            <w:noProof/>
            <w:webHidden/>
          </w:rPr>
        </w:r>
        <w:r w:rsidR="00A96E83">
          <w:rPr>
            <w:noProof/>
            <w:webHidden/>
          </w:rPr>
          <w:fldChar w:fldCharType="separate"/>
        </w:r>
        <w:r w:rsidR="00A45105">
          <w:rPr>
            <w:noProof/>
            <w:webHidden/>
          </w:rPr>
          <w:t>15</w:t>
        </w:r>
        <w:r w:rsidR="00A96E83">
          <w:rPr>
            <w:noProof/>
            <w:webHidden/>
          </w:rPr>
          <w:fldChar w:fldCharType="end"/>
        </w:r>
      </w:hyperlink>
    </w:p>
    <w:p w14:paraId="19502FF0" w14:textId="04E5A7E9" w:rsidR="00A96E83" w:rsidRDefault="00000000">
      <w:pPr>
        <w:pStyle w:val="TOC3"/>
        <w:tabs>
          <w:tab w:val="left" w:pos="1540"/>
          <w:tab w:val="right" w:leader="dot" w:pos="9062"/>
        </w:tabs>
        <w:rPr>
          <w:rFonts w:asciiTheme="minorHAnsi" w:eastAsiaTheme="minorEastAsia" w:hAnsiTheme="minorHAnsi" w:cstheme="minorBidi"/>
          <w:noProof/>
          <w:sz w:val="22"/>
          <w:szCs w:val="22"/>
        </w:rPr>
      </w:pPr>
      <w:hyperlink w:anchor="_Toc187405138" w:history="1">
        <w:r w:rsidR="00A96E83" w:rsidRPr="00707DDF">
          <w:rPr>
            <w:rStyle w:val="Hyperlink"/>
            <w:noProof/>
          </w:rPr>
          <w:t>2.2.2.</w:t>
        </w:r>
        <w:r w:rsidR="00A96E83">
          <w:rPr>
            <w:rFonts w:asciiTheme="minorHAnsi" w:eastAsiaTheme="minorEastAsia" w:hAnsiTheme="minorHAnsi" w:cstheme="minorBidi"/>
            <w:noProof/>
            <w:sz w:val="22"/>
            <w:szCs w:val="22"/>
          </w:rPr>
          <w:tab/>
        </w:r>
        <w:r w:rsidR="00A96E83" w:rsidRPr="00707DDF">
          <w:rPr>
            <w:rStyle w:val="Hyperlink"/>
            <w:noProof/>
          </w:rPr>
          <w:t>Sơ đồ Diagrams</w:t>
        </w:r>
        <w:r w:rsidR="00A96E83">
          <w:rPr>
            <w:noProof/>
            <w:webHidden/>
          </w:rPr>
          <w:tab/>
        </w:r>
        <w:r w:rsidR="00A96E83">
          <w:rPr>
            <w:noProof/>
            <w:webHidden/>
          </w:rPr>
          <w:fldChar w:fldCharType="begin"/>
        </w:r>
        <w:r w:rsidR="00A96E83">
          <w:rPr>
            <w:noProof/>
            <w:webHidden/>
          </w:rPr>
          <w:instrText xml:space="preserve"> PAGEREF _Toc187405138 \h </w:instrText>
        </w:r>
        <w:r w:rsidR="00A96E83">
          <w:rPr>
            <w:noProof/>
            <w:webHidden/>
          </w:rPr>
        </w:r>
        <w:r w:rsidR="00A96E83">
          <w:rPr>
            <w:noProof/>
            <w:webHidden/>
          </w:rPr>
          <w:fldChar w:fldCharType="separate"/>
        </w:r>
        <w:r w:rsidR="00A45105">
          <w:rPr>
            <w:noProof/>
            <w:webHidden/>
          </w:rPr>
          <w:t>16</w:t>
        </w:r>
        <w:r w:rsidR="00A96E83">
          <w:rPr>
            <w:noProof/>
            <w:webHidden/>
          </w:rPr>
          <w:fldChar w:fldCharType="end"/>
        </w:r>
      </w:hyperlink>
    </w:p>
    <w:p w14:paraId="344BC382" w14:textId="09E30225" w:rsidR="00A96E83" w:rsidRDefault="00000000">
      <w:pPr>
        <w:pStyle w:val="TOC3"/>
        <w:tabs>
          <w:tab w:val="left" w:pos="1540"/>
          <w:tab w:val="right" w:leader="dot" w:pos="9062"/>
        </w:tabs>
        <w:rPr>
          <w:rFonts w:asciiTheme="minorHAnsi" w:eastAsiaTheme="minorEastAsia" w:hAnsiTheme="minorHAnsi" w:cstheme="minorBidi"/>
          <w:noProof/>
          <w:sz w:val="22"/>
          <w:szCs w:val="22"/>
        </w:rPr>
      </w:pPr>
      <w:hyperlink w:anchor="_Toc187405139" w:history="1">
        <w:r w:rsidR="00A96E83" w:rsidRPr="00707DDF">
          <w:rPr>
            <w:rStyle w:val="Hyperlink"/>
            <w:i/>
            <w:iCs/>
            <w:noProof/>
          </w:rPr>
          <w:t>2.2.3.</w:t>
        </w:r>
        <w:r w:rsidR="00A96E83">
          <w:rPr>
            <w:rFonts w:asciiTheme="minorHAnsi" w:eastAsiaTheme="minorEastAsia" w:hAnsiTheme="minorHAnsi" w:cstheme="minorBidi"/>
            <w:noProof/>
            <w:sz w:val="22"/>
            <w:szCs w:val="22"/>
          </w:rPr>
          <w:tab/>
        </w:r>
        <w:r w:rsidR="00A96E83" w:rsidRPr="00707DDF">
          <w:rPr>
            <w:rStyle w:val="Hyperlink"/>
            <w:noProof/>
          </w:rPr>
          <w:t>Bảng loaicay</w:t>
        </w:r>
        <w:r w:rsidR="00A96E83">
          <w:rPr>
            <w:noProof/>
            <w:webHidden/>
          </w:rPr>
          <w:tab/>
        </w:r>
        <w:r w:rsidR="00A96E83">
          <w:rPr>
            <w:noProof/>
            <w:webHidden/>
          </w:rPr>
          <w:fldChar w:fldCharType="begin"/>
        </w:r>
        <w:r w:rsidR="00A96E83">
          <w:rPr>
            <w:noProof/>
            <w:webHidden/>
          </w:rPr>
          <w:instrText xml:space="preserve"> PAGEREF _Toc187405139 \h </w:instrText>
        </w:r>
        <w:r w:rsidR="00A96E83">
          <w:rPr>
            <w:noProof/>
            <w:webHidden/>
          </w:rPr>
        </w:r>
        <w:r w:rsidR="00A96E83">
          <w:rPr>
            <w:noProof/>
            <w:webHidden/>
          </w:rPr>
          <w:fldChar w:fldCharType="separate"/>
        </w:r>
        <w:r w:rsidR="00A45105">
          <w:rPr>
            <w:noProof/>
            <w:webHidden/>
          </w:rPr>
          <w:t>16</w:t>
        </w:r>
        <w:r w:rsidR="00A96E83">
          <w:rPr>
            <w:noProof/>
            <w:webHidden/>
          </w:rPr>
          <w:fldChar w:fldCharType="end"/>
        </w:r>
      </w:hyperlink>
    </w:p>
    <w:p w14:paraId="59982A57" w14:textId="00959738" w:rsidR="00A96E83" w:rsidRDefault="00000000">
      <w:pPr>
        <w:pStyle w:val="TOC3"/>
        <w:tabs>
          <w:tab w:val="left" w:pos="1540"/>
          <w:tab w:val="right" w:leader="dot" w:pos="9062"/>
        </w:tabs>
        <w:rPr>
          <w:rFonts w:asciiTheme="minorHAnsi" w:eastAsiaTheme="minorEastAsia" w:hAnsiTheme="minorHAnsi" w:cstheme="minorBidi"/>
          <w:noProof/>
          <w:sz w:val="22"/>
          <w:szCs w:val="22"/>
        </w:rPr>
      </w:pPr>
      <w:hyperlink w:anchor="_Toc187405140" w:history="1">
        <w:r w:rsidR="00A96E83" w:rsidRPr="00707DDF">
          <w:rPr>
            <w:rStyle w:val="Hyperlink"/>
            <w:noProof/>
          </w:rPr>
          <w:t>2.2.4.</w:t>
        </w:r>
        <w:r w:rsidR="00A96E83">
          <w:rPr>
            <w:rFonts w:asciiTheme="minorHAnsi" w:eastAsiaTheme="minorEastAsia" w:hAnsiTheme="minorHAnsi" w:cstheme="minorBidi"/>
            <w:noProof/>
            <w:sz w:val="22"/>
            <w:szCs w:val="22"/>
          </w:rPr>
          <w:tab/>
        </w:r>
        <w:r w:rsidR="00A96E83" w:rsidRPr="00707DDF">
          <w:rPr>
            <w:rStyle w:val="Hyperlink"/>
            <w:noProof/>
          </w:rPr>
          <w:t>Bảng sanpham</w:t>
        </w:r>
        <w:r w:rsidR="00A96E83">
          <w:rPr>
            <w:noProof/>
            <w:webHidden/>
          </w:rPr>
          <w:tab/>
        </w:r>
        <w:r w:rsidR="00A96E83">
          <w:rPr>
            <w:noProof/>
            <w:webHidden/>
          </w:rPr>
          <w:fldChar w:fldCharType="begin"/>
        </w:r>
        <w:r w:rsidR="00A96E83">
          <w:rPr>
            <w:noProof/>
            <w:webHidden/>
          </w:rPr>
          <w:instrText xml:space="preserve"> PAGEREF _Toc187405140 \h </w:instrText>
        </w:r>
        <w:r w:rsidR="00A96E83">
          <w:rPr>
            <w:noProof/>
            <w:webHidden/>
          </w:rPr>
        </w:r>
        <w:r w:rsidR="00A96E83">
          <w:rPr>
            <w:noProof/>
            <w:webHidden/>
          </w:rPr>
          <w:fldChar w:fldCharType="separate"/>
        </w:r>
        <w:r w:rsidR="00A45105">
          <w:rPr>
            <w:noProof/>
            <w:webHidden/>
          </w:rPr>
          <w:t>17</w:t>
        </w:r>
        <w:r w:rsidR="00A96E83">
          <w:rPr>
            <w:noProof/>
            <w:webHidden/>
          </w:rPr>
          <w:fldChar w:fldCharType="end"/>
        </w:r>
      </w:hyperlink>
    </w:p>
    <w:p w14:paraId="3D9D3CD3" w14:textId="212B7F9B" w:rsidR="00A96E83" w:rsidRDefault="00000000">
      <w:pPr>
        <w:pStyle w:val="TOC3"/>
        <w:tabs>
          <w:tab w:val="left" w:pos="1540"/>
          <w:tab w:val="right" w:leader="dot" w:pos="9062"/>
        </w:tabs>
        <w:rPr>
          <w:rFonts w:asciiTheme="minorHAnsi" w:eastAsiaTheme="minorEastAsia" w:hAnsiTheme="minorHAnsi" w:cstheme="minorBidi"/>
          <w:noProof/>
          <w:sz w:val="22"/>
          <w:szCs w:val="22"/>
        </w:rPr>
      </w:pPr>
      <w:hyperlink w:anchor="_Toc187405141" w:history="1">
        <w:r w:rsidR="00A96E83" w:rsidRPr="00707DDF">
          <w:rPr>
            <w:rStyle w:val="Hyperlink"/>
            <w:noProof/>
          </w:rPr>
          <w:t>2.2.5.</w:t>
        </w:r>
        <w:r w:rsidR="00A96E83">
          <w:rPr>
            <w:rFonts w:asciiTheme="minorHAnsi" w:eastAsiaTheme="minorEastAsia" w:hAnsiTheme="minorHAnsi" w:cstheme="minorBidi"/>
            <w:noProof/>
            <w:sz w:val="22"/>
            <w:szCs w:val="22"/>
          </w:rPr>
          <w:tab/>
        </w:r>
        <w:r w:rsidR="00A96E83" w:rsidRPr="00707DDF">
          <w:rPr>
            <w:rStyle w:val="Hyperlink"/>
            <w:noProof/>
          </w:rPr>
          <w:t>Bảng nguoidung</w:t>
        </w:r>
        <w:r w:rsidR="00A96E83">
          <w:rPr>
            <w:noProof/>
            <w:webHidden/>
          </w:rPr>
          <w:tab/>
        </w:r>
        <w:r w:rsidR="00A96E83">
          <w:rPr>
            <w:noProof/>
            <w:webHidden/>
          </w:rPr>
          <w:fldChar w:fldCharType="begin"/>
        </w:r>
        <w:r w:rsidR="00A96E83">
          <w:rPr>
            <w:noProof/>
            <w:webHidden/>
          </w:rPr>
          <w:instrText xml:space="preserve"> PAGEREF _Toc187405141 \h </w:instrText>
        </w:r>
        <w:r w:rsidR="00A96E83">
          <w:rPr>
            <w:noProof/>
            <w:webHidden/>
          </w:rPr>
        </w:r>
        <w:r w:rsidR="00A96E83">
          <w:rPr>
            <w:noProof/>
            <w:webHidden/>
          </w:rPr>
          <w:fldChar w:fldCharType="separate"/>
        </w:r>
        <w:r w:rsidR="00A45105">
          <w:rPr>
            <w:noProof/>
            <w:webHidden/>
          </w:rPr>
          <w:t>18</w:t>
        </w:r>
        <w:r w:rsidR="00A96E83">
          <w:rPr>
            <w:noProof/>
            <w:webHidden/>
          </w:rPr>
          <w:fldChar w:fldCharType="end"/>
        </w:r>
      </w:hyperlink>
    </w:p>
    <w:p w14:paraId="54332FBC" w14:textId="350EE599" w:rsidR="00A96E83" w:rsidRDefault="00000000">
      <w:pPr>
        <w:pStyle w:val="TOC3"/>
        <w:tabs>
          <w:tab w:val="left" w:pos="1540"/>
          <w:tab w:val="right" w:leader="dot" w:pos="9062"/>
        </w:tabs>
        <w:rPr>
          <w:rFonts w:asciiTheme="minorHAnsi" w:eastAsiaTheme="minorEastAsia" w:hAnsiTheme="minorHAnsi" w:cstheme="minorBidi"/>
          <w:noProof/>
          <w:sz w:val="22"/>
          <w:szCs w:val="22"/>
        </w:rPr>
      </w:pPr>
      <w:hyperlink w:anchor="_Toc187405142" w:history="1">
        <w:r w:rsidR="00A96E83" w:rsidRPr="00707DDF">
          <w:rPr>
            <w:rStyle w:val="Hyperlink"/>
            <w:noProof/>
          </w:rPr>
          <w:t>2.2.6.</w:t>
        </w:r>
        <w:r w:rsidR="00A96E83">
          <w:rPr>
            <w:rFonts w:asciiTheme="minorHAnsi" w:eastAsiaTheme="minorEastAsia" w:hAnsiTheme="minorHAnsi" w:cstheme="minorBidi"/>
            <w:noProof/>
            <w:sz w:val="22"/>
            <w:szCs w:val="22"/>
          </w:rPr>
          <w:tab/>
        </w:r>
        <w:r w:rsidR="00A96E83" w:rsidRPr="00707DDF">
          <w:rPr>
            <w:rStyle w:val="Hyperlink"/>
            <w:noProof/>
          </w:rPr>
          <w:t>Bảng hoadon</w:t>
        </w:r>
        <w:r w:rsidR="00A96E83">
          <w:rPr>
            <w:noProof/>
            <w:webHidden/>
          </w:rPr>
          <w:tab/>
        </w:r>
        <w:r w:rsidR="00A96E83">
          <w:rPr>
            <w:noProof/>
            <w:webHidden/>
          </w:rPr>
          <w:fldChar w:fldCharType="begin"/>
        </w:r>
        <w:r w:rsidR="00A96E83">
          <w:rPr>
            <w:noProof/>
            <w:webHidden/>
          </w:rPr>
          <w:instrText xml:space="preserve"> PAGEREF _Toc187405142 \h </w:instrText>
        </w:r>
        <w:r w:rsidR="00A96E83">
          <w:rPr>
            <w:noProof/>
            <w:webHidden/>
          </w:rPr>
        </w:r>
        <w:r w:rsidR="00A96E83">
          <w:rPr>
            <w:noProof/>
            <w:webHidden/>
          </w:rPr>
          <w:fldChar w:fldCharType="separate"/>
        </w:r>
        <w:r w:rsidR="00A45105">
          <w:rPr>
            <w:noProof/>
            <w:webHidden/>
          </w:rPr>
          <w:t>19</w:t>
        </w:r>
        <w:r w:rsidR="00A96E83">
          <w:rPr>
            <w:noProof/>
            <w:webHidden/>
          </w:rPr>
          <w:fldChar w:fldCharType="end"/>
        </w:r>
      </w:hyperlink>
    </w:p>
    <w:p w14:paraId="4ABB2B45" w14:textId="45D59219" w:rsidR="00A96E83" w:rsidRDefault="00000000">
      <w:pPr>
        <w:pStyle w:val="TOC3"/>
        <w:tabs>
          <w:tab w:val="left" w:pos="1540"/>
          <w:tab w:val="right" w:leader="dot" w:pos="9062"/>
        </w:tabs>
        <w:rPr>
          <w:rFonts w:asciiTheme="minorHAnsi" w:eastAsiaTheme="minorEastAsia" w:hAnsiTheme="minorHAnsi" w:cstheme="minorBidi"/>
          <w:noProof/>
          <w:sz w:val="22"/>
          <w:szCs w:val="22"/>
        </w:rPr>
      </w:pPr>
      <w:hyperlink w:anchor="_Toc187405143" w:history="1">
        <w:r w:rsidR="00A96E83" w:rsidRPr="00707DDF">
          <w:rPr>
            <w:rStyle w:val="Hyperlink"/>
            <w:noProof/>
          </w:rPr>
          <w:t>2.2.7.</w:t>
        </w:r>
        <w:r w:rsidR="00A96E83">
          <w:rPr>
            <w:rFonts w:asciiTheme="minorHAnsi" w:eastAsiaTheme="minorEastAsia" w:hAnsiTheme="minorHAnsi" w:cstheme="minorBidi"/>
            <w:noProof/>
            <w:sz w:val="22"/>
            <w:szCs w:val="22"/>
          </w:rPr>
          <w:tab/>
        </w:r>
        <w:r w:rsidR="00A96E83" w:rsidRPr="00707DDF">
          <w:rPr>
            <w:rStyle w:val="Hyperlink"/>
            <w:noProof/>
          </w:rPr>
          <w:t>Bảng chitiethoadon</w:t>
        </w:r>
        <w:r w:rsidR="00A96E83">
          <w:rPr>
            <w:noProof/>
            <w:webHidden/>
          </w:rPr>
          <w:tab/>
        </w:r>
        <w:r w:rsidR="00A96E83">
          <w:rPr>
            <w:noProof/>
            <w:webHidden/>
          </w:rPr>
          <w:fldChar w:fldCharType="begin"/>
        </w:r>
        <w:r w:rsidR="00A96E83">
          <w:rPr>
            <w:noProof/>
            <w:webHidden/>
          </w:rPr>
          <w:instrText xml:space="preserve"> PAGEREF _Toc187405143 \h </w:instrText>
        </w:r>
        <w:r w:rsidR="00A96E83">
          <w:rPr>
            <w:noProof/>
            <w:webHidden/>
          </w:rPr>
        </w:r>
        <w:r w:rsidR="00A96E83">
          <w:rPr>
            <w:noProof/>
            <w:webHidden/>
          </w:rPr>
          <w:fldChar w:fldCharType="separate"/>
        </w:r>
        <w:r w:rsidR="00A45105">
          <w:rPr>
            <w:noProof/>
            <w:webHidden/>
          </w:rPr>
          <w:t>20</w:t>
        </w:r>
        <w:r w:rsidR="00A96E83">
          <w:rPr>
            <w:noProof/>
            <w:webHidden/>
          </w:rPr>
          <w:fldChar w:fldCharType="end"/>
        </w:r>
      </w:hyperlink>
    </w:p>
    <w:p w14:paraId="0977C618" w14:textId="548AAD2A" w:rsidR="00A96E83" w:rsidRDefault="00000000">
      <w:pPr>
        <w:pStyle w:val="TOC3"/>
        <w:tabs>
          <w:tab w:val="left" w:pos="1540"/>
          <w:tab w:val="right" w:leader="dot" w:pos="9062"/>
        </w:tabs>
        <w:rPr>
          <w:rFonts w:asciiTheme="minorHAnsi" w:eastAsiaTheme="minorEastAsia" w:hAnsiTheme="minorHAnsi" w:cstheme="minorBidi"/>
          <w:noProof/>
          <w:sz w:val="22"/>
          <w:szCs w:val="22"/>
        </w:rPr>
      </w:pPr>
      <w:hyperlink w:anchor="_Toc187405144" w:history="1">
        <w:r w:rsidR="00A96E83" w:rsidRPr="00707DDF">
          <w:rPr>
            <w:rStyle w:val="Hyperlink"/>
            <w:noProof/>
          </w:rPr>
          <w:t>2.2.8.</w:t>
        </w:r>
        <w:r w:rsidR="00A96E83">
          <w:rPr>
            <w:rFonts w:asciiTheme="minorHAnsi" w:eastAsiaTheme="minorEastAsia" w:hAnsiTheme="minorHAnsi" w:cstheme="minorBidi"/>
            <w:noProof/>
            <w:sz w:val="22"/>
            <w:szCs w:val="22"/>
          </w:rPr>
          <w:tab/>
        </w:r>
        <w:r w:rsidR="00A96E83" w:rsidRPr="00707DDF">
          <w:rPr>
            <w:rStyle w:val="Hyperlink"/>
            <w:noProof/>
          </w:rPr>
          <w:t>Bảng giohang</w:t>
        </w:r>
        <w:r w:rsidR="00A96E83">
          <w:rPr>
            <w:noProof/>
            <w:webHidden/>
          </w:rPr>
          <w:tab/>
        </w:r>
        <w:r w:rsidR="00A96E83">
          <w:rPr>
            <w:noProof/>
            <w:webHidden/>
          </w:rPr>
          <w:fldChar w:fldCharType="begin"/>
        </w:r>
        <w:r w:rsidR="00A96E83">
          <w:rPr>
            <w:noProof/>
            <w:webHidden/>
          </w:rPr>
          <w:instrText xml:space="preserve"> PAGEREF _Toc187405144 \h </w:instrText>
        </w:r>
        <w:r w:rsidR="00A96E83">
          <w:rPr>
            <w:noProof/>
            <w:webHidden/>
          </w:rPr>
        </w:r>
        <w:r w:rsidR="00A96E83">
          <w:rPr>
            <w:noProof/>
            <w:webHidden/>
          </w:rPr>
          <w:fldChar w:fldCharType="separate"/>
        </w:r>
        <w:r w:rsidR="00A45105">
          <w:rPr>
            <w:noProof/>
            <w:webHidden/>
          </w:rPr>
          <w:t>21</w:t>
        </w:r>
        <w:r w:rsidR="00A96E83">
          <w:rPr>
            <w:noProof/>
            <w:webHidden/>
          </w:rPr>
          <w:fldChar w:fldCharType="end"/>
        </w:r>
      </w:hyperlink>
    </w:p>
    <w:p w14:paraId="52F739E5" w14:textId="20C4383C" w:rsidR="00A96E83" w:rsidRDefault="00000000">
      <w:pPr>
        <w:pStyle w:val="TOC1"/>
        <w:rPr>
          <w:rFonts w:asciiTheme="minorHAnsi" w:eastAsiaTheme="minorEastAsia" w:hAnsiTheme="minorHAnsi" w:cstheme="minorBidi"/>
          <w:noProof/>
          <w:sz w:val="22"/>
          <w:szCs w:val="22"/>
        </w:rPr>
      </w:pPr>
      <w:hyperlink w:anchor="_Toc187405145" w:history="1">
        <w:r w:rsidR="00A96E83" w:rsidRPr="00707DDF">
          <w:rPr>
            <w:rStyle w:val="Hyperlink"/>
            <w:b/>
            <w:noProof/>
          </w:rPr>
          <w:t>Phần 3: XÂY DỰNG WEBSITE</w:t>
        </w:r>
        <w:r w:rsidR="00A96E83">
          <w:rPr>
            <w:noProof/>
            <w:webHidden/>
          </w:rPr>
          <w:tab/>
        </w:r>
        <w:r w:rsidR="00A96E83">
          <w:rPr>
            <w:noProof/>
            <w:webHidden/>
          </w:rPr>
          <w:fldChar w:fldCharType="begin"/>
        </w:r>
        <w:r w:rsidR="00A96E83">
          <w:rPr>
            <w:noProof/>
            <w:webHidden/>
          </w:rPr>
          <w:instrText xml:space="preserve"> PAGEREF _Toc187405145 \h </w:instrText>
        </w:r>
        <w:r w:rsidR="00A96E83">
          <w:rPr>
            <w:noProof/>
            <w:webHidden/>
          </w:rPr>
        </w:r>
        <w:r w:rsidR="00A96E83">
          <w:rPr>
            <w:noProof/>
            <w:webHidden/>
          </w:rPr>
          <w:fldChar w:fldCharType="separate"/>
        </w:r>
        <w:r w:rsidR="00A45105">
          <w:rPr>
            <w:noProof/>
            <w:webHidden/>
          </w:rPr>
          <w:t>22</w:t>
        </w:r>
        <w:r w:rsidR="00A96E83">
          <w:rPr>
            <w:noProof/>
            <w:webHidden/>
          </w:rPr>
          <w:fldChar w:fldCharType="end"/>
        </w:r>
      </w:hyperlink>
    </w:p>
    <w:p w14:paraId="7174E25A" w14:textId="0D4FA9F2" w:rsidR="00A96E83" w:rsidRDefault="00000000">
      <w:pPr>
        <w:pStyle w:val="TOC2"/>
        <w:tabs>
          <w:tab w:val="left" w:pos="880"/>
          <w:tab w:val="right" w:leader="dot" w:pos="9062"/>
        </w:tabs>
        <w:rPr>
          <w:rFonts w:asciiTheme="minorHAnsi" w:eastAsiaTheme="minorEastAsia" w:hAnsiTheme="minorHAnsi" w:cstheme="minorBidi"/>
          <w:noProof/>
          <w:sz w:val="22"/>
          <w:szCs w:val="22"/>
        </w:rPr>
      </w:pPr>
      <w:hyperlink w:anchor="_Toc187405146" w:history="1">
        <w:r w:rsidR="00A96E83" w:rsidRPr="00707DDF">
          <w:rPr>
            <w:rStyle w:val="Hyperlink"/>
            <w:noProof/>
          </w:rPr>
          <w:t>3.1.</w:t>
        </w:r>
        <w:r w:rsidR="00A96E83">
          <w:rPr>
            <w:rFonts w:asciiTheme="minorHAnsi" w:eastAsiaTheme="minorEastAsia" w:hAnsiTheme="minorHAnsi" w:cstheme="minorBidi"/>
            <w:noProof/>
            <w:sz w:val="22"/>
            <w:szCs w:val="22"/>
          </w:rPr>
          <w:tab/>
        </w:r>
        <w:r w:rsidR="00A96E83" w:rsidRPr="00707DDF">
          <w:rPr>
            <w:rStyle w:val="Hyperlink"/>
            <w:noProof/>
          </w:rPr>
          <w:t>GIỚI THIỆU GIAO DIỆN VÀ CHỨC NĂNG NGƯỜI DÙNG</w:t>
        </w:r>
        <w:r w:rsidR="00A96E83">
          <w:rPr>
            <w:noProof/>
            <w:webHidden/>
          </w:rPr>
          <w:tab/>
        </w:r>
        <w:r w:rsidR="00A96E83">
          <w:rPr>
            <w:noProof/>
            <w:webHidden/>
          </w:rPr>
          <w:fldChar w:fldCharType="begin"/>
        </w:r>
        <w:r w:rsidR="00A96E83">
          <w:rPr>
            <w:noProof/>
            <w:webHidden/>
          </w:rPr>
          <w:instrText xml:space="preserve"> PAGEREF _Toc187405146 \h </w:instrText>
        </w:r>
        <w:r w:rsidR="00A96E83">
          <w:rPr>
            <w:noProof/>
            <w:webHidden/>
          </w:rPr>
        </w:r>
        <w:r w:rsidR="00A96E83">
          <w:rPr>
            <w:noProof/>
            <w:webHidden/>
          </w:rPr>
          <w:fldChar w:fldCharType="separate"/>
        </w:r>
        <w:r w:rsidR="00A45105">
          <w:rPr>
            <w:noProof/>
            <w:webHidden/>
          </w:rPr>
          <w:t>22</w:t>
        </w:r>
        <w:r w:rsidR="00A96E83">
          <w:rPr>
            <w:noProof/>
            <w:webHidden/>
          </w:rPr>
          <w:fldChar w:fldCharType="end"/>
        </w:r>
      </w:hyperlink>
    </w:p>
    <w:p w14:paraId="2C1C8092" w14:textId="1AB23C12" w:rsidR="00A96E83" w:rsidRDefault="00000000">
      <w:pPr>
        <w:pStyle w:val="TOC3"/>
        <w:tabs>
          <w:tab w:val="left" w:pos="1540"/>
          <w:tab w:val="right" w:leader="dot" w:pos="9062"/>
        </w:tabs>
        <w:rPr>
          <w:rFonts w:asciiTheme="minorHAnsi" w:eastAsiaTheme="minorEastAsia" w:hAnsiTheme="minorHAnsi" w:cstheme="minorBidi"/>
          <w:noProof/>
          <w:sz w:val="22"/>
          <w:szCs w:val="22"/>
        </w:rPr>
      </w:pPr>
      <w:hyperlink w:anchor="_Toc187405147" w:history="1">
        <w:r w:rsidR="00A96E83" w:rsidRPr="00707DDF">
          <w:rPr>
            <w:rStyle w:val="Hyperlink"/>
            <w:noProof/>
          </w:rPr>
          <w:t>3.1.1.</w:t>
        </w:r>
        <w:r w:rsidR="00A96E83">
          <w:rPr>
            <w:rFonts w:asciiTheme="minorHAnsi" w:eastAsiaTheme="minorEastAsia" w:hAnsiTheme="minorHAnsi" w:cstheme="minorBidi"/>
            <w:noProof/>
            <w:sz w:val="22"/>
            <w:szCs w:val="22"/>
          </w:rPr>
          <w:tab/>
        </w:r>
        <w:r w:rsidR="00A96E83" w:rsidRPr="00707DDF">
          <w:rPr>
            <w:rStyle w:val="Hyperlink"/>
            <w:noProof/>
          </w:rPr>
          <w:t>Giao diện trang chủ</w:t>
        </w:r>
        <w:r w:rsidR="00A96E83">
          <w:rPr>
            <w:noProof/>
            <w:webHidden/>
          </w:rPr>
          <w:tab/>
        </w:r>
        <w:r w:rsidR="00A96E83">
          <w:rPr>
            <w:noProof/>
            <w:webHidden/>
          </w:rPr>
          <w:fldChar w:fldCharType="begin"/>
        </w:r>
        <w:r w:rsidR="00A96E83">
          <w:rPr>
            <w:noProof/>
            <w:webHidden/>
          </w:rPr>
          <w:instrText xml:space="preserve"> PAGEREF _Toc187405147 \h </w:instrText>
        </w:r>
        <w:r w:rsidR="00A96E83">
          <w:rPr>
            <w:noProof/>
            <w:webHidden/>
          </w:rPr>
        </w:r>
        <w:r w:rsidR="00A96E83">
          <w:rPr>
            <w:noProof/>
            <w:webHidden/>
          </w:rPr>
          <w:fldChar w:fldCharType="separate"/>
        </w:r>
        <w:r w:rsidR="00A45105">
          <w:rPr>
            <w:noProof/>
            <w:webHidden/>
          </w:rPr>
          <w:t>22</w:t>
        </w:r>
        <w:r w:rsidR="00A96E83">
          <w:rPr>
            <w:noProof/>
            <w:webHidden/>
          </w:rPr>
          <w:fldChar w:fldCharType="end"/>
        </w:r>
      </w:hyperlink>
    </w:p>
    <w:p w14:paraId="5C7D2DD7" w14:textId="0D172650" w:rsidR="00A96E83" w:rsidRDefault="00000000">
      <w:pPr>
        <w:pStyle w:val="TOC3"/>
        <w:tabs>
          <w:tab w:val="left" w:pos="1540"/>
          <w:tab w:val="right" w:leader="dot" w:pos="9062"/>
        </w:tabs>
        <w:rPr>
          <w:rFonts w:asciiTheme="minorHAnsi" w:eastAsiaTheme="minorEastAsia" w:hAnsiTheme="minorHAnsi" w:cstheme="minorBidi"/>
          <w:noProof/>
          <w:sz w:val="22"/>
          <w:szCs w:val="22"/>
        </w:rPr>
      </w:pPr>
      <w:hyperlink w:anchor="_Toc187405148" w:history="1">
        <w:r w:rsidR="00A96E83" w:rsidRPr="00707DDF">
          <w:rPr>
            <w:rStyle w:val="Hyperlink"/>
            <w:noProof/>
          </w:rPr>
          <w:t>3.1.2.</w:t>
        </w:r>
        <w:r w:rsidR="00A96E83">
          <w:rPr>
            <w:rFonts w:asciiTheme="minorHAnsi" w:eastAsiaTheme="minorEastAsia" w:hAnsiTheme="minorHAnsi" w:cstheme="minorBidi"/>
            <w:noProof/>
            <w:sz w:val="22"/>
            <w:szCs w:val="22"/>
          </w:rPr>
          <w:tab/>
        </w:r>
        <w:r w:rsidR="00A96E83" w:rsidRPr="00707DDF">
          <w:rPr>
            <w:rStyle w:val="Hyperlink"/>
            <w:noProof/>
          </w:rPr>
          <w:t>Giao diện trang đăng ký</w:t>
        </w:r>
        <w:r w:rsidR="00A96E83">
          <w:rPr>
            <w:noProof/>
            <w:webHidden/>
          </w:rPr>
          <w:tab/>
        </w:r>
        <w:r w:rsidR="00A96E83">
          <w:rPr>
            <w:noProof/>
            <w:webHidden/>
          </w:rPr>
          <w:fldChar w:fldCharType="begin"/>
        </w:r>
        <w:r w:rsidR="00A96E83">
          <w:rPr>
            <w:noProof/>
            <w:webHidden/>
          </w:rPr>
          <w:instrText xml:space="preserve"> PAGEREF _Toc187405148 \h </w:instrText>
        </w:r>
        <w:r w:rsidR="00A96E83">
          <w:rPr>
            <w:noProof/>
            <w:webHidden/>
          </w:rPr>
        </w:r>
        <w:r w:rsidR="00A96E83">
          <w:rPr>
            <w:noProof/>
            <w:webHidden/>
          </w:rPr>
          <w:fldChar w:fldCharType="separate"/>
        </w:r>
        <w:r w:rsidR="00A45105">
          <w:rPr>
            <w:noProof/>
            <w:webHidden/>
          </w:rPr>
          <w:t>23</w:t>
        </w:r>
        <w:r w:rsidR="00A96E83">
          <w:rPr>
            <w:noProof/>
            <w:webHidden/>
          </w:rPr>
          <w:fldChar w:fldCharType="end"/>
        </w:r>
      </w:hyperlink>
    </w:p>
    <w:p w14:paraId="495471EA" w14:textId="5609BF14" w:rsidR="00A96E83" w:rsidRDefault="00000000">
      <w:pPr>
        <w:pStyle w:val="TOC3"/>
        <w:tabs>
          <w:tab w:val="left" w:pos="1540"/>
          <w:tab w:val="right" w:leader="dot" w:pos="9062"/>
        </w:tabs>
        <w:rPr>
          <w:rFonts w:asciiTheme="minorHAnsi" w:eastAsiaTheme="minorEastAsia" w:hAnsiTheme="minorHAnsi" w:cstheme="minorBidi"/>
          <w:noProof/>
          <w:sz w:val="22"/>
          <w:szCs w:val="22"/>
        </w:rPr>
      </w:pPr>
      <w:hyperlink w:anchor="_Toc187405149" w:history="1">
        <w:r w:rsidR="00A96E83" w:rsidRPr="00707DDF">
          <w:rPr>
            <w:rStyle w:val="Hyperlink"/>
            <w:i/>
            <w:noProof/>
          </w:rPr>
          <w:t>3.1.3.</w:t>
        </w:r>
        <w:r w:rsidR="00A96E83">
          <w:rPr>
            <w:rFonts w:asciiTheme="minorHAnsi" w:eastAsiaTheme="minorEastAsia" w:hAnsiTheme="minorHAnsi" w:cstheme="minorBidi"/>
            <w:noProof/>
            <w:sz w:val="22"/>
            <w:szCs w:val="22"/>
          </w:rPr>
          <w:tab/>
        </w:r>
        <w:r w:rsidR="00A96E83" w:rsidRPr="00707DDF">
          <w:rPr>
            <w:rStyle w:val="Hyperlink"/>
            <w:i/>
            <w:noProof/>
          </w:rPr>
          <w:t>Giao diện đăng nhập</w:t>
        </w:r>
        <w:r w:rsidR="00A96E83">
          <w:rPr>
            <w:noProof/>
            <w:webHidden/>
          </w:rPr>
          <w:tab/>
        </w:r>
        <w:r w:rsidR="00A96E83">
          <w:rPr>
            <w:noProof/>
            <w:webHidden/>
          </w:rPr>
          <w:fldChar w:fldCharType="begin"/>
        </w:r>
        <w:r w:rsidR="00A96E83">
          <w:rPr>
            <w:noProof/>
            <w:webHidden/>
          </w:rPr>
          <w:instrText xml:space="preserve"> PAGEREF _Toc187405149 \h </w:instrText>
        </w:r>
        <w:r w:rsidR="00A96E83">
          <w:rPr>
            <w:noProof/>
            <w:webHidden/>
          </w:rPr>
        </w:r>
        <w:r w:rsidR="00A96E83">
          <w:rPr>
            <w:noProof/>
            <w:webHidden/>
          </w:rPr>
          <w:fldChar w:fldCharType="separate"/>
        </w:r>
        <w:r w:rsidR="00A45105">
          <w:rPr>
            <w:noProof/>
            <w:webHidden/>
          </w:rPr>
          <w:t>23</w:t>
        </w:r>
        <w:r w:rsidR="00A96E83">
          <w:rPr>
            <w:noProof/>
            <w:webHidden/>
          </w:rPr>
          <w:fldChar w:fldCharType="end"/>
        </w:r>
      </w:hyperlink>
    </w:p>
    <w:p w14:paraId="47A2EB8F" w14:textId="0D02CED8" w:rsidR="00A96E83" w:rsidRDefault="00000000">
      <w:pPr>
        <w:pStyle w:val="TOC3"/>
        <w:tabs>
          <w:tab w:val="left" w:pos="1540"/>
          <w:tab w:val="right" w:leader="dot" w:pos="9062"/>
        </w:tabs>
        <w:rPr>
          <w:rFonts w:asciiTheme="minorHAnsi" w:eastAsiaTheme="minorEastAsia" w:hAnsiTheme="minorHAnsi" w:cstheme="minorBidi"/>
          <w:noProof/>
          <w:sz w:val="22"/>
          <w:szCs w:val="22"/>
        </w:rPr>
      </w:pPr>
      <w:hyperlink w:anchor="_Toc187405150" w:history="1">
        <w:r w:rsidR="00A96E83" w:rsidRPr="00707DDF">
          <w:rPr>
            <w:rStyle w:val="Hyperlink"/>
            <w:i/>
            <w:noProof/>
          </w:rPr>
          <w:t>3.1.4.</w:t>
        </w:r>
        <w:r w:rsidR="00A96E83">
          <w:rPr>
            <w:rFonts w:asciiTheme="minorHAnsi" w:eastAsiaTheme="minorEastAsia" w:hAnsiTheme="minorHAnsi" w:cstheme="minorBidi"/>
            <w:noProof/>
            <w:sz w:val="22"/>
            <w:szCs w:val="22"/>
          </w:rPr>
          <w:tab/>
        </w:r>
        <w:r w:rsidR="00A96E83" w:rsidRPr="00707DDF">
          <w:rPr>
            <w:rStyle w:val="Hyperlink"/>
            <w:i/>
            <w:noProof/>
          </w:rPr>
          <w:t>Giao diện trang sản phẩm</w:t>
        </w:r>
        <w:r w:rsidR="00A96E83">
          <w:rPr>
            <w:noProof/>
            <w:webHidden/>
          </w:rPr>
          <w:tab/>
        </w:r>
        <w:r w:rsidR="00A96E83">
          <w:rPr>
            <w:noProof/>
            <w:webHidden/>
          </w:rPr>
          <w:fldChar w:fldCharType="begin"/>
        </w:r>
        <w:r w:rsidR="00A96E83">
          <w:rPr>
            <w:noProof/>
            <w:webHidden/>
          </w:rPr>
          <w:instrText xml:space="preserve"> PAGEREF _Toc187405150 \h </w:instrText>
        </w:r>
        <w:r w:rsidR="00A96E83">
          <w:rPr>
            <w:noProof/>
            <w:webHidden/>
          </w:rPr>
        </w:r>
        <w:r w:rsidR="00A96E83">
          <w:rPr>
            <w:noProof/>
            <w:webHidden/>
          </w:rPr>
          <w:fldChar w:fldCharType="separate"/>
        </w:r>
        <w:r w:rsidR="00A45105">
          <w:rPr>
            <w:noProof/>
            <w:webHidden/>
          </w:rPr>
          <w:t>24</w:t>
        </w:r>
        <w:r w:rsidR="00A96E83">
          <w:rPr>
            <w:noProof/>
            <w:webHidden/>
          </w:rPr>
          <w:fldChar w:fldCharType="end"/>
        </w:r>
      </w:hyperlink>
    </w:p>
    <w:p w14:paraId="5033A6B6" w14:textId="259109E6" w:rsidR="00A96E83" w:rsidRDefault="00000000">
      <w:pPr>
        <w:pStyle w:val="TOC3"/>
        <w:tabs>
          <w:tab w:val="left" w:pos="1540"/>
          <w:tab w:val="right" w:leader="dot" w:pos="9062"/>
        </w:tabs>
        <w:rPr>
          <w:rFonts w:asciiTheme="minorHAnsi" w:eastAsiaTheme="minorEastAsia" w:hAnsiTheme="minorHAnsi" w:cstheme="minorBidi"/>
          <w:noProof/>
          <w:sz w:val="22"/>
          <w:szCs w:val="22"/>
        </w:rPr>
      </w:pPr>
      <w:hyperlink w:anchor="_Toc187405151" w:history="1">
        <w:r w:rsidR="00A96E83" w:rsidRPr="00707DDF">
          <w:rPr>
            <w:rStyle w:val="Hyperlink"/>
            <w:i/>
            <w:noProof/>
          </w:rPr>
          <w:t>3.1.5.</w:t>
        </w:r>
        <w:r w:rsidR="00A96E83">
          <w:rPr>
            <w:rFonts w:asciiTheme="minorHAnsi" w:eastAsiaTheme="minorEastAsia" w:hAnsiTheme="minorHAnsi" w:cstheme="minorBidi"/>
            <w:noProof/>
            <w:sz w:val="22"/>
            <w:szCs w:val="22"/>
          </w:rPr>
          <w:tab/>
        </w:r>
        <w:r w:rsidR="00A96E83" w:rsidRPr="00707DDF">
          <w:rPr>
            <w:rStyle w:val="Hyperlink"/>
            <w:i/>
            <w:noProof/>
          </w:rPr>
          <w:t>Giao diện trang chi tiết sản phẩm</w:t>
        </w:r>
        <w:r w:rsidR="00A96E83">
          <w:rPr>
            <w:noProof/>
            <w:webHidden/>
          </w:rPr>
          <w:tab/>
        </w:r>
        <w:r w:rsidR="00A96E83">
          <w:rPr>
            <w:noProof/>
            <w:webHidden/>
          </w:rPr>
          <w:fldChar w:fldCharType="begin"/>
        </w:r>
        <w:r w:rsidR="00A96E83">
          <w:rPr>
            <w:noProof/>
            <w:webHidden/>
          </w:rPr>
          <w:instrText xml:space="preserve"> PAGEREF _Toc187405151 \h </w:instrText>
        </w:r>
        <w:r w:rsidR="00A96E83">
          <w:rPr>
            <w:noProof/>
            <w:webHidden/>
          </w:rPr>
        </w:r>
        <w:r w:rsidR="00A96E83">
          <w:rPr>
            <w:noProof/>
            <w:webHidden/>
          </w:rPr>
          <w:fldChar w:fldCharType="separate"/>
        </w:r>
        <w:r w:rsidR="00A45105">
          <w:rPr>
            <w:noProof/>
            <w:webHidden/>
          </w:rPr>
          <w:t>25</w:t>
        </w:r>
        <w:r w:rsidR="00A96E83">
          <w:rPr>
            <w:noProof/>
            <w:webHidden/>
          </w:rPr>
          <w:fldChar w:fldCharType="end"/>
        </w:r>
      </w:hyperlink>
    </w:p>
    <w:p w14:paraId="688F852F" w14:textId="493F44BA" w:rsidR="00A96E83" w:rsidRDefault="00000000">
      <w:pPr>
        <w:pStyle w:val="TOC3"/>
        <w:tabs>
          <w:tab w:val="left" w:pos="1540"/>
          <w:tab w:val="right" w:leader="dot" w:pos="9062"/>
        </w:tabs>
        <w:rPr>
          <w:rFonts w:asciiTheme="minorHAnsi" w:eastAsiaTheme="minorEastAsia" w:hAnsiTheme="minorHAnsi" w:cstheme="minorBidi"/>
          <w:noProof/>
          <w:sz w:val="22"/>
          <w:szCs w:val="22"/>
        </w:rPr>
      </w:pPr>
      <w:hyperlink w:anchor="_Toc187405152" w:history="1">
        <w:r w:rsidR="00A96E83" w:rsidRPr="00707DDF">
          <w:rPr>
            <w:rStyle w:val="Hyperlink"/>
            <w:i/>
            <w:noProof/>
          </w:rPr>
          <w:t>3.1.6.</w:t>
        </w:r>
        <w:r w:rsidR="00A96E83">
          <w:rPr>
            <w:rFonts w:asciiTheme="minorHAnsi" w:eastAsiaTheme="minorEastAsia" w:hAnsiTheme="minorHAnsi" w:cstheme="minorBidi"/>
            <w:noProof/>
            <w:sz w:val="22"/>
            <w:szCs w:val="22"/>
          </w:rPr>
          <w:tab/>
        </w:r>
        <w:r w:rsidR="00A96E83" w:rsidRPr="00707DDF">
          <w:rPr>
            <w:rStyle w:val="Hyperlink"/>
            <w:i/>
            <w:noProof/>
          </w:rPr>
          <w:t>Giao diện trang giỏ hàng</w:t>
        </w:r>
        <w:r w:rsidR="00A96E83">
          <w:rPr>
            <w:noProof/>
            <w:webHidden/>
          </w:rPr>
          <w:tab/>
        </w:r>
        <w:r w:rsidR="00A96E83">
          <w:rPr>
            <w:noProof/>
            <w:webHidden/>
          </w:rPr>
          <w:fldChar w:fldCharType="begin"/>
        </w:r>
        <w:r w:rsidR="00A96E83">
          <w:rPr>
            <w:noProof/>
            <w:webHidden/>
          </w:rPr>
          <w:instrText xml:space="preserve"> PAGEREF _Toc187405152 \h </w:instrText>
        </w:r>
        <w:r w:rsidR="00A96E83">
          <w:rPr>
            <w:noProof/>
            <w:webHidden/>
          </w:rPr>
        </w:r>
        <w:r w:rsidR="00A96E83">
          <w:rPr>
            <w:noProof/>
            <w:webHidden/>
          </w:rPr>
          <w:fldChar w:fldCharType="separate"/>
        </w:r>
        <w:r w:rsidR="00A45105">
          <w:rPr>
            <w:noProof/>
            <w:webHidden/>
          </w:rPr>
          <w:t>26</w:t>
        </w:r>
        <w:r w:rsidR="00A96E83">
          <w:rPr>
            <w:noProof/>
            <w:webHidden/>
          </w:rPr>
          <w:fldChar w:fldCharType="end"/>
        </w:r>
      </w:hyperlink>
    </w:p>
    <w:p w14:paraId="64F53995" w14:textId="79A296C7" w:rsidR="00A96E83" w:rsidRDefault="00000000">
      <w:pPr>
        <w:pStyle w:val="TOC3"/>
        <w:tabs>
          <w:tab w:val="left" w:pos="1540"/>
          <w:tab w:val="right" w:leader="dot" w:pos="9062"/>
        </w:tabs>
        <w:rPr>
          <w:rFonts w:asciiTheme="minorHAnsi" w:eastAsiaTheme="minorEastAsia" w:hAnsiTheme="minorHAnsi" w:cstheme="minorBidi"/>
          <w:noProof/>
          <w:sz w:val="22"/>
          <w:szCs w:val="22"/>
        </w:rPr>
      </w:pPr>
      <w:hyperlink w:anchor="_Toc187405153" w:history="1">
        <w:r w:rsidR="00A96E83" w:rsidRPr="00707DDF">
          <w:rPr>
            <w:rStyle w:val="Hyperlink"/>
            <w:i/>
            <w:noProof/>
          </w:rPr>
          <w:t>3.1.7.</w:t>
        </w:r>
        <w:r w:rsidR="00A96E83">
          <w:rPr>
            <w:rFonts w:asciiTheme="minorHAnsi" w:eastAsiaTheme="minorEastAsia" w:hAnsiTheme="minorHAnsi" w:cstheme="minorBidi"/>
            <w:noProof/>
            <w:sz w:val="22"/>
            <w:szCs w:val="22"/>
          </w:rPr>
          <w:tab/>
        </w:r>
        <w:r w:rsidR="00A96E83" w:rsidRPr="00707DDF">
          <w:rPr>
            <w:rStyle w:val="Hyperlink"/>
            <w:i/>
            <w:noProof/>
          </w:rPr>
          <w:t>Giao diện trang thanh toán</w:t>
        </w:r>
        <w:r w:rsidR="00A96E83">
          <w:rPr>
            <w:noProof/>
            <w:webHidden/>
          </w:rPr>
          <w:tab/>
        </w:r>
        <w:r w:rsidR="00A96E83">
          <w:rPr>
            <w:noProof/>
            <w:webHidden/>
          </w:rPr>
          <w:fldChar w:fldCharType="begin"/>
        </w:r>
        <w:r w:rsidR="00A96E83">
          <w:rPr>
            <w:noProof/>
            <w:webHidden/>
          </w:rPr>
          <w:instrText xml:space="preserve"> PAGEREF _Toc187405153 \h </w:instrText>
        </w:r>
        <w:r w:rsidR="00A96E83">
          <w:rPr>
            <w:noProof/>
            <w:webHidden/>
          </w:rPr>
        </w:r>
        <w:r w:rsidR="00A96E83">
          <w:rPr>
            <w:noProof/>
            <w:webHidden/>
          </w:rPr>
          <w:fldChar w:fldCharType="separate"/>
        </w:r>
        <w:r w:rsidR="00A45105">
          <w:rPr>
            <w:noProof/>
            <w:webHidden/>
          </w:rPr>
          <w:t>27</w:t>
        </w:r>
        <w:r w:rsidR="00A96E83">
          <w:rPr>
            <w:noProof/>
            <w:webHidden/>
          </w:rPr>
          <w:fldChar w:fldCharType="end"/>
        </w:r>
      </w:hyperlink>
    </w:p>
    <w:p w14:paraId="2EAEFD58" w14:textId="46573FDE" w:rsidR="00A96E83" w:rsidRDefault="00000000">
      <w:pPr>
        <w:pStyle w:val="TOC3"/>
        <w:tabs>
          <w:tab w:val="left" w:pos="1540"/>
          <w:tab w:val="right" w:leader="dot" w:pos="9062"/>
        </w:tabs>
        <w:rPr>
          <w:rFonts w:asciiTheme="minorHAnsi" w:eastAsiaTheme="minorEastAsia" w:hAnsiTheme="minorHAnsi" w:cstheme="minorBidi"/>
          <w:noProof/>
          <w:sz w:val="22"/>
          <w:szCs w:val="22"/>
        </w:rPr>
      </w:pPr>
      <w:hyperlink w:anchor="_Toc187405154" w:history="1">
        <w:r w:rsidR="00A96E83" w:rsidRPr="00707DDF">
          <w:rPr>
            <w:rStyle w:val="Hyperlink"/>
            <w:i/>
            <w:noProof/>
          </w:rPr>
          <w:t>3.1.8.</w:t>
        </w:r>
        <w:r w:rsidR="00A96E83">
          <w:rPr>
            <w:rFonts w:asciiTheme="minorHAnsi" w:eastAsiaTheme="minorEastAsia" w:hAnsiTheme="minorHAnsi" w:cstheme="minorBidi"/>
            <w:noProof/>
            <w:sz w:val="22"/>
            <w:szCs w:val="22"/>
          </w:rPr>
          <w:tab/>
        </w:r>
        <w:r w:rsidR="00A96E83" w:rsidRPr="00707DDF">
          <w:rPr>
            <w:rStyle w:val="Hyperlink"/>
            <w:i/>
            <w:noProof/>
          </w:rPr>
          <w:t>Giao diện trang đơn hàng</w:t>
        </w:r>
        <w:r w:rsidR="00A96E83">
          <w:rPr>
            <w:noProof/>
            <w:webHidden/>
          </w:rPr>
          <w:tab/>
        </w:r>
        <w:r w:rsidR="00A96E83">
          <w:rPr>
            <w:noProof/>
            <w:webHidden/>
          </w:rPr>
          <w:fldChar w:fldCharType="begin"/>
        </w:r>
        <w:r w:rsidR="00A96E83">
          <w:rPr>
            <w:noProof/>
            <w:webHidden/>
          </w:rPr>
          <w:instrText xml:space="preserve"> PAGEREF _Toc187405154 \h </w:instrText>
        </w:r>
        <w:r w:rsidR="00A96E83">
          <w:rPr>
            <w:noProof/>
            <w:webHidden/>
          </w:rPr>
        </w:r>
        <w:r w:rsidR="00A96E83">
          <w:rPr>
            <w:noProof/>
            <w:webHidden/>
          </w:rPr>
          <w:fldChar w:fldCharType="separate"/>
        </w:r>
        <w:r w:rsidR="00A45105">
          <w:rPr>
            <w:noProof/>
            <w:webHidden/>
          </w:rPr>
          <w:t>28</w:t>
        </w:r>
        <w:r w:rsidR="00A96E83">
          <w:rPr>
            <w:noProof/>
            <w:webHidden/>
          </w:rPr>
          <w:fldChar w:fldCharType="end"/>
        </w:r>
      </w:hyperlink>
    </w:p>
    <w:p w14:paraId="0A39E83F" w14:textId="7AD60D5E" w:rsidR="00A96E83" w:rsidRDefault="00000000">
      <w:pPr>
        <w:pStyle w:val="TOC3"/>
        <w:tabs>
          <w:tab w:val="left" w:pos="1540"/>
          <w:tab w:val="right" w:leader="dot" w:pos="9062"/>
        </w:tabs>
        <w:rPr>
          <w:rFonts w:asciiTheme="minorHAnsi" w:eastAsiaTheme="minorEastAsia" w:hAnsiTheme="minorHAnsi" w:cstheme="minorBidi"/>
          <w:noProof/>
          <w:sz w:val="22"/>
          <w:szCs w:val="22"/>
        </w:rPr>
      </w:pPr>
      <w:hyperlink w:anchor="_Toc187405155" w:history="1">
        <w:r w:rsidR="00A96E83" w:rsidRPr="00707DDF">
          <w:rPr>
            <w:rStyle w:val="Hyperlink"/>
            <w:i/>
            <w:noProof/>
          </w:rPr>
          <w:t>3.1.9.</w:t>
        </w:r>
        <w:r w:rsidR="00A96E83">
          <w:rPr>
            <w:rFonts w:asciiTheme="minorHAnsi" w:eastAsiaTheme="minorEastAsia" w:hAnsiTheme="minorHAnsi" w:cstheme="minorBidi"/>
            <w:noProof/>
            <w:sz w:val="22"/>
            <w:szCs w:val="22"/>
          </w:rPr>
          <w:tab/>
        </w:r>
        <w:r w:rsidR="00A96E83" w:rsidRPr="00707DDF">
          <w:rPr>
            <w:rStyle w:val="Hyperlink"/>
            <w:i/>
            <w:noProof/>
          </w:rPr>
          <w:t>Giao diện trang chi tiết đơn hàng</w:t>
        </w:r>
        <w:r w:rsidR="00A96E83">
          <w:rPr>
            <w:noProof/>
            <w:webHidden/>
          </w:rPr>
          <w:tab/>
        </w:r>
        <w:r w:rsidR="00A96E83">
          <w:rPr>
            <w:noProof/>
            <w:webHidden/>
          </w:rPr>
          <w:fldChar w:fldCharType="begin"/>
        </w:r>
        <w:r w:rsidR="00A96E83">
          <w:rPr>
            <w:noProof/>
            <w:webHidden/>
          </w:rPr>
          <w:instrText xml:space="preserve"> PAGEREF _Toc187405155 \h </w:instrText>
        </w:r>
        <w:r w:rsidR="00A96E83">
          <w:rPr>
            <w:noProof/>
            <w:webHidden/>
          </w:rPr>
        </w:r>
        <w:r w:rsidR="00A96E83">
          <w:rPr>
            <w:noProof/>
            <w:webHidden/>
          </w:rPr>
          <w:fldChar w:fldCharType="separate"/>
        </w:r>
        <w:r w:rsidR="00A45105">
          <w:rPr>
            <w:noProof/>
            <w:webHidden/>
          </w:rPr>
          <w:t>29</w:t>
        </w:r>
        <w:r w:rsidR="00A96E83">
          <w:rPr>
            <w:noProof/>
            <w:webHidden/>
          </w:rPr>
          <w:fldChar w:fldCharType="end"/>
        </w:r>
      </w:hyperlink>
    </w:p>
    <w:p w14:paraId="6A8F731B" w14:textId="26AD7822" w:rsidR="00A96E83" w:rsidRDefault="00000000">
      <w:pPr>
        <w:pStyle w:val="TOC3"/>
        <w:tabs>
          <w:tab w:val="left" w:pos="1540"/>
          <w:tab w:val="right" w:leader="dot" w:pos="9062"/>
        </w:tabs>
        <w:rPr>
          <w:rFonts w:asciiTheme="minorHAnsi" w:eastAsiaTheme="minorEastAsia" w:hAnsiTheme="minorHAnsi" w:cstheme="minorBidi"/>
          <w:noProof/>
          <w:sz w:val="22"/>
          <w:szCs w:val="22"/>
        </w:rPr>
      </w:pPr>
      <w:hyperlink w:anchor="_Toc187405156" w:history="1">
        <w:r w:rsidR="00A96E83" w:rsidRPr="00707DDF">
          <w:rPr>
            <w:rStyle w:val="Hyperlink"/>
            <w:i/>
            <w:noProof/>
          </w:rPr>
          <w:t>3.1.10.</w:t>
        </w:r>
        <w:r w:rsidR="00A96E83">
          <w:rPr>
            <w:rFonts w:asciiTheme="minorHAnsi" w:eastAsiaTheme="minorEastAsia" w:hAnsiTheme="minorHAnsi" w:cstheme="minorBidi"/>
            <w:noProof/>
            <w:sz w:val="22"/>
            <w:szCs w:val="22"/>
          </w:rPr>
          <w:tab/>
        </w:r>
        <w:r w:rsidR="00A96E83" w:rsidRPr="00707DDF">
          <w:rPr>
            <w:rStyle w:val="Hyperlink"/>
            <w:i/>
            <w:noProof/>
          </w:rPr>
          <w:t>Giao diện trang thông tin cá nhân</w:t>
        </w:r>
        <w:r w:rsidR="00A96E83">
          <w:rPr>
            <w:noProof/>
            <w:webHidden/>
          </w:rPr>
          <w:tab/>
        </w:r>
        <w:r w:rsidR="00A96E83">
          <w:rPr>
            <w:noProof/>
            <w:webHidden/>
          </w:rPr>
          <w:fldChar w:fldCharType="begin"/>
        </w:r>
        <w:r w:rsidR="00A96E83">
          <w:rPr>
            <w:noProof/>
            <w:webHidden/>
          </w:rPr>
          <w:instrText xml:space="preserve"> PAGEREF _Toc187405156 \h </w:instrText>
        </w:r>
        <w:r w:rsidR="00A96E83">
          <w:rPr>
            <w:noProof/>
            <w:webHidden/>
          </w:rPr>
        </w:r>
        <w:r w:rsidR="00A96E83">
          <w:rPr>
            <w:noProof/>
            <w:webHidden/>
          </w:rPr>
          <w:fldChar w:fldCharType="separate"/>
        </w:r>
        <w:r w:rsidR="00A45105">
          <w:rPr>
            <w:noProof/>
            <w:webHidden/>
          </w:rPr>
          <w:t>30</w:t>
        </w:r>
        <w:r w:rsidR="00A96E83">
          <w:rPr>
            <w:noProof/>
            <w:webHidden/>
          </w:rPr>
          <w:fldChar w:fldCharType="end"/>
        </w:r>
      </w:hyperlink>
    </w:p>
    <w:p w14:paraId="1C3FB1D2" w14:textId="0F119C5A" w:rsidR="00A96E83" w:rsidRDefault="00000000">
      <w:pPr>
        <w:pStyle w:val="TOC3"/>
        <w:tabs>
          <w:tab w:val="left" w:pos="1540"/>
          <w:tab w:val="right" w:leader="dot" w:pos="9062"/>
        </w:tabs>
        <w:rPr>
          <w:rFonts w:asciiTheme="minorHAnsi" w:eastAsiaTheme="minorEastAsia" w:hAnsiTheme="minorHAnsi" w:cstheme="minorBidi"/>
          <w:noProof/>
          <w:sz w:val="22"/>
          <w:szCs w:val="22"/>
        </w:rPr>
      </w:pPr>
      <w:hyperlink w:anchor="_Toc187405157" w:history="1">
        <w:r w:rsidR="00A96E83" w:rsidRPr="00707DDF">
          <w:rPr>
            <w:rStyle w:val="Hyperlink"/>
            <w:i/>
            <w:noProof/>
          </w:rPr>
          <w:t>3.1.11.</w:t>
        </w:r>
        <w:r w:rsidR="00A96E83">
          <w:rPr>
            <w:rFonts w:asciiTheme="minorHAnsi" w:eastAsiaTheme="minorEastAsia" w:hAnsiTheme="minorHAnsi" w:cstheme="minorBidi"/>
            <w:noProof/>
            <w:sz w:val="22"/>
            <w:szCs w:val="22"/>
          </w:rPr>
          <w:tab/>
        </w:r>
        <w:r w:rsidR="00A96E83" w:rsidRPr="00707DDF">
          <w:rPr>
            <w:rStyle w:val="Hyperlink"/>
            <w:i/>
            <w:noProof/>
          </w:rPr>
          <w:t>Giao diện trang cập nhật thông tin cá nhân</w:t>
        </w:r>
        <w:r w:rsidR="00A96E83">
          <w:rPr>
            <w:noProof/>
            <w:webHidden/>
          </w:rPr>
          <w:tab/>
        </w:r>
        <w:r w:rsidR="00A96E83">
          <w:rPr>
            <w:noProof/>
            <w:webHidden/>
          </w:rPr>
          <w:fldChar w:fldCharType="begin"/>
        </w:r>
        <w:r w:rsidR="00A96E83">
          <w:rPr>
            <w:noProof/>
            <w:webHidden/>
          </w:rPr>
          <w:instrText xml:space="preserve"> PAGEREF _Toc187405157 \h </w:instrText>
        </w:r>
        <w:r w:rsidR="00A96E83">
          <w:rPr>
            <w:noProof/>
            <w:webHidden/>
          </w:rPr>
        </w:r>
        <w:r w:rsidR="00A96E83">
          <w:rPr>
            <w:noProof/>
            <w:webHidden/>
          </w:rPr>
          <w:fldChar w:fldCharType="separate"/>
        </w:r>
        <w:r w:rsidR="00A45105">
          <w:rPr>
            <w:noProof/>
            <w:webHidden/>
          </w:rPr>
          <w:t>31</w:t>
        </w:r>
        <w:r w:rsidR="00A96E83">
          <w:rPr>
            <w:noProof/>
            <w:webHidden/>
          </w:rPr>
          <w:fldChar w:fldCharType="end"/>
        </w:r>
      </w:hyperlink>
    </w:p>
    <w:p w14:paraId="5295850D" w14:textId="121A9A1D" w:rsidR="00A96E83" w:rsidRDefault="00000000">
      <w:pPr>
        <w:pStyle w:val="TOC3"/>
        <w:tabs>
          <w:tab w:val="left" w:pos="1540"/>
          <w:tab w:val="right" w:leader="dot" w:pos="9062"/>
        </w:tabs>
        <w:rPr>
          <w:rFonts w:asciiTheme="minorHAnsi" w:eastAsiaTheme="minorEastAsia" w:hAnsiTheme="minorHAnsi" w:cstheme="minorBidi"/>
          <w:noProof/>
          <w:sz w:val="22"/>
          <w:szCs w:val="22"/>
        </w:rPr>
      </w:pPr>
      <w:hyperlink w:anchor="_Toc187405158" w:history="1">
        <w:r w:rsidR="00A96E83" w:rsidRPr="00707DDF">
          <w:rPr>
            <w:rStyle w:val="Hyperlink"/>
            <w:i/>
            <w:noProof/>
          </w:rPr>
          <w:t>3.1.12.</w:t>
        </w:r>
        <w:r w:rsidR="00A96E83">
          <w:rPr>
            <w:rFonts w:asciiTheme="minorHAnsi" w:eastAsiaTheme="minorEastAsia" w:hAnsiTheme="minorHAnsi" w:cstheme="minorBidi"/>
            <w:noProof/>
            <w:sz w:val="22"/>
            <w:szCs w:val="22"/>
          </w:rPr>
          <w:tab/>
        </w:r>
        <w:r w:rsidR="00A96E83" w:rsidRPr="00707DDF">
          <w:rPr>
            <w:rStyle w:val="Hyperlink"/>
            <w:i/>
            <w:noProof/>
          </w:rPr>
          <w:t>Giao diện trang thay đổi mật khẩu</w:t>
        </w:r>
        <w:r w:rsidR="00A96E83">
          <w:rPr>
            <w:noProof/>
            <w:webHidden/>
          </w:rPr>
          <w:tab/>
        </w:r>
        <w:r w:rsidR="00A96E83">
          <w:rPr>
            <w:noProof/>
            <w:webHidden/>
          </w:rPr>
          <w:fldChar w:fldCharType="begin"/>
        </w:r>
        <w:r w:rsidR="00A96E83">
          <w:rPr>
            <w:noProof/>
            <w:webHidden/>
          </w:rPr>
          <w:instrText xml:space="preserve"> PAGEREF _Toc187405158 \h </w:instrText>
        </w:r>
        <w:r w:rsidR="00A96E83">
          <w:rPr>
            <w:noProof/>
            <w:webHidden/>
          </w:rPr>
        </w:r>
        <w:r w:rsidR="00A96E83">
          <w:rPr>
            <w:noProof/>
            <w:webHidden/>
          </w:rPr>
          <w:fldChar w:fldCharType="separate"/>
        </w:r>
        <w:r w:rsidR="00A45105">
          <w:rPr>
            <w:noProof/>
            <w:webHidden/>
          </w:rPr>
          <w:t>32</w:t>
        </w:r>
        <w:r w:rsidR="00A96E83">
          <w:rPr>
            <w:noProof/>
            <w:webHidden/>
          </w:rPr>
          <w:fldChar w:fldCharType="end"/>
        </w:r>
      </w:hyperlink>
    </w:p>
    <w:p w14:paraId="4D1E33AA" w14:textId="3939A3A6" w:rsidR="00A96E83" w:rsidRDefault="00000000">
      <w:pPr>
        <w:pStyle w:val="TOC2"/>
        <w:tabs>
          <w:tab w:val="left" w:pos="880"/>
          <w:tab w:val="right" w:leader="dot" w:pos="9062"/>
        </w:tabs>
        <w:rPr>
          <w:rFonts w:asciiTheme="minorHAnsi" w:eastAsiaTheme="minorEastAsia" w:hAnsiTheme="minorHAnsi" w:cstheme="minorBidi"/>
          <w:noProof/>
          <w:sz w:val="22"/>
          <w:szCs w:val="22"/>
        </w:rPr>
      </w:pPr>
      <w:hyperlink w:anchor="_Toc187405159" w:history="1">
        <w:r w:rsidR="00A96E83" w:rsidRPr="00707DDF">
          <w:rPr>
            <w:rStyle w:val="Hyperlink"/>
            <w:noProof/>
          </w:rPr>
          <w:t>3.2.</w:t>
        </w:r>
        <w:r w:rsidR="00A96E83">
          <w:rPr>
            <w:rFonts w:asciiTheme="minorHAnsi" w:eastAsiaTheme="minorEastAsia" w:hAnsiTheme="minorHAnsi" w:cstheme="minorBidi"/>
            <w:noProof/>
            <w:sz w:val="22"/>
            <w:szCs w:val="22"/>
          </w:rPr>
          <w:tab/>
        </w:r>
        <w:r w:rsidR="00A96E83" w:rsidRPr="00707DDF">
          <w:rPr>
            <w:rStyle w:val="Hyperlink"/>
            <w:noProof/>
          </w:rPr>
          <w:t>GIỚI THIỆU GIAO DIỆN VÀ CHỨC NĂNG QUẢN LÝ</w:t>
        </w:r>
        <w:r w:rsidR="00A96E83">
          <w:rPr>
            <w:noProof/>
            <w:webHidden/>
          </w:rPr>
          <w:tab/>
        </w:r>
        <w:r w:rsidR="00A96E83">
          <w:rPr>
            <w:noProof/>
            <w:webHidden/>
          </w:rPr>
          <w:fldChar w:fldCharType="begin"/>
        </w:r>
        <w:r w:rsidR="00A96E83">
          <w:rPr>
            <w:noProof/>
            <w:webHidden/>
          </w:rPr>
          <w:instrText xml:space="preserve"> PAGEREF _Toc187405159 \h </w:instrText>
        </w:r>
        <w:r w:rsidR="00A96E83">
          <w:rPr>
            <w:noProof/>
            <w:webHidden/>
          </w:rPr>
        </w:r>
        <w:r w:rsidR="00A96E83">
          <w:rPr>
            <w:noProof/>
            <w:webHidden/>
          </w:rPr>
          <w:fldChar w:fldCharType="separate"/>
        </w:r>
        <w:r w:rsidR="00A45105">
          <w:rPr>
            <w:noProof/>
            <w:webHidden/>
          </w:rPr>
          <w:t>33</w:t>
        </w:r>
        <w:r w:rsidR="00A96E83">
          <w:rPr>
            <w:noProof/>
            <w:webHidden/>
          </w:rPr>
          <w:fldChar w:fldCharType="end"/>
        </w:r>
      </w:hyperlink>
    </w:p>
    <w:p w14:paraId="1AB0E8D6" w14:textId="2A70C4D0" w:rsidR="00A96E83" w:rsidRDefault="00000000">
      <w:pPr>
        <w:pStyle w:val="TOC2"/>
        <w:tabs>
          <w:tab w:val="left" w:pos="1100"/>
          <w:tab w:val="right" w:leader="dot" w:pos="9062"/>
        </w:tabs>
        <w:rPr>
          <w:rFonts w:asciiTheme="minorHAnsi" w:eastAsiaTheme="minorEastAsia" w:hAnsiTheme="minorHAnsi" w:cstheme="minorBidi"/>
          <w:noProof/>
          <w:sz w:val="22"/>
          <w:szCs w:val="22"/>
        </w:rPr>
      </w:pPr>
      <w:hyperlink w:anchor="_Toc187405160" w:history="1">
        <w:r w:rsidR="00A96E83" w:rsidRPr="00707DDF">
          <w:rPr>
            <w:rStyle w:val="Hyperlink"/>
            <w:noProof/>
          </w:rPr>
          <w:t>3.2.1.</w:t>
        </w:r>
        <w:r w:rsidR="00A96E83">
          <w:rPr>
            <w:rFonts w:asciiTheme="minorHAnsi" w:eastAsiaTheme="minorEastAsia" w:hAnsiTheme="minorHAnsi" w:cstheme="minorBidi"/>
            <w:noProof/>
            <w:sz w:val="22"/>
            <w:szCs w:val="22"/>
          </w:rPr>
          <w:tab/>
        </w:r>
        <w:r w:rsidR="00A96E83" w:rsidRPr="00707DDF">
          <w:rPr>
            <w:rStyle w:val="Hyperlink"/>
            <w:noProof/>
          </w:rPr>
          <w:t>Giao diện trang chủ admin</w:t>
        </w:r>
        <w:r w:rsidR="00A96E83">
          <w:rPr>
            <w:noProof/>
            <w:webHidden/>
          </w:rPr>
          <w:tab/>
        </w:r>
        <w:r w:rsidR="00A96E83">
          <w:rPr>
            <w:noProof/>
            <w:webHidden/>
          </w:rPr>
          <w:fldChar w:fldCharType="begin"/>
        </w:r>
        <w:r w:rsidR="00A96E83">
          <w:rPr>
            <w:noProof/>
            <w:webHidden/>
          </w:rPr>
          <w:instrText xml:space="preserve"> PAGEREF _Toc187405160 \h </w:instrText>
        </w:r>
        <w:r w:rsidR="00A96E83">
          <w:rPr>
            <w:noProof/>
            <w:webHidden/>
          </w:rPr>
        </w:r>
        <w:r w:rsidR="00A96E83">
          <w:rPr>
            <w:noProof/>
            <w:webHidden/>
          </w:rPr>
          <w:fldChar w:fldCharType="separate"/>
        </w:r>
        <w:r w:rsidR="00A45105">
          <w:rPr>
            <w:noProof/>
            <w:webHidden/>
          </w:rPr>
          <w:t>33</w:t>
        </w:r>
        <w:r w:rsidR="00A96E83">
          <w:rPr>
            <w:noProof/>
            <w:webHidden/>
          </w:rPr>
          <w:fldChar w:fldCharType="end"/>
        </w:r>
      </w:hyperlink>
    </w:p>
    <w:p w14:paraId="0FE118AF" w14:textId="4FB49182" w:rsidR="00A96E83" w:rsidRDefault="00000000">
      <w:pPr>
        <w:pStyle w:val="TOC2"/>
        <w:tabs>
          <w:tab w:val="left" w:pos="1100"/>
          <w:tab w:val="right" w:leader="dot" w:pos="9062"/>
        </w:tabs>
        <w:rPr>
          <w:rFonts w:asciiTheme="minorHAnsi" w:eastAsiaTheme="minorEastAsia" w:hAnsiTheme="minorHAnsi" w:cstheme="minorBidi"/>
          <w:noProof/>
          <w:sz w:val="22"/>
          <w:szCs w:val="22"/>
        </w:rPr>
      </w:pPr>
      <w:hyperlink w:anchor="_Toc187405161" w:history="1">
        <w:r w:rsidR="00A96E83" w:rsidRPr="00707DDF">
          <w:rPr>
            <w:rStyle w:val="Hyperlink"/>
            <w:noProof/>
          </w:rPr>
          <w:t>3.2.2.</w:t>
        </w:r>
        <w:r w:rsidR="00A96E83">
          <w:rPr>
            <w:rFonts w:asciiTheme="minorHAnsi" w:eastAsiaTheme="minorEastAsia" w:hAnsiTheme="minorHAnsi" w:cstheme="minorBidi"/>
            <w:noProof/>
            <w:sz w:val="22"/>
            <w:szCs w:val="22"/>
          </w:rPr>
          <w:tab/>
        </w:r>
        <w:r w:rsidR="00A96E83" w:rsidRPr="00707DDF">
          <w:rPr>
            <w:rStyle w:val="Hyperlink"/>
            <w:noProof/>
          </w:rPr>
          <w:t>Giao diện trang duyệt đơn hàng</w:t>
        </w:r>
        <w:r w:rsidR="00A96E83">
          <w:rPr>
            <w:noProof/>
            <w:webHidden/>
          </w:rPr>
          <w:tab/>
        </w:r>
        <w:r w:rsidR="00A96E83">
          <w:rPr>
            <w:noProof/>
            <w:webHidden/>
          </w:rPr>
          <w:fldChar w:fldCharType="begin"/>
        </w:r>
        <w:r w:rsidR="00A96E83">
          <w:rPr>
            <w:noProof/>
            <w:webHidden/>
          </w:rPr>
          <w:instrText xml:space="preserve"> PAGEREF _Toc187405161 \h </w:instrText>
        </w:r>
        <w:r w:rsidR="00A96E83">
          <w:rPr>
            <w:noProof/>
            <w:webHidden/>
          </w:rPr>
        </w:r>
        <w:r w:rsidR="00A96E83">
          <w:rPr>
            <w:noProof/>
            <w:webHidden/>
          </w:rPr>
          <w:fldChar w:fldCharType="separate"/>
        </w:r>
        <w:r w:rsidR="00A45105">
          <w:rPr>
            <w:noProof/>
            <w:webHidden/>
          </w:rPr>
          <w:t>34</w:t>
        </w:r>
        <w:r w:rsidR="00A96E83">
          <w:rPr>
            <w:noProof/>
            <w:webHidden/>
          </w:rPr>
          <w:fldChar w:fldCharType="end"/>
        </w:r>
      </w:hyperlink>
    </w:p>
    <w:p w14:paraId="497CBB3A" w14:textId="53E067A0" w:rsidR="00A96E83" w:rsidRDefault="00000000">
      <w:pPr>
        <w:pStyle w:val="TOC2"/>
        <w:tabs>
          <w:tab w:val="left" w:pos="1100"/>
          <w:tab w:val="right" w:leader="dot" w:pos="9062"/>
        </w:tabs>
        <w:rPr>
          <w:rFonts w:asciiTheme="minorHAnsi" w:eastAsiaTheme="minorEastAsia" w:hAnsiTheme="minorHAnsi" w:cstheme="minorBidi"/>
          <w:noProof/>
          <w:sz w:val="22"/>
          <w:szCs w:val="22"/>
        </w:rPr>
      </w:pPr>
      <w:hyperlink w:anchor="_Toc187405162" w:history="1">
        <w:r w:rsidR="00A96E83" w:rsidRPr="00707DDF">
          <w:rPr>
            <w:rStyle w:val="Hyperlink"/>
            <w:noProof/>
          </w:rPr>
          <w:t>3.2.3.</w:t>
        </w:r>
        <w:r w:rsidR="00A96E83">
          <w:rPr>
            <w:rFonts w:asciiTheme="minorHAnsi" w:eastAsiaTheme="minorEastAsia" w:hAnsiTheme="minorHAnsi" w:cstheme="minorBidi"/>
            <w:noProof/>
            <w:sz w:val="22"/>
            <w:szCs w:val="22"/>
          </w:rPr>
          <w:tab/>
        </w:r>
        <w:r w:rsidR="00A96E83" w:rsidRPr="00707DDF">
          <w:rPr>
            <w:rStyle w:val="Hyperlink"/>
            <w:noProof/>
          </w:rPr>
          <w:t>Giao điện trang quản lý sản phẩm</w:t>
        </w:r>
        <w:r w:rsidR="00A96E83">
          <w:rPr>
            <w:noProof/>
            <w:webHidden/>
          </w:rPr>
          <w:tab/>
        </w:r>
        <w:r w:rsidR="00A96E83">
          <w:rPr>
            <w:noProof/>
            <w:webHidden/>
          </w:rPr>
          <w:fldChar w:fldCharType="begin"/>
        </w:r>
        <w:r w:rsidR="00A96E83">
          <w:rPr>
            <w:noProof/>
            <w:webHidden/>
          </w:rPr>
          <w:instrText xml:space="preserve"> PAGEREF _Toc187405162 \h </w:instrText>
        </w:r>
        <w:r w:rsidR="00A96E83">
          <w:rPr>
            <w:noProof/>
            <w:webHidden/>
          </w:rPr>
        </w:r>
        <w:r w:rsidR="00A96E83">
          <w:rPr>
            <w:noProof/>
            <w:webHidden/>
          </w:rPr>
          <w:fldChar w:fldCharType="separate"/>
        </w:r>
        <w:r w:rsidR="00A45105">
          <w:rPr>
            <w:noProof/>
            <w:webHidden/>
          </w:rPr>
          <w:t>35</w:t>
        </w:r>
        <w:r w:rsidR="00A96E83">
          <w:rPr>
            <w:noProof/>
            <w:webHidden/>
          </w:rPr>
          <w:fldChar w:fldCharType="end"/>
        </w:r>
      </w:hyperlink>
    </w:p>
    <w:p w14:paraId="51278F1D" w14:textId="4FAA5532" w:rsidR="00A96E83" w:rsidRDefault="00000000">
      <w:pPr>
        <w:pStyle w:val="TOC1"/>
        <w:rPr>
          <w:rFonts w:asciiTheme="minorHAnsi" w:eastAsiaTheme="minorEastAsia" w:hAnsiTheme="minorHAnsi" w:cstheme="minorBidi"/>
          <w:noProof/>
          <w:sz w:val="22"/>
          <w:szCs w:val="22"/>
        </w:rPr>
      </w:pPr>
      <w:hyperlink w:anchor="_Toc187405163" w:history="1">
        <w:r w:rsidR="00A96E83" w:rsidRPr="00707DDF">
          <w:rPr>
            <w:rStyle w:val="Hyperlink"/>
            <w:b/>
            <w:noProof/>
          </w:rPr>
          <w:t>Phần 4: KẾT LUẬN VÀ HƯỚNG PHÁT TRIỂN</w:t>
        </w:r>
        <w:r w:rsidR="00A96E83">
          <w:rPr>
            <w:noProof/>
            <w:webHidden/>
          </w:rPr>
          <w:tab/>
        </w:r>
        <w:r w:rsidR="00A96E83">
          <w:rPr>
            <w:noProof/>
            <w:webHidden/>
          </w:rPr>
          <w:fldChar w:fldCharType="begin"/>
        </w:r>
        <w:r w:rsidR="00A96E83">
          <w:rPr>
            <w:noProof/>
            <w:webHidden/>
          </w:rPr>
          <w:instrText xml:space="preserve"> PAGEREF _Toc187405163 \h </w:instrText>
        </w:r>
        <w:r w:rsidR="00A96E83">
          <w:rPr>
            <w:noProof/>
            <w:webHidden/>
          </w:rPr>
        </w:r>
        <w:r w:rsidR="00A96E83">
          <w:rPr>
            <w:noProof/>
            <w:webHidden/>
          </w:rPr>
          <w:fldChar w:fldCharType="separate"/>
        </w:r>
        <w:r w:rsidR="00A45105">
          <w:rPr>
            <w:noProof/>
            <w:webHidden/>
          </w:rPr>
          <w:t>36</w:t>
        </w:r>
        <w:r w:rsidR="00A96E83">
          <w:rPr>
            <w:noProof/>
            <w:webHidden/>
          </w:rPr>
          <w:fldChar w:fldCharType="end"/>
        </w:r>
      </w:hyperlink>
    </w:p>
    <w:p w14:paraId="75AA2CB7" w14:textId="2E077829" w:rsidR="00A96E83" w:rsidRDefault="00000000">
      <w:pPr>
        <w:pStyle w:val="TOC2"/>
        <w:tabs>
          <w:tab w:val="left" w:pos="880"/>
          <w:tab w:val="right" w:leader="dot" w:pos="9062"/>
        </w:tabs>
        <w:rPr>
          <w:rFonts w:asciiTheme="minorHAnsi" w:eastAsiaTheme="minorEastAsia" w:hAnsiTheme="minorHAnsi" w:cstheme="minorBidi"/>
          <w:noProof/>
          <w:sz w:val="22"/>
          <w:szCs w:val="22"/>
        </w:rPr>
      </w:pPr>
      <w:hyperlink w:anchor="_Toc187405164" w:history="1">
        <w:r w:rsidR="00A96E83" w:rsidRPr="00707DDF">
          <w:rPr>
            <w:rStyle w:val="Hyperlink"/>
            <w:noProof/>
          </w:rPr>
          <w:t>4.1.</w:t>
        </w:r>
        <w:r w:rsidR="00A96E83">
          <w:rPr>
            <w:rFonts w:asciiTheme="minorHAnsi" w:eastAsiaTheme="minorEastAsia" w:hAnsiTheme="minorHAnsi" w:cstheme="minorBidi"/>
            <w:noProof/>
            <w:sz w:val="22"/>
            <w:szCs w:val="22"/>
          </w:rPr>
          <w:tab/>
        </w:r>
        <w:r w:rsidR="00A96E83" w:rsidRPr="00707DDF">
          <w:rPr>
            <w:rStyle w:val="Hyperlink"/>
            <w:noProof/>
          </w:rPr>
          <w:t>KẾT QUẢ ĐẠT ĐƯỢC</w:t>
        </w:r>
        <w:r w:rsidR="00A96E83">
          <w:rPr>
            <w:noProof/>
            <w:webHidden/>
          </w:rPr>
          <w:tab/>
        </w:r>
        <w:r w:rsidR="00A96E83">
          <w:rPr>
            <w:noProof/>
            <w:webHidden/>
          </w:rPr>
          <w:fldChar w:fldCharType="begin"/>
        </w:r>
        <w:r w:rsidR="00A96E83">
          <w:rPr>
            <w:noProof/>
            <w:webHidden/>
          </w:rPr>
          <w:instrText xml:space="preserve"> PAGEREF _Toc187405164 \h </w:instrText>
        </w:r>
        <w:r w:rsidR="00A96E83">
          <w:rPr>
            <w:noProof/>
            <w:webHidden/>
          </w:rPr>
        </w:r>
        <w:r w:rsidR="00A96E83">
          <w:rPr>
            <w:noProof/>
            <w:webHidden/>
          </w:rPr>
          <w:fldChar w:fldCharType="separate"/>
        </w:r>
        <w:r w:rsidR="00A45105">
          <w:rPr>
            <w:noProof/>
            <w:webHidden/>
          </w:rPr>
          <w:t>36</w:t>
        </w:r>
        <w:r w:rsidR="00A96E83">
          <w:rPr>
            <w:noProof/>
            <w:webHidden/>
          </w:rPr>
          <w:fldChar w:fldCharType="end"/>
        </w:r>
      </w:hyperlink>
    </w:p>
    <w:p w14:paraId="1C8258E0" w14:textId="6DC62F2E" w:rsidR="00A96E83" w:rsidRDefault="00000000">
      <w:pPr>
        <w:pStyle w:val="TOC2"/>
        <w:tabs>
          <w:tab w:val="left" w:pos="880"/>
          <w:tab w:val="right" w:leader="dot" w:pos="9062"/>
        </w:tabs>
        <w:rPr>
          <w:rFonts w:asciiTheme="minorHAnsi" w:eastAsiaTheme="minorEastAsia" w:hAnsiTheme="minorHAnsi" w:cstheme="minorBidi"/>
          <w:noProof/>
          <w:sz w:val="22"/>
          <w:szCs w:val="22"/>
        </w:rPr>
      </w:pPr>
      <w:hyperlink w:anchor="_Toc187405165" w:history="1">
        <w:r w:rsidR="00A96E83" w:rsidRPr="00707DDF">
          <w:rPr>
            <w:rStyle w:val="Hyperlink"/>
            <w:noProof/>
          </w:rPr>
          <w:t>4.2.</w:t>
        </w:r>
        <w:r w:rsidR="00A96E83">
          <w:rPr>
            <w:rFonts w:asciiTheme="minorHAnsi" w:eastAsiaTheme="minorEastAsia" w:hAnsiTheme="minorHAnsi" w:cstheme="minorBidi"/>
            <w:noProof/>
            <w:sz w:val="22"/>
            <w:szCs w:val="22"/>
          </w:rPr>
          <w:tab/>
        </w:r>
        <w:r w:rsidR="00A96E83" w:rsidRPr="00707DDF">
          <w:rPr>
            <w:rStyle w:val="Hyperlink"/>
            <w:noProof/>
          </w:rPr>
          <w:t>ƯU NHƯỢC ĐIỂM</w:t>
        </w:r>
        <w:r w:rsidR="00A96E83">
          <w:rPr>
            <w:noProof/>
            <w:webHidden/>
          </w:rPr>
          <w:tab/>
        </w:r>
        <w:r w:rsidR="00A96E83">
          <w:rPr>
            <w:noProof/>
            <w:webHidden/>
          </w:rPr>
          <w:fldChar w:fldCharType="begin"/>
        </w:r>
        <w:r w:rsidR="00A96E83">
          <w:rPr>
            <w:noProof/>
            <w:webHidden/>
          </w:rPr>
          <w:instrText xml:space="preserve"> PAGEREF _Toc187405165 \h </w:instrText>
        </w:r>
        <w:r w:rsidR="00A96E83">
          <w:rPr>
            <w:noProof/>
            <w:webHidden/>
          </w:rPr>
        </w:r>
        <w:r w:rsidR="00A96E83">
          <w:rPr>
            <w:noProof/>
            <w:webHidden/>
          </w:rPr>
          <w:fldChar w:fldCharType="separate"/>
        </w:r>
        <w:r w:rsidR="00A45105">
          <w:rPr>
            <w:noProof/>
            <w:webHidden/>
          </w:rPr>
          <w:t>36</w:t>
        </w:r>
        <w:r w:rsidR="00A96E83">
          <w:rPr>
            <w:noProof/>
            <w:webHidden/>
          </w:rPr>
          <w:fldChar w:fldCharType="end"/>
        </w:r>
      </w:hyperlink>
    </w:p>
    <w:p w14:paraId="4F984E88" w14:textId="74DDBCCA" w:rsidR="00A96E83" w:rsidRDefault="00000000">
      <w:pPr>
        <w:pStyle w:val="TOC3"/>
        <w:tabs>
          <w:tab w:val="right" w:leader="dot" w:pos="9062"/>
        </w:tabs>
        <w:rPr>
          <w:rFonts w:asciiTheme="minorHAnsi" w:eastAsiaTheme="minorEastAsia" w:hAnsiTheme="minorHAnsi" w:cstheme="minorBidi"/>
          <w:noProof/>
          <w:sz w:val="22"/>
          <w:szCs w:val="22"/>
        </w:rPr>
      </w:pPr>
      <w:hyperlink w:anchor="_Toc187405166" w:history="1">
        <w:r w:rsidR="00A96E83" w:rsidRPr="00707DDF">
          <w:rPr>
            <w:rStyle w:val="Hyperlink"/>
            <w:noProof/>
          </w:rPr>
          <w:t>4.2.1. Ưu điểm</w:t>
        </w:r>
        <w:r w:rsidR="00A96E83">
          <w:rPr>
            <w:noProof/>
            <w:webHidden/>
          </w:rPr>
          <w:tab/>
        </w:r>
        <w:r w:rsidR="00A96E83">
          <w:rPr>
            <w:noProof/>
            <w:webHidden/>
          </w:rPr>
          <w:fldChar w:fldCharType="begin"/>
        </w:r>
        <w:r w:rsidR="00A96E83">
          <w:rPr>
            <w:noProof/>
            <w:webHidden/>
          </w:rPr>
          <w:instrText xml:space="preserve"> PAGEREF _Toc187405166 \h </w:instrText>
        </w:r>
        <w:r w:rsidR="00A96E83">
          <w:rPr>
            <w:noProof/>
            <w:webHidden/>
          </w:rPr>
        </w:r>
        <w:r w:rsidR="00A96E83">
          <w:rPr>
            <w:noProof/>
            <w:webHidden/>
          </w:rPr>
          <w:fldChar w:fldCharType="separate"/>
        </w:r>
        <w:r w:rsidR="00A45105">
          <w:rPr>
            <w:noProof/>
            <w:webHidden/>
          </w:rPr>
          <w:t>36</w:t>
        </w:r>
        <w:r w:rsidR="00A96E83">
          <w:rPr>
            <w:noProof/>
            <w:webHidden/>
          </w:rPr>
          <w:fldChar w:fldCharType="end"/>
        </w:r>
      </w:hyperlink>
    </w:p>
    <w:p w14:paraId="2109AA59" w14:textId="1FB61C8D" w:rsidR="00A96E83" w:rsidRDefault="00000000">
      <w:pPr>
        <w:pStyle w:val="TOC3"/>
        <w:tabs>
          <w:tab w:val="right" w:leader="dot" w:pos="9062"/>
        </w:tabs>
        <w:rPr>
          <w:rFonts w:asciiTheme="minorHAnsi" w:eastAsiaTheme="minorEastAsia" w:hAnsiTheme="minorHAnsi" w:cstheme="minorBidi"/>
          <w:noProof/>
          <w:sz w:val="22"/>
          <w:szCs w:val="22"/>
        </w:rPr>
      </w:pPr>
      <w:hyperlink w:anchor="_Toc187405167" w:history="1">
        <w:r w:rsidR="00A96E83" w:rsidRPr="00707DDF">
          <w:rPr>
            <w:rStyle w:val="Hyperlink"/>
            <w:noProof/>
          </w:rPr>
          <w:t>4.2.2. Nhược điểm</w:t>
        </w:r>
        <w:r w:rsidR="00A96E83">
          <w:rPr>
            <w:noProof/>
            <w:webHidden/>
          </w:rPr>
          <w:tab/>
        </w:r>
        <w:r w:rsidR="00A96E83">
          <w:rPr>
            <w:noProof/>
            <w:webHidden/>
          </w:rPr>
          <w:fldChar w:fldCharType="begin"/>
        </w:r>
        <w:r w:rsidR="00A96E83">
          <w:rPr>
            <w:noProof/>
            <w:webHidden/>
          </w:rPr>
          <w:instrText xml:space="preserve"> PAGEREF _Toc187405167 \h </w:instrText>
        </w:r>
        <w:r w:rsidR="00A96E83">
          <w:rPr>
            <w:noProof/>
            <w:webHidden/>
          </w:rPr>
        </w:r>
        <w:r w:rsidR="00A96E83">
          <w:rPr>
            <w:noProof/>
            <w:webHidden/>
          </w:rPr>
          <w:fldChar w:fldCharType="separate"/>
        </w:r>
        <w:r w:rsidR="00A45105">
          <w:rPr>
            <w:noProof/>
            <w:webHidden/>
          </w:rPr>
          <w:t>36</w:t>
        </w:r>
        <w:r w:rsidR="00A96E83">
          <w:rPr>
            <w:noProof/>
            <w:webHidden/>
          </w:rPr>
          <w:fldChar w:fldCharType="end"/>
        </w:r>
      </w:hyperlink>
    </w:p>
    <w:p w14:paraId="0AD8E43D" w14:textId="38CB221D" w:rsidR="00A96E83" w:rsidRDefault="00000000">
      <w:pPr>
        <w:pStyle w:val="TOC2"/>
        <w:tabs>
          <w:tab w:val="left" w:pos="880"/>
          <w:tab w:val="right" w:leader="dot" w:pos="9062"/>
        </w:tabs>
        <w:rPr>
          <w:rFonts w:asciiTheme="minorHAnsi" w:eastAsiaTheme="minorEastAsia" w:hAnsiTheme="minorHAnsi" w:cstheme="minorBidi"/>
          <w:noProof/>
          <w:sz w:val="22"/>
          <w:szCs w:val="22"/>
        </w:rPr>
      </w:pPr>
      <w:hyperlink w:anchor="_Toc187405168" w:history="1">
        <w:r w:rsidR="00A96E83" w:rsidRPr="00707DDF">
          <w:rPr>
            <w:rStyle w:val="Hyperlink"/>
            <w:noProof/>
          </w:rPr>
          <w:t>4.3.</w:t>
        </w:r>
        <w:r w:rsidR="00A96E83">
          <w:rPr>
            <w:rFonts w:asciiTheme="minorHAnsi" w:eastAsiaTheme="minorEastAsia" w:hAnsiTheme="minorHAnsi" w:cstheme="minorBidi"/>
            <w:noProof/>
            <w:sz w:val="22"/>
            <w:szCs w:val="22"/>
          </w:rPr>
          <w:tab/>
        </w:r>
        <w:r w:rsidR="00A96E83" w:rsidRPr="00707DDF">
          <w:rPr>
            <w:rStyle w:val="Hyperlink"/>
            <w:noProof/>
          </w:rPr>
          <w:t>HƯỚNG PHÁT TRIỂN</w:t>
        </w:r>
        <w:r w:rsidR="00A96E83">
          <w:rPr>
            <w:noProof/>
            <w:webHidden/>
          </w:rPr>
          <w:tab/>
        </w:r>
        <w:r w:rsidR="00A96E83">
          <w:rPr>
            <w:noProof/>
            <w:webHidden/>
          </w:rPr>
          <w:fldChar w:fldCharType="begin"/>
        </w:r>
        <w:r w:rsidR="00A96E83">
          <w:rPr>
            <w:noProof/>
            <w:webHidden/>
          </w:rPr>
          <w:instrText xml:space="preserve"> PAGEREF _Toc187405168 \h </w:instrText>
        </w:r>
        <w:r w:rsidR="00A96E83">
          <w:rPr>
            <w:noProof/>
            <w:webHidden/>
          </w:rPr>
        </w:r>
        <w:r w:rsidR="00A96E83">
          <w:rPr>
            <w:noProof/>
            <w:webHidden/>
          </w:rPr>
          <w:fldChar w:fldCharType="separate"/>
        </w:r>
        <w:r w:rsidR="00A45105">
          <w:rPr>
            <w:noProof/>
            <w:webHidden/>
          </w:rPr>
          <w:t>37</w:t>
        </w:r>
        <w:r w:rsidR="00A96E83">
          <w:rPr>
            <w:noProof/>
            <w:webHidden/>
          </w:rPr>
          <w:fldChar w:fldCharType="end"/>
        </w:r>
      </w:hyperlink>
    </w:p>
    <w:p w14:paraId="3DB8ABB6" w14:textId="6A725B26" w:rsidR="00A96E83" w:rsidRDefault="00000000">
      <w:pPr>
        <w:pStyle w:val="TOC1"/>
        <w:rPr>
          <w:rFonts w:asciiTheme="minorHAnsi" w:eastAsiaTheme="minorEastAsia" w:hAnsiTheme="minorHAnsi" w:cstheme="minorBidi"/>
          <w:noProof/>
          <w:sz w:val="22"/>
          <w:szCs w:val="22"/>
        </w:rPr>
      </w:pPr>
      <w:hyperlink w:anchor="_Toc187405169" w:history="1">
        <w:r w:rsidR="00A96E83" w:rsidRPr="00707DDF">
          <w:rPr>
            <w:rStyle w:val="Hyperlink"/>
            <w:b/>
            <w:noProof/>
          </w:rPr>
          <w:t>TÀI LIỆU THAM KHẢO</w:t>
        </w:r>
        <w:r w:rsidR="00A96E83">
          <w:rPr>
            <w:noProof/>
            <w:webHidden/>
          </w:rPr>
          <w:tab/>
        </w:r>
        <w:r w:rsidR="00A96E83">
          <w:rPr>
            <w:noProof/>
            <w:webHidden/>
          </w:rPr>
          <w:fldChar w:fldCharType="begin"/>
        </w:r>
        <w:r w:rsidR="00A96E83">
          <w:rPr>
            <w:noProof/>
            <w:webHidden/>
          </w:rPr>
          <w:instrText xml:space="preserve"> PAGEREF _Toc187405169 \h </w:instrText>
        </w:r>
        <w:r w:rsidR="00A96E83">
          <w:rPr>
            <w:noProof/>
            <w:webHidden/>
          </w:rPr>
        </w:r>
        <w:r w:rsidR="00A96E83">
          <w:rPr>
            <w:noProof/>
            <w:webHidden/>
          </w:rPr>
          <w:fldChar w:fldCharType="separate"/>
        </w:r>
        <w:r w:rsidR="00A45105">
          <w:rPr>
            <w:noProof/>
            <w:webHidden/>
          </w:rPr>
          <w:t>38</w:t>
        </w:r>
        <w:r w:rsidR="00A96E83">
          <w:rPr>
            <w:noProof/>
            <w:webHidden/>
          </w:rPr>
          <w:fldChar w:fldCharType="end"/>
        </w:r>
      </w:hyperlink>
    </w:p>
    <w:p w14:paraId="2B2D8047" w14:textId="6E3FDC7B" w:rsidR="003C61A4" w:rsidRDefault="00FC1B40" w:rsidP="00623091">
      <w:r w:rsidRPr="002A786C">
        <w:fldChar w:fldCharType="end"/>
      </w:r>
    </w:p>
    <w:p w14:paraId="549C250A" w14:textId="2F30CCCA" w:rsidR="007921B7" w:rsidRDefault="007921B7" w:rsidP="00623091"/>
    <w:p w14:paraId="6248D2D5" w14:textId="77777777" w:rsidR="007921B7" w:rsidRDefault="007921B7" w:rsidP="00623091"/>
    <w:p w14:paraId="3E34D8CE" w14:textId="570F9A3B" w:rsidR="007921B7" w:rsidRPr="00623091" w:rsidRDefault="007921B7" w:rsidP="00623091"/>
    <w:p w14:paraId="4B6EC7B1" w14:textId="77777777" w:rsidR="00A75E8B" w:rsidRPr="00F93EB7" w:rsidRDefault="00A75E8B" w:rsidP="00A75E8B">
      <w:pPr>
        <w:jc w:val="center"/>
        <w:rPr>
          <w:sz w:val="32"/>
          <w:szCs w:val="32"/>
        </w:rPr>
      </w:pPr>
      <w:r w:rsidRPr="00F93EB7">
        <w:rPr>
          <w:sz w:val="32"/>
          <w:szCs w:val="32"/>
        </w:rPr>
        <w:lastRenderedPageBreak/>
        <w:t>DANH MỤC HÌNH ẢNH</w:t>
      </w:r>
    </w:p>
    <w:p w14:paraId="37F740D0" w14:textId="3B3AFB8D" w:rsidR="00A96E83" w:rsidRDefault="002A786C">
      <w:pPr>
        <w:pStyle w:val="TableofFigures"/>
        <w:tabs>
          <w:tab w:val="right" w:leader="dot" w:pos="9062"/>
        </w:tabs>
        <w:rPr>
          <w:rFonts w:asciiTheme="minorHAnsi" w:eastAsiaTheme="minorEastAsia" w:hAnsiTheme="minorHAnsi" w:cstheme="minorBidi"/>
          <w:noProof/>
          <w:sz w:val="22"/>
          <w:szCs w:val="22"/>
        </w:rPr>
      </w:pPr>
      <w:r>
        <w:rPr>
          <w:sz w:val="32"/>
          <w:szCs w:val="32"/>
        </w:rPr>
        <w:fldChar w:fldCharType="begin"/>
      </w:r>
      <w:r>
        <w:rPr>
          <w:sz w:val="32"/>
          <w:szCs w:val="32"/>
        </w:rPr>
        <w:instrText xml:space="preserve"> TOC \h \z \c "Hình" </w:instrText>
      </w:r>
      <w:r>
        <w:rPr>
          <w:sz w:val="32"/>
          <w:szCs w:val="32"/>
        </w:rPr>
        <w:fldChar w:fldCharType="separate"/>
      </w:r>
      <w:hyperlink w:anchor="_Toc187405170" w:history="1">
        <w:r w:rsidR="00A96E83" w:rsidRPr="00CB78EC">
          <w:rPr>
            <w:rStyle w:val="Hyperlink"/>
            <w:noProof/>
          </w:rPr>
          <w:t>Hình 1: Giao diện trang chủ</w:t>
        </w:r>
        <w:r w:rsidR="00A96E83">
          <w:rPr>
            <w:noProof/>
            <w:webHidden/>
          </w:rPr>
          <w:tab/>
        </w:r>
        <w:r w:rsidR="00A96E83">
          <w:rPr>
            <w:noProof/>
            <w:webHidden/>
          </w:rPr>
          <w:fldChar w:fldCharType="begin"/>
        </w:r>
        <w:r w:rsidR="00A96E83">
          <w:rPr>
            <w:noProof/>
            <w:webHidden/>
          </w:rPr>
          <w:instrText xml:space="preserve"> PAGEREF _Toc187405170 \h </w:instrText>
        </w:r>
        <w:r w:rsidR="00A96E83">
          <w:rPr>
            <w:noProof/>
            <w:webHidden/>
          </w:rPr>
        </w:r>
        <w:r w:rsidR="00A96E83">
          <w:rPr>
            <w:noProof/>
            <w:webHidden/>
          </w:rPr>
          <w:fldChar w:fldCharType="separate"/>
        </w:r>
        <w:r w:rsidR="00A45105">
          <w:rPr>
            <w:noProof/>
            <w:webHidden/>
          </w:rPr>
          <w:t>22</w:t>
        </w:r>
        <w:r w:rsidR="00A96E83">
          <w:rPr>
            <w:noProof/>
            <w:webHidden/>
          </w:rPr>
          <w:fldChar w:fldCharType="end"/>
        </w:r>
      </w:hyperlink>
    </w:p>
    <w:p w14:paraId="237E49AD" w14:textId="544FED96" w:rsidR="00A96E83" w:rsidRDefault="00000000">
      <w:pPr>
        <w:pStyle w:val="TableofFigures"/>
        <w:tabs>
          <w:tab w:val="right" w:leader="dot" w:pos="9062"/>
        </w:tabs>
        <w:rPr>
          <w:rFonts w:asciiTheme="minorHAnsi" w:eastAsiaTheme="minorEastAsia" w:hAnsiTheme="minorHAnsi" w:cstheme="minorBidi"/>
          <w:noProof/>
          <w:sz w:val="22"/>
          <w:szCs w:val="22"/>
        </w:rPr>
      </w:pPr>
      <w:hyperlink w:anchor="_Toc187405171" w:history="1">
        <w:r w:rsidR="00A96E83" w:rsidRPr="00CB78EC">
          <w:rPr>
            <w:rStyle w:val="Hyperlink"/>
            <w:noProof/>
          </w:rPr>
          <w:t>Hình 2: Giao diện đăng ký</w:t>
        </w:r>
        <w:r w:rsidR="00A96E83">
          <w:rPr>
            <w:noProof/>
            <w:webHidden/>
          </w:rPr>
          <w:tab/>
        </w:r>
        <w:r w:rsidR="00A96E83">
          <w:rPr>
            <w:noProof/>
            <w:webHidden/>
          </w:rPr>
          <w:fldChar w:fldCharType="begin"/>
        </w:r>
        <w:r w:rsidR="00A96E83">
          <w:rPr>
            <w:noProof/>
            <w:webHidden/>
          </w:rPr>
          <w:instrText xml:space="preserve"> PAGEREF _Toc187405171 \h </w:instrText>
        </w:r>
        <w:r w:rsidR="00A96E83">
          <w:rPr>
            <w:noProof/>
            <w:webHidden/>
          </w:rPr>
        </w:r>
        <w:r w:rsidR="00A96E83">
          <w:rPr>
            <w:noProof/>
            <w:webHidden/>
          </w:rPr>
          <w:fldChar w:fldCharType="separate"/>
        </w:r>
        <w:r w:rsidR="00A45105">
          <w:rPr>
            <w:noProof/>
            <w:webHidden/>
          </w:rPr>
          <w:t>23</w:t>
        </w:r>
        <w:r w:rsidR="00A96E83">
          <w:rPr>
            <w:noProof/>
            <w:webHidden/>
          </w:rPr>
          <w:fldChar w:fldCharType="end"/>
        </w:r>
      </w:hyperlink>
    </w:p>
    <w:p w14:paraId="3EDD2AB8" w14:textId="3DBC6091" w:rsidR="00A96E83" w:rsidRDefault="00000000">
      <w:pPr>
        <w:pStyle w:val="TableofFigures"/>
        <w:tabs>
          <w:tab w:val="right" w:leader="dot" w:pos="9062"/>
        </w:tabs>
        <w:rPr>
          <w:rFonts w:asciiTheme="minorHAnsi" w:eastAsiaTheme="minorEastAsia" w:hAnsiTheme="minorHAnsi" w:cstheme="minorBidi"/>
          <w:noProof/>
          <w:sz w:val="22"/>
          <w:szCs w:val="22"/>
        </w:rPr>
      </w:pPr>
      <w:hyperlink w:anchor="_Toc187405172" w:history="1">
        <w:r w:rsidR="00A96E83" w:rsidRPr="00CB78EC">
          <w:rPr>
            <w:rStyle w:val="Hyperlink"/>
            <w:noProof/>
          </w:rPr>
          <w:t>Hình 3:Giao diện đăng nhập</w:t>
        </w:r>
        <w:r w:rsidR="00A96E83">
          <w:rPr>
            <w:noProof/>
            <w:webHidden/>
          </w:rPr>
          <w:tab/>
        </w:r>
        <w:r w:rsidR="00A96E83">
          <w:rPr>
            <w:noProof/>
            <w:webHidden/>
          </w:rPr>
          <w:fldChar w:fldCharType="begin"/>
        </w:r>
        <w:r w:rsidR="00A96E83">
          <w:rPr>
            <w:noProof/>
            <w:webHidden/>
          </w:rPr>
          <w:instrText xml:space="preserve"> PAGEREF _Toc187405172 \h </w:instrText>
        </w:r>
        <w:r w:rsidR="00A96E83">
          <w:rPr>
            <w:noProof/>
            <w:webHidden/>
          </w:rPr>
        </w:r>
        <w:r w:rsidR="00A96E83">
          <w:rPr>
            <w:noProof/>
            <w:webHidden/>
          </w:rPr>
          <w:fldChar w:fldCharType="separate"/>
        </w:r>
        <w:r w:rsidR="00A45105">
          <w:rPr>
            <w:noProof/>
            <w:webHidden/>
          </w:rPr>
          <w:t>23</w:t>
        </w:r>
        <w:r w:rsidR="00A96E83">
          <w:rPr>
            <w:noProof/>
            <w:webHidden/>
          </w:rPr>
          <w:fldChar w:fldCharType="end"/>
        </w:r>
      </w:hyperlink>
    </w:p>
    <w:p w14:paraId="45BCA983" w14:textId="4583B136" w:rsidR="00A96E83" w:rsidRDefault="00000000">
      <w:pPr>
        <w:pStyle w:val="TableofFigures"/>
        <w:tabs>
          <w:tab w:val="right" w:leader="dot" w:pos="9062"/>
        </w:tabs>
        <w:rPr>
          <w:rFonts w:asciiTheme="minorHAnsi" w:eastAsiaTheme="minorEastAsia" w:hAnsiTheme="minorHAnsi" w:cstheme="minorBidi"/>
          <w:noProof/>
          <w:sz w:val="22"/>
          <w:szCs w:val="22"/>
        </w:rPr>
      </w:pPr>
      <w:hyperlink w:anchor="_Toc187405173" w:history="1">
        <w:r w:rsidR="00A96E83" w:rsidRPr="00CB78EC">
          <w:rPr>
            <w:rStyle w:val="Hyperlink"/>
            <w:noProof/>
          </w:rPr>
          <w:t>Hình 4: Giao diện trang sản phẩm</w:t>
        </w:r>
        <w:r w:rsidR="00A96E83">
          <w:rPr>
            <w:noProof/>
            <w:webHidden/>
          </w:rPr>
          <w:tab/>
        </w:r>
        <w:r w:rsidR="00A96E83">
          <w:rPr>
            <w:noProof/>
            <w:webHidden/>
          </w:rPr>
          <w:fldChar w:fldCharType="begin"/>
        </w:r>
        <w:r w:rsidR="00A96E83">
          <w:rPr>
            <w:noProof/>
            <w:webHidden/>
          </w:rPr>
          <w:instrText xml:space="preserve"> PAGEREF _Toc187405173 \h </w:instrText>
        </w:r>
        <w:r w:rsidR="00A96E83">
          <w:rPr>
            <w:noProof/>
            <w:webHidden/>
          </w:rPr>
        </w:r>
        <w:r w:rsidR="00A96E83">
          <w:rPr>
            <w:noProof/>
            <w:webHidden/>
          </w:rPr>
          <w:fldChar w:fldCharType="separate"/>
        </w:r>
        <w:r w:rsidR="00A45105">
          <w:rPr>
            <w:noProof/>
            <w:webHidden/>
          </w:rPr>
          <w:t>24</w:t>
        </w:r>
        <w:r w:rsidR="00A96E83">
          <w:rPr>
            <w:noProof/>
            <w:webHidden/>
          </w:rPr>
          <w:fldChar w:fldCharType="end"/>
        </w:r>
      </w:hyperlink>
    </w:p>
    <w:p w14:paraId="71BFEA2B" w14:textId="68BB7562" w:rsidR="00A96E83" w:rsidRDefault="00000000">
      <w:pPr>
        <w:pStyle w:val="TableofFigures"/>
        <w:tabs>
          <w:tab w:val="right" w:leader="dot" w:pos="9062"/>
        </w:tabs>
        <w:rPr>
          <w:rFonts w:asciiTheme="minorHAnsi" w:eastAsiaTheme="minorEastAsia" w:hAnsiTheme="minorHAnsi" w:cstheme="minorBidi"/>
          <w:noProof/>
          <w:sz w:val="22"/>
          <w:szCs w:val="22"/>
        </w:rPr>
      </w:pPr>
      <w:hyperlink w:anchor="_Toc187405174" w:history="1">
        <w:r w:rsidR="00A96E83" w:rsidRPr="00CB78EC">
          <w:rPr>
            <w:rStyle w:val="Hyperlink"/>
            <w:noProof/>
          </w:rPr>
          <w:t>Hình 5: Giao diện chi tiết sản phẩm</w:t>
        </w:r>
        <w:r w:rsidR="00A96E83">
          <w:rPr>
            <w:noProof/>
            <w:webHidden/>
          </w:rPr>
          <w:tab/>
        </w:r>
        <w:r w:rsidR="00A96E83">
          <w:rPr>
            <w:noProof/>
            <w:webHidden/>
          </w:rPr>
          <w:fldChar w:fldCharType="begin"/>
        </w:r>
        <w:r w:rsidR="00A96E83">
          <w:rPr>
            <w:noProof/>
            <w:webHidden/>
          </w:rPr>
          <w:instrText xml:space="preserve"> PAGEREF _Toc187405174 \h </w:instrText>
        </w:r>
        <w:r w:rsidR="00A96E83">
          <w:rPr>
            <w:noProof/>
            <w:webHidden/>
          </w:rPr>
        </w:r>
        <w:r w:rsidR="00A96E83">
          <w:rPr>
            <w:noProof/>
            <w:webHidden/>
          </w:rPr>
          <w:fldChar w:fldCharType="separate"/>
        </w:r>
        <w:r w:rsidR="00A45105">
          <w:rPr>
            <w:noProof/>
            <w:webHidden/>
          </w:rPr>
          <w:t>25</w:t>
        </w:r>
        <w:r w:rsidR="00A96E83">
          <w:rPr>
            <w:noProof/>
            <w:webHidden/>
          </w:rPr>
          <w:fldChar w:fldCharType="end"/>
        </w:r>
      </w:hyperlink>
    </w:p>
    <w:p w14:paraId="6A875CD1" w14:textId="797F7AA1" w:rsidR="00A96E83" w:rsidRDefault="00000000">
      <w:pPr>
        <w:pStyle w:val="TableofFigures"/>
        <w:tabs>
          <w:tab w:val="right" w:leader="dot" w:pos="9062"/>
        </w:tabs>
        <w:rPr>
          <w:rFonts w:asciiTheme="minorHAnsi" w:eastAsiaTheme="minorEastAsia" w:hAnsiTheme="minorHAnsi" w:cstheme="minorBidi"/>
          <w:noProof/>
          <w:sz w:val="22"/>
          <w:szCs w:val="22"/>
        </w:rPr>
      </w:pPr>
      <w:hyperlink w:anchor="_Toc187405175" w:history="1">
        <w:r w:rsidR="00A96E83" w:rsidRPr="00CB78EC">
          <w:rPr>
            <w:rStyle w:val="Hyperlink"/>
            <w:noProof/>
          </w:rPr>
          <w:t>Hình 6: Giao diện trang giỏ hàng</w:t>
        </w:r>
        <w:r w:rsidR="00A96E83">
          <w:rPr>
            <w:noProof/>
            <w:webHidden/>
          </w:rPr>
          <w:tab/>
        </w:r>
        <w:r w:rsidR="00A96E83">
          <w:rPr>
            <w:noProof/>
            <w:webHidden/>
          </w:rPr>
          <w:fldChar w:fldCharType="begin"/>
        </w:r>
        <w:r w:rsidR="00A96E83">
          <w:rPr>
            <w:noProof/>
            <w:webHidden/>
          </w:rPr>
          <w:instrText xml:space="preserve"> PAGEREF _Toc187405175 \h </w:instrText>
        </w:r>
        <w:r w:rsidR="00A96E83">
          <w:rPr>
            <w:noProof/>
            <w:webHidden/>
          </w:rPr>
        </w:r>
        <w:r w:rsidR="00A96E83">
          <w:rPr>
            <w:noProof/>
            <w:webHidden/>
          </w:rPr>
          <w:fldChar w:fldCharType="separate"/>
        </w:r>
        <w:r w:rsidR="00A45105">
          <w:rPr>
            <w:noProof/>
            <w:webHidden/>
          </w:rPr>
          <w:t>26</w:t>
        </w:r>
        <w:r w:rsidR="00A96E83">
          <w:rPr>
            <w:noProof/>
            <w:webHidden/>
          </w:rPr>
          <w:fldChar w:fldCharType="end"/>
        </w:r>
      </w:hyperlink>
    </w:p>
    <w:p w14:paraId="6600BF06" w14:textId="00C0D6BE" w:rsidR="00A96E83" w:rsidRDefault="00000000">
      <w:pPr>
        <w:pStyle w:val="TableofFigures"/>
        <w:tabs>
          <w:tab w:val="right" w:leader="dot" w:pos="9062"/>
        </w:tabs>
        <w:rPr>
          <w:rFonts w:asciiTheme="minorHAnsi" w:eastAsiaTheme="minorEastAsia" w:hAnsiTheme="minorHAnsi" w:cstheme="minorBidi"/>
          <w:noProof/>
          <w:sz w:val="22"/>
          <w:szCs w:val="22"/>
        </w:rPr>
      </w:pPr>
      <w:hyperlink w:anchor="_Toc187405176" w:history="1">
        <w:r w:rsidR="00A96E83" w:rsidRPr="00CB78EC">
          <w:rPr>
            <w:rStyle w:val="Hyperlink"/>
            <w:noProof/>
          </w:rPr>
          <w:t>Hình 7: Giao diện trang thanh toán</w:t>
        </w:r>
        <w:r w:rsidR="00A96E83">
          <w:rPr>
            <w:noProof/>
            <w:webHidden/>
          </w:rPr>
          <w:tab/>
        </w:r>
        <w:r w:rsidR="00A96E83">
          <w:rPr>
            <w:noProof/>
            <w:webHidden/>
          </w:rPr>
          <w:fldChar w:fldCharType="begin"/>
        </w:r>
        <w:r w:rsidR="00A96E83">
          <w:rPr>
            <w:noProof/>
            <w:webHidden/>
          </w:rPr>
          <w:instrText xml:space="preserve"> PAGEREF _Toc187405176 \h </w:instrText>
        </w:r>
        <w:r w:rsidR="00A96E83">
          <w:rPr>
            <w:noProof/>
            <w:webHidden/>
          </w:rPr>
        </w:r>
        <w:r w:rsidR="00A96E83">
          <w:rPr>
            <w:noProof/>
            <w:webHidden/>
          </w:rPr>
          <w:fldChar w:fldCharType="separate"/>
        </w:r>
        <w:r w:rsidR="00A45105">
          <w:rPr>
            <w:noProof/>
            <w:webHidden/>
          </w:rPr>
          <w:t>27</w:t>
        </w:r>
        <w:r w:rsidR="00A96E83">
          <w:rPr>
            <w:noProof/>
            <w:webHidden/>
          </w:rPr>
          <w:fldChar w:fldCharType="end"/>
        </w:r>
      </w:hyperlink>
    </w:p>
    <w:p w14:paraId="45AD481C" w14:textId="37110A82" w:rsidR="00A96E83" w:rsidRDefault="00000000">
      <w:pPr>
        <w:pStyle w:val="TableofFigures"/>
        <w:tabs>
          <w:tab w:val="right" w:leader="dot" w:pos="9062"/>
        </w:tabs>
        <w:rPr>
          <w:rFonts w:asciiTheme="minorHAnsi" w:eastAsiaTheme="minorEastAsia" w:hAnsiTheme="minorHAnsi" w:cstheme="minorBidi"/>
          <w:noProof/>
          <w:sz w:val="22"/>
          <w:szCs w:val="22"/>
        </w:rPr>
      </w:pPr>
      <w:hyperlink w:anchor="_Toc187405177" w:history="1">
        <w:r w:rsidR="00A96E83" w:rsidRPr="00CB78EC">
          <w:rPr>
            <w:rStyle w:val="Hyperlink"/>
            <w:noProof/>
          </w:rPr>
          <w:t>Hình 8: Giao diện trang đơn hàng</w:t>
        </w:r>
        <w:r w:rsidR="00A96E83">
          <w:rPr>
            <w:noProof/>
            <w:webHidden/>
          </w:rPr>
          <w:tab/>
        </w:r>
        <w:r w:rsidR="00A96E83">
          <w:rPr>
            <w:noProof/>
            <w:webHidden/>
          </w:rPr>
          <w:fldChar w:fldCharType="begin"/>
        </w:r>
        <w:r w:rsidR="00A96E83">
          <w:rPr>
            <w:noProof/>
            <w:webHidden/>
          </w:rPr>
          <w:instrText xml:space="preserve"> PAGEREF _Toc187405177 \h </w:instrText>
        </w:r>
        <w:r w:rsidR="00A96E83">
          <w:rPr>
            <w:noProof/>
            <w:webHidden/>
          </w:rPr>
        </w:r>
        <w:r w:rsidR="00A96E83">
          <w:rPr>
            <w:noProof/>
            <w:webHidden/>
          </w:rPr>
          <w:fldChar w:fldCharType="separate"/>
        </w:r>
        <w:r w:rsidR="00A45105">
          <w:rPr>
            <w:noProof/>
            <w:webHidden/>
          </w:rPr>
          <w:t>28</w:t>
        </w:r>
        <w:r w:rsidR="00A96E83">
          <w:rPr>
            <w:noProof/>
            <w:webHidden/>
          </w:rPr>
          <w:fldChar w:fldCharType="end"/>
        </w:r>
      </w:hyperlink>
    </w:p>
    <w:p w14:paraId="23B42879" w14:textId="070E4A65" w:rsidR="00A96E83" w:rsidRDefault="00000000">
      <w:pPr>
        <w:pStyle w:val="TableofFigures"/>
        <w:tabs>
          <w:tab w:val="right" w:leader="dot" w:pos="9062"/>
        </w:tabs>
        <w:rPr>
          <w:rFonts w:asciiTheme="minorHAnsi" w:eastAsiaTheme="minorEastAsia" w:hAnsiTheme="minorHAnsi" w:cstheme="minorBidi"/>
          <w:noProof/>
          <w:sz w:val="22"/>
          <w:szCs w:val="22"/>
        </w:rPr>
      </w:pPr>
      <w:hyperlink w:anchor="_Toc187405178" w:history="1">
        <w:r w:rsidR="00A96E83" w:rsidRPr="00CB78EC">
          <w:rPr>
            <w:rStyle w:val="Hyperlink"/>
            <w:noProof/>
          </w:rPr>
          <w:t>Hình 9: Giao diện trang chi tiết đơn hàng</w:t>
        </w:r>
        <w:r w:rsidR="00A96E83">
          <w:rPr>
            <w:noProof/>
            <w:webHidden/>
          </w:rPr>
          <w:tab/>
        </w:r>
        <w:r w:rsidR="00A96E83">
          <w:rPr>
            <w:noProof/>
            <w:webHidden/>
          </w:rPr>
          <w:fldChar w:fldCharType="begin"/>
        </w:r>
        <w:r w:rsidR="00A96E83">
          <w:rPr>
            <w:noProof/>
            <w:webHidden/>
          </w:rPr>
          <w:instrText xml:space="preserve"> PAGEREF _Toc187405178 \h </w:instrText>
        </w:r>
        <w:r w:rsidR="00A96E83">
          <w:rPr>
            <w:noProof/>
            <w:webHidden/>
          </w:rPr>
        </w:r>
        <w:r w:rsidR="00A96E83">
          <w:rPr>
            <w:noProof/>
            <w:webHidden/>
          </w:rPr>
          <w:fldChar w:fldCharType="separate"/>
        </w:r>
        <w:r w:rsidR="00A45105">
          <w:rPr>
            <w:noProof/>
            <w:webHidden/>
          </w:rPr>
          <w:t>29</w:t>
        </w:r>
        <w:r w:rsidR="00A96E83">
          <w:rPr>
            <w:noProof/>
            <w:webHidden/>
          </w:rPr>
          <w:fldChar w:fldCharType="end"/>
        </w:r>
      </w:hyperlink>
    </w:p>
    <w:p w14:paraId="51817CAD" w14:textId="60EB3105" w:rsidR="00A96E83" w:rsidRDefault="00000000">
      <w:pPr>
        <w:pStyle w:val="TableofFigures"/>
        <w:tabs>
          <w:tab w:val="right" w:leader="dot" w:pos="9062"/>
        </w:tabs>
        <w:rPr>
          <w:rFonts w:asciiTheme="minorHAnsi" w:eastAsiaTheme="minorEastAsia" w:hAnsiTheme="minorHAnsi" w:cstheme="minorBidi"/>
          <w:noProof/>
          <w:sz w:val="22"/>
          <w:szCs w:val="22"/>
        </w:rPr>
      </w:pPr>
      <w:hyperlink w:anchor="_Toc187405179" w:history="1">
        <w:r w:rsidR="00A96E83" w:rsidRPr="00CB78EC">
          <w:rPr>
            <w:rStyle w:val="Hyperlink"/>
            <w:noProof/>
          </w:rPr>
          <w:t>Hình 10: Giao diện trang thông tin người dùng</w:t>
        </w:r>
        <w:r w:rsidR="00A96E83">
          <w:rPr>
            <w:noProof/>
            <w:webHidden/>
          </w:rPr>
          <w:tab/>
        </w:r>
        <w:r w:rsidR="00A96E83">
          <w:rPr>
            <w:noProof/>
            <w:webHidden/>
          </w:rPr>
          <w:fldChar w:fldCharType="begin"/>
        </w:r>
        <w:r w:rsidR="00A96E83">
          <w:rPr>
            <w:noProof/>
            <w:webHidden/>
          </w:rPr>
          <w:instrText xml:space="preserve"> PAGEREF _Toc187405179 \h </w:instrText>
        </w:r>
        <w:r w:rsidR="00A96E83">
          <w:rPr>
            <w:noProof/>
            <w:webHidden/>
          </w:rPr>
        </w:r>
        <w:r w:rsidR="00A96E83">
          <w:rPr>
            <w:noProof/>
            <w:webHidden/>
          </w:rPr>
          <w:fldChar w:fldCharType="separate"/>
        </w:r>
        <w:r w:rsidR="00A45105">
          <w:rPr>
            <w:noProof/>
            <w:webHidden/>
          </w:rPr>
          <w:t>30</w:t>
        </w:r>
        <w:r w:rsidR="00A96E83">
          <w:rPr>
            <w:noProof/>
            <w:webHidden/>
          </w:rPr>
          <w:fldChar w:fldCharType="end"/>
        </w:r>
      </w:hyperlink>
    </w:p>
    <w:p w14:paraId="6F98E711" w14:textId="3ED6CA60" w:rsidR="00A96E83" w:rsidRDefault="00000000">
      <w:pPr>
        <w:pStyle w:val="TableofFigures"/>
        <w:tabs>
          <w:tab w:val="right" w:leader="dot" w:pos="9062"/>
        </w:tabs>
        <w:rPr>
          <w:rFonts w:asciiTheme="minorHAnsi" w:eastAsiaTheme="minorEastAsia" w:hAnsiTheme="minorHAnsi" w:cstheme="minorBidi"/>
          <w:noProof/>
          <w:sz w:val="22"/>
          <w:szCs w:val="22"/>
        </w:rPr>
      </w:pPr>
      <w:hyperlink w:anchor="_Toc187405180" w:history="1">
        <w:r w:rsidR="00A96E83" w:rsidRPr="00CB78EC">
          <w:rPr>
            <w:rStyle w:val="Hyperlink"/>
            <w:noProof/>
          </w:rPr>
          <w:t>Hình 11: Giao diện trang cập nhật thông tin cá nhân</w:t>
        </w:r>
        <w:r w:rsidR="00A96E83">
          <w:rPr>
            <w:noProof/>
            <w:webHidden/>
          </w:rPr>
          <w:tab/>
        </w:r>
        <w:r w:rsidR="00A96E83">
          <w:rPr>
            <w:noProof/>
            <w:webHidden/>
          </w:rPr>
          <w:fldChar w:fldCharType="begin"/>
        </w:r>
        <w:r w:rsidR="00A96E83">
          <w:rPr>
            <w:noProof/>
            <w:webHidden/>
          </w:rPr>
          <w:instrText xml:space="preserve"> PAGEREF _Toc187405180 \h </w:instrText>
        </w:r>
        <w:r w:rsidR="00A96E83">
          <w:rPr>
            <w:noProof/>
            <w:webHidden/>
          </w:rPr>
        </w:r>
        <w:r w:rsidR="00A96E83">
          <w:rPr>
            <w:noProof/>
            <w:webHidden/>
          </w:rPr>
          <w:fldChar w:fldCharType="separate"/>
        </w:r>
        <w:r w:rsidR="00A45105">
          <w:rPr>
            <w:noProof/>
            <w:webHidden/>
          </w:rPr>
          <w:t>31</w:t>
        </w:r>
        <w:r w:rsidR="00A96E83">
          <w:rPr>
            <w:noProof/>
            <w:webHidden/>
          </w:rPr>
          <w:fldChar w:fldCharType="end"/>
        </w:r>
      </w:hyperlink>
    </w:p>
    <w:p w14:paraId="57E5586E" w14:textId="1F0C2089" w:rsidR="00A96E83" w:rsidRDefault="00000000">
      <w:pPr>
        <w:pStyle w:val="TableofFigures"/>
        <w:tabs>
          <w:tab w:val="right" w:leader="dot" w:pos="9062"/>
        </w:tabs>
        <w:rPr>
          <w:rFonts w:asciiTheme="minorHAnsi" w:eastAsiaTheme="minorEastAsia" w:hAnsiTheme="minorHAnsi" w:cstheme="minorBidi"/>
          <w:noProof/>
          <w:sz w:val="22"/>
          <w:szCs w:val="22"/>
        </w:rPr>
      </w:pPr>
      <w:hyperlink w:anchor="_Toc187405181" w:history="1">
        <w:r w:rsidR="00A96E83" w:rsidRPr="00CB78EC">
          <w:rPr>
            <w:rStyle w:val="Hyperlink"/>
            <w:noProof/>
          </w:rPr>
          <w:t>Hình 12: Giao diện trang thay đổi mật khẩu</w:t>
        </w:r>
        <w:r w:rsidR="00A96E83">
          <w:rPr>
            <w:noProof/>
            <w:webHidden/>
          </w:rPr>
          <w:tab/>
        </w:r>
        <w:r w:rsidR="00A96E83">
          <w:rPr>
            <w:noProof/>
            <w:webHidden/>
          </w:rPr>
          <w:fldChar w:fldCharType="begin"/>
        </w:r>
        <w:r w:rsidR="00A96E83">
          <w:rPr>
            <w:noProof/>
            <w:webHidden/>
          </w:rPr>
          <w:instrText xml:space="preserve"> PAGEREF _Toc187405181 \h </w:instrText>
        </w:r>
        <w:r w:rsidR="00A96E83">
          <w:rPr>
            <w:noProof/>
            <w:webHidden/>
          </w:rPr>
        </w:r>
        <w:r w:rsidR="00A96E83">
          <w:rPr>
            <w:noProof/>
            <w:webHidden/>
          </w:rPr>
          <w:fldChar w:fldCharType="separate"/>
        </w:r>
        <w:r w:rsidR="00A45105">
          <w:rPr>
            <w:noProof/>
            <w:webHidden/>
          </w:rPr>
          <w:t>32</w:t>
        </w:r>
        <w:r w:rsidR="00A96E83">
          <w:rPr>
            <w:noProof/>
            <w:webHidden/>
          </w:rPr>
          <w:fldChar w:fldCharType="end"/>
        </w:r>
      </w:hyperlink>
    </w:p>
    <w:p w14:paraId="147E6B79" w14:textId="18F312DB" w:rsidR="00A96E83" w:rsidRDefault="00000000">
      <w:pPr>
        <w:pStyle w:val="TableofFigures"/>
        <w:tabs>
          <w:tab w:val="right" w:leader="dot" w:pos="9062"/>
        </w:tabs>
        <w:rPr>
          <w:rFonts w:asciiTheme="minorHAnsi" w:eastAsiaTheme="minorEastAsia" w:hAnsiTheme="minorHAnsi" w:cstheme="minorBidi"/>
          <w:noProof/>
          <w:sz w:val="22"/>
          <w:szCs w:val="22"/>
        </w:rPr>
      </w:pPr>
      <w:hyperlink w:anchor="_Toc187405182" w:history="1">
        <w:r w:rsidR="00A96E83" w:rsidRPr="00CB78EC">
          <w:rPr>
            <w:rStyle w:val="Hyperlink"/>
            <w:noProof/>
          </w:rPr>
          <w:t>Hình 13: Giao diện trang admin</w:t>
        </w:r>
        <w:r w:rsidR="00A96E83">
          <w:rPr>
            <w:noProof/>
            <w:webHidden/>
          </w:rPr>
          <w:tab/>
        </w:r>
        <w:r w:rsidR="00A96E83">
          <w:rPr>
            <w:noProof/>
            <w:webHidden/>
          </w:rPr>
          <w:fldChar w:fldCharType="begin"/>
        </w:r>
        <w:r w:rsidR="00A96E83">
          <w:rPr>
            <w:noProof/>
            <w:webHidden/>
          </w:rPr>
          <w:instrText xml:space="preserve"> PAGEREF _Toc187405182 \h </w:instrText>
        </w:r>
        <w:r w:rsidR="00A96E83">
          <w:rPr>
            <w:noProof/>
            <w:webHidden/>
          </w:rPr>
        </w:r>
        <w:r w:rsidR="00A96E83">
          <w:rPr>
            <w:noProof/>
            <w:webHidden/>
          </w:rPr>
          <w:fldChar w:fldCharType="separate"/>
        </w:r>
        <w:r w:rsidR="00A45105">
          <w:rPr>
            <w:noProof/>
            <w:webHidden/>
          </w:rPr>
          <w:t>33</w:t>
        </w:r>
        <w:r w:rsidR="00A96E83">
          <w:rPr>
            <w:noProof/>
            <w:webHidden/>
          </w:rPr>
          <w:fldChar w:fldCharType="end"/>
        </w:r>
      </w:hyperlink>
    </w:p>
    <w:p w14:paraId="50EDCFEE" w14:textId="35D499CE" w:rsidR="00A96E83" w:rsidRDefault="00000000">
      <w:pPr>
        <w:pStyle w:val="TableofFigures"/>
        <w:tabs>
          <w:tab w:val="right" w:leader="dot" w:pos="9062"/>
        </w:tabs>
        <w:rPr>
          <w:rFonts w:asciiTheme="minorHAnsi" w:eastAsiaTheme="minorEastAsia" w:hAnsiTheme="minorHAnsi" w:cstheme="minorBidi"/>
          <w:noProof/>
          <w:sz w:val="22"/>
          <w:szCs w:val="22"/>
        </w:rPr>
      </w:pPr>
      <w:hyperlink w:anchor="_Toc187405183" w:history="1">
        <w:r w:rsidR="00A96E83" w:rsidRPr="00CB78EC">
          <w:rPr>
            <w:rStyle w:val="Hyperlink"/>
            <w:noProof/>
          </w:rPr>
          <w:t>Hình 14: Giao diện trang duyệt đơn hàng</w:t>
        </w:r>
        <w:r w:rsidR="00A96E83">
          <w:rPr>
            <w:noProof/>
            <w:webHidden/>
          </w:rPr>
          <w:tab/>
        </w:r>
        <w:r w:rsidR="00A96E83">
          <w:rPr>
            <w:noProof/>
            <w:webHidden/>
          </w:rPr>
          <w:fldChar w:fldCharType="begin"/>
        </w:r>
        <w:r w:rsidR="00A96E83">
          <w:rPr>
            <w:noProof/>
            <w:webHidden/>
          </w:rPr>
          <w:instrText xml:space="preserve"> PAGEREF _Toc187405183 \h </w:instrText>
        </w:r>
        <w:r w:rsidR="00A96E83">
          <w:rPr>
            <w:noProof/>
            <w:webHidden/>
          </w:rPr>
        </w:r>
        <w:r w:rsidR="00A96E83">
          <w:rPr>
            <w:noProof/>
            <w:webHidden/>
          </w:rPr>
          <w:fldChar w:fldCharType="separate"/>
        </w:r>
        <w:r w:rsidR="00A45105">
          <w:rPr>
            <w:noProof/>
            <w:webHidden/>
          </w:rPr>
          <w:t>34</w:t>
        </w:r>
        <w:r w:rsidR="00A96E83">
          <w:rPr>
            <w:noProof/>
            <w:webHidden/>
          </w:rPr>
          <w:fldChar w:fldCharType="end"/>
        </w:r>
      </w:hyperlink>
    </w:p>
    <w:p w14:paraId="4E4EC888" w14:textId="54A49543" w:rsidR="00A96E83" w:rsidRDefault="00000000">
      <w:pPr>
        <w:pStyle w:val="TableofFigures"/>
        <w:tabs>
          <w:tab w:val="right" w:leader="dot" w:pos="9062"/>
        </w:tabs>
        <w:rPr>
          <w:rFonts w:asciiTheme="minorHAnsi" w:eastAsiaTheme="minorEastAsia" w:hAnsiTheme="minorHAnsi" w:cstheme="minorBidi"/>
          <w:noProof/>
          <w:sz w:val="22"/>
          <w:szCs w:val="22"/>
        </w:rPr>
      </w:pPr>
      <w:hyperlink w:anchor="_Toc187405184" w:history="1">
        <w:r w:rsidR="00A96E83" w:rsidRPr="00CB78EC">
          <w:rPr>
            <w:rStyle w:val="Hyperlink"/>
            <w:noProof/>
          </w:rPr>
          <w:t>Hình 15: Giao diện trang quản lý sản phẩm</w:t>
        </w:r>
        <w:r w:rsidR="00A96E83">
          <w:rPr>
            <w:noProof/>
            <w:webHidden/>
          </w:rPr>
          <w:tab/>
        </w:r>
        <w:r w:rsidR="00A96E83">
          <w:rPr>
            <w:noProof/>
            <w:webHidden/>
          </w:rPr>
          <w:fldChar w:fldCharType="begin"/>
        </w:r>
        <w:r w:rsidR="00A96E83">
          <w:rPr>
            <w:noProof/>
            <w:webHidden/>
          </w:rPr>
          <w:instrText xml:space="preserve"> PAGEREF _Toc187405184 \h </w:instrText>
        </w:r>
        <w:r w:rsidR="00A96E83">
          <w:rPr>
            <w:noProof/>
            <w:webHidden/>
          </w:rPr>
        </w:r>
        <w:r w:rsidR="00A96E83">
          <w:rPr>
            <w:noProof/>
            <w:webHidden/>
          </w:rPr>
          <w:fldChar w:fldCharType="separate"/>
        </w:r>
        <w:r w:rsidR="00A45105">
          <w:rPr>
            <w:noProof/>
            <w:webHidden/>
          </w:rPr>
          <w:t>35</w:t>
        </w:r>
        <w:r w:rsidR="00A96E83">
          <w:rPr>
            <w:noProof/>
            <w:webHidden/>
          </w:rPr>
          <w:fldChar w:fldCharType="end"/>
        </w:r>
      </w:hyperlink>
    </w:p>
    <w:p w14:paraId="76F8BA4C" w14:textId="1044BC44" w:rsidR="00A75E8B" w:rsidRPr="00F93EB7" w:rsidRDefault="002A786C" w:rsidP="008144BD">
      <w:pPr>
        <w:rPr>
          <w:sz w:val="32"/>
          <w:szCs w:val="32"/>
        </w:rPr>
      </w:pPr>
      <w:r>
        <w:rPr>
          <w:sz w:val="32"/>
          <w:szCs w:val="32"/>
        </w:rPr>
        <w:fldChar w:fldCharType="end"/>
      </w:r>
      <w:r w:rsidR="00A75E8B" w:rsidRPr="00F93EB7">
        <w:rPr>
          <w:sz w:val="32"/>
          <w:szCs w:val="32"/>
        </w:rPr>
        <w:br w:type="page"/>
      </w:r>
    </w:p>
    <w:p w14:paraId="3F0FE58D" w14:textId="4404FB89" w:rsidR="00A75E8B" w:rsidRDefault="00A96E83" w:rsidP="00A75E8B">
      <w:pPr>
        <w:jc w:val="center"/>
        <w:rPr>
          <w:sz w:val="32"/>
          <w:szCs w:val="32"/>
        </w:rPr>
      </w:pPr>
      <w:r>
        <w:rPr>
          <w:sz w:val="32"/>
          <w:szCs w:val="32"/>
        </w:rPr>
        <w:lastRenderedPageBreak/>
        <w:t xml:space="preserve">DANH MỤC BẢNG BIỂU </w:t>
      </w:r>
    </w:p>
    <w:p w14:paraId="1284BED9" w14:textId="7ADC4033" w:rsidR="00A0079C" w:rsidRDefault="00A0079C" w:rsidP="000853FC"/>
    <w:p w14:paraId="58772472" w14:textId="7E75D957" w:rsidR="00A96E83" w:rsidRDefault="00A96E83">
      <w:pPr>
        <w:pStyle w:val="TableofFigures"/>
        <w:tabs>
          <w:tab w:val="right" w:leader="dot" w:pos="9062"/>
        </w:tabs>
        <w:rPr>
          <w:rFonts w:asciiTheme="minorHAnsi" w:eastAsiaTheme="minorEastAsia" w:hAnsiTheme="minorHAnsi" w:cstheme="minorBidi"/>
          <w:noProof/>
          <w:sz w:val="22"/>
          <w:szCs w:val="22"/>
        </w:rPr>
      </w:pPr>
      <w:r>
        <w:fldChar w:fldCharType="begin"/>
      </w:r>
      <w:r>
        <w:instrText xml:space="preserve"> TOC \h \z \c "Bảng" </w:instrText>
      </w:r>
      <w:r>
        <w:fldChar w:fldCharType="separate"/>
      </w:r>
      <w:hyperlink w:anchor="_Toc187405185" w:history="1">
        <w:r w:rsidRPr="00697EFC">
          <w:rPr>
            <w:rStyle w:val="Hyperlink"/>
            <w:noProof/>
          </w:rPr>
          <w:t>Bảng 1: Bảng loại cây</w:t>
        </w:r>
        <w:r>
          <w:rPr>
            <w:noProof/>
            <w:webHidden/>
          </w:rPr>
          <w:tab/>
        </w:r>
        <w:r>
          <w:rPr>
            <w:noProof/>
            <w:webHidden/>
          </w:rPr>
          <w:fldChar w:fldCharType="begin"/>
        </w:r>
        <w:r>
          <w:rPr>
            <w:noProof/>
            <w:webHidden/>
          </w:rPr>
          <w:instrText xml:space="preserve"> PAGEREF _Toc187405185 \h </w:instrText>
        </w:r>
        <w:r>
          <w:rPr>
            <w:noProof/>
            <w:webHidden/>
          </w:rPr>
        </w:r>
        <w:r>
          <w:rPr>
            <w:noProof/>
            <w:webHidden/>
          </w:rPr>
          <w:fldChar w:fldCharType="separate"/>
        </w:r>
        <w:r w:rsidR="00A45105">
          <w:rPr>
            <w:noProof/>
            <w:webHidden/>
          </w:rPr>
          <w:t>16</w:t>
        </w:r>
        <w:r>
          <w:rPr>
            <w:noProof/>
            <w:webHidden/>
          </w:rPr>
          <w:fldChar w:fldCharType="end"/>
        </w:r>
      </w:hyperlink>
    </w:p>
    <w:p w14:paraId="6DBE148F" w14:textId="023DCDC3" w:rsidR="00A96E83" w:rsidRDefault="00000000">
      <w:pPr>
        <w:pStyle w:val="TableofFigures"/>
        <w:tabs>
          <w:tab w:val="right" w:leader="dot" w:pos="9062"/>
        </w:tabs>
        <w:rPr>
          <w:rFonts w:asciiTheme="minorHAnsi" w:eastAsiaTheme="minorEastAsia" w:hAnsiTheme="minorHAnsi" w:cstheme="minorBidi"/>
          <w:noProof/>
          <w:sz w:val="22"/>
          <w:szCs w:val="22"/>
        </w:rPr>
      </w:pPr>
      <w:hyperlink w:anchor="_Toc187405186" w:history="1">
        <w:r w:rsidR="00A96E83" w:rsidRPr="00697EFC">
          <w:rPr>
            <w:rStyle w:val="Hyperlink"/>
            <w:noProof/>
          </w:rPr>
          <w:t>Bảng 2: Bảng sản phẩm</w:t>
        </w:r>
        <w:r w:rsidR="00A96E83">
          <w:rPr>
            <w:noProof/>
            <w:webHidden/>
          </w:rPr>
          <w:tab/>
        </w:r>
        <w:r w:rsidR="00A96E83">
          <w:rPr>
            <w:noProof/>
            <w:webHidden/>
          </w:rPr>
          <w:fldChar w:fldCharType="begin"/>
        </w:r>
        <w:r w:rsidR="00A96E83">
          <w:rPr>
            <w:noProof/>
            <w:webHidden/>
          </w:rPr>
          <w:instrText xml:space="preserve"> PAGEREF _Toc187405186 \h </w:instrText>
        </w:r>
        <w:r w:rsidR="00A96E83">
          <w:rPr>
            <w:noProof/>
            <w:webHidden/>
          </w:rPr>
        </w:r>
        <w:r w:rsidR="00A96E83">
          <w:rPr>
            <w:noProof/>
            <w:webHidden/>
          </w:rPr>
          <w:fldChar w:fldCharType="separate"/>
        </w:r>
        <w:r w:rsidR="00A45105">
          <w:rPr>
            <w:noProof/>
            <w:webHidden/>
          </w:rPr>
          <w:t>17</w:t>
        </w:r>
        <w:r w:rsidR="00A96E83">
          <w:rPr>
            <w:noProof/>
            <w:webHidden/>
          </w:rPr>
          <w:fldChar w:fldCharType="end"/>
        </w:r>
      </w:hyperlink>
    </w:p>
    <w:p w14:paraId="3027A86A" w14:textId="0900FD2E" w:rsidR="00A96E83" w:rsidRDefault="00000000">
      <w:pPr>
        <w:pStyle w:val="TableofFigures"/>
        <w:tabs>
          <w:tab w:val="right" w:leader="dot" w:pos="9062"/>
        </w:tabs>
        <w:rPr>
          <w:rFonts w:asciiTheme="minorHAnsi" w:eastAsiaTheme="minorEastAsia" w:hAnsiTheme="minorHAnsi" w:cstheme="minorBidi"/>
          <w:noProof/>
          <w:sz w:val="22"/>
          <w:szCs w:val="22"/>
        </w:rPr>
      </w:pPr>
      <w:hyperlink w:anchor="_Toc187405187" w:history="1">
        <w:r w:rsidR="00A96E83" w:rsidRPr="00697EFC">
          <w:rPr>
            <w:rStyle w:val="Hyperlink"/>
            <w:noProof/>
          </w:rPr>
          <w:t>Bảng 3: Bảng người dùng</w:t>
        </w:r>
        <w:r w:rsidR="00A96E83">
          <w:rPr>
            <w:noProof/>
            <w:webHidden/>
          </w:rPr>
          <w:tab/>
        </w:r>
        <w:r w:rsidR="00A96E83">
          <w:rPr>
            <w:noProof/>
            <w:webHidden/>
          </w:rPr>
          <w:fldChar w:fldCharType="begin"/>
        </w:r>
        <w:r w:rsidR="00A96E83">
          <w:rPr>
            <w:noProof/>
            <w:webHidden/>
          </w:rPr>
          <w:instrText xml:space="preserve"> PAGEREF _Toc187405187 \h </w:instrText>
        </w:r>
        <w:r w:rsidR="00A96E83">
          <w:rPr>
            <w:noProof/>
            <w:webHidden/>
          </w:rPr>
        </w:r>
        <w:r w:rsidR="00A96E83">
          <w:rPr>
            <w:noProof/>
            <w:webHidden/>
          </w:rPr>
          <w:fldChar w:fldCharType="separate"/>
        </w:r>
        <w:r w:rsidR="00A45105">
          <w:rPr>
            <w:noProof/>
            <w:webHidden/>
          </w:rPr>
          <w:t>18</w:t>
        </w:r>
        <w:r w:rsidR="00A96E83">
          <w:rPr>
            <w:noProof/>
            <w:webHidden/>
          </w:rPr>
          <w:fldChar w:fldCharType="end"/>
        </w:r>
      </w:hyperlink>
    </w:p>
    <w:p w14:paraId="7C74A4B9" w14:textId="6A549478" w:rsidR="00A96E83" w:rsidRDefault="00000000">
      <w:pPr>
        <w:pStyle w:val="TableofFigures"/>
        <w:tabs>
          <w:tab w:val="right" w:leader="dot" w:pos="9062"/>
        </w:tabs>
        <w:rPr>
          <w:rFonts w:asciiTheme="minorHAnsi" w:eastAsiaTheme="minorEastAsia" w:hAnsiTheme="minorHAnsi" w:cstheme="minorBidi"/>
          <w:noProof/>
          <w:sz w:val="22"/>
          <w:szCs w:val="22"/>
        </w:rPr>
      </w:pPr>
      <w:hyperlink w:anchor="_Toc187405188" w:history="1">
        <w:r w:rsidR="00A96E83" w:rsidRPr="00697EFC">
          <w:rPr>
            <w:rStyle w:val="Hyperlink"/>
            <w:noProof/>
          </w:rPr>
          <w:t>Bảng 4: Bảng hóa đơn</w:t>
        </w:r>
        <w:r w:rsidR="00A96E83">
          <w:rPr>
            <w:noProof/>
            <w:webHidden/>
          </w:rPr>
          <w:tab/>
        </w:r>
        <w:r w:rsidR="00A96E83">
          <w:rPr>
            <w:noProof/>
            <w:webHidden/>
          </w:rPr>
          <w:fldChar w:fldCharType="begin"/>
        </w:r>
        <w:r w:rsidR="00A96E83">
          <w:rPr>
            <w:noProof/>
            <w:webHidden/>
          </w:rPr>
          <w:instrText xml:space="preserve"> PAGEREF _Toc187405188 \h </w:instrText>
        </w:r>
        <w:r w:rsidR="00A96E83">
          <w:rPr>
            <w:noProof/>
            <w:webHidden/>
          </w:rPr>
        </w:r>
        <w:r w:rsidR="00A96E83">
          <w:rPr>
            <w:noProof/>
            <w:webHidden/>
          </w:rPr>
          <w:fldChar w:fldCharType="separate"/>
        </w:r>
        <w:r w:rsidR="00A45105">
          <w:rPr>
            <w:noProof/>
            <w:webHidden/>
          </w:rPr>
          <w:t>19</w:t>
        </w:r>
        <w:r w:rsidR="00A96E83">
          <w:rPr>
            <w:noProof/>
            <w:webHidden/>
          </w:rPr>
          <w:fldChar w:fldCharType="end"/>
        </w:r>
      </w:hyperlink>
    </w:p>
    <w:p w14:paraId="21E05295" w14:textId="647273C9" w:rsidR="00A96E83" w:rsidRDefault="00000000">
      <w:pPr>
        <w:pStyle w:val="TableofFigures"/>
        <w:tabs>
          <w:tab w:val="right" w:leader="dot" w:pos="9062"/>
        </w:tabs>
        <w:rPr>
          <w:rFonts w:asciiTheme="minorHAnsi" w:eastAsiaTheme="minorEastAsia" w:hAnsiTheme="minorHAnsi" w:cstheme="minorBidi"/>
          <w:noProof/>
          <w:sz w:val="22"/>
          <w:szCs w:val="22"/>
        </w:rPr>
      </w:pPr>
      <w:hyperlink w:anchor="_Toc187405189" w:history="1">
        <w:r w:rsidR="00A96E83" w:rsidRPr="00697EFC">
          <w:rPr>
            <w:rStyle w:val="Hyperlink"/>
            <w:noProof/>
          </w:rPr>
          <w:t>Bảng 5: Bảng chi tiết hóa đơn</w:t>
        </w:r>
        <w:r w:rsidR="00A96E83">
          <w:rPr>
            <w:noProof/>
            <w:webHidden/>
          </w:rPr>
          <w:tab/>
        </w:r>
        <w:r w:rsidR="00A96E83">
          <w:rPr>
            <w:noProof/>
            <w:webHidden/>
          </w:rPr>
          <w:fldChar w:fldCharType="begin"/>
        </w:r>
        <w:r w:rsidR="00A96E83">
          <w:rPr>
            <w:noProof/>
            <w:webHidden/>
          </w:rPr>
          <w:instrText xml:space="preserve"> PAGEREF _Toc187405189 \h </w:instrText>
        </w:r>
        <w:r w:rsidR="00A96E83">
          <w:rPr>
            <w:noProof/>
            <w:webHidden/>
          </w:rPr>
        </w:r>
        <w:r w:rsidR="00A96E83">
          <w:rPr>
            <w:noProof/>
            <w:webHidden/>
          </w:rPr>
          <w:fldChar w:fldCharType="separate"/>
        </w:r>
        <w:r w:rsidR="00A45105">
          <w:rPr>
            <w:noProof/>
            <w:webHidden/>
          </w:rPr>
          <w:t>20</w:t>
        </w:r>
        <w:r w:rsidR="00A96E83">
          <w:rPr>
            <w:noProof/>
            <w:webHidden/>
          </w:rPr>
          <w:fldChar w:fldCharType="end"/>
        </w:r>
      </w:hyperlink>
    </w:p>
    <w:p w14:paraId="35CCDDE5" w14:textId="067F5407" w:rsidR="00A96E83" w:rsidRDefault="00000000">
      <w:pPr>
        <w:pStyle w:val="TableofFigures"/>
        <w:tabs>
          <w:tab w:val="right" w:leader="dot" w:pos="9062"/>
        </w:tabs>
        <w:rPr>
          <w:rFonts w:asciiTheme="minorHAnsi" w:eastAsiaTheme="minorEastAsia" w:hAnsiTheme="minorHAnsi" w:cstheme="minorBidi"/>
          <w:noProof/>
          <w:sz w:val="22"/>
          <w:szCs w:val="22"/>
        </w:rPr>
      </w:pPr>
      <w:hyperlink w:anchor="_Toc187405190" w:history="1">
        <w:r w:rsidR="00A96E83" w:rsidRPr="00697EFC">
          <w:rPr>
            <w:rStyle w:val="Hyperlink"/>
            <w:noProof/>
          </w:rPr>
          <w:t>Bảng 6: Bảng giỏ hàng</w:t>
        </w:r>
        <w:r w:rsidR="00A96E83">
          <w:rPr>
            <w:noProof/>
            <w:webHidden/>
          </w:rPr>
          <w:tab/>
        </w:r>
        <w:r w:rsidR="00A96E83">
          <w:rPr>
            <w:noProof/>
            <w:webHidden/>
          </w:rPr>
          <w:fldChar w:fldCharType="begin"/>
        </w:r>
        <w:r w:rsidR="00A96E83">
          <w:rPr>
            <w:noProof/>
            <w:webHidden/>
          </w:rPr>
          <w:instrText xml:space="preserve"> PAGEREF _Toc187405190 \h </w:instrText>
        </w:r>
        <w:r w:rsidR="00A96E83">
          <w:rPr>
            <w:noProof/>
            <w:webHidden/>
          </w:rPr>
        </w:r>
        <w:r w:rsidR="00A96E83">
          <w:rPr>
            <w:noProof/>
            <w:webHidden/>
          </w:rPr>
          <w:fldChar w:fldCharType="separate"/>
        </w:r>
        <w:r w:rsidR="00A45105">
          <w:rPr>
            <w:noProof/>
            <w:webHidden/>
          </w:rPr>
          <w:t>21</w:t>
        </w:r>
        <w:r w:rsidR="00A96E83">
          <w:rPr>
            <w:noProof/>
            <w:webHidden/>
          </w:rPr>
          <w:fldChar w:fldCharType="end"/>
        </w:r>
      </w:hyperlink>
    </w:p>
    <w:p w14:paraId="6E97EB9F" w14:textId="14C079F2" w:rsidR="00A96E83" w:rsidRPr="00F93EB7" w:rsidRDefault="00A96E83" w:rsidP="000853FC">
      <w:pPr>
        <w:sectPr w:rsidR="00A96E83" w:rsidRPr="00F93EB7" w:rsidSect="000853FC">
          <w:footerReference w:type="default" r:id="rId10"/>
          <w:pgSz w:w="11907" w:h="16840" w:code="9"/>
          <w:pgMar w:top="1134" w:right="1134" w:bottom="1134" w:left="1701" w:header="720" w:footer="720" w:gutter="0"/>
          <w:pgNumType w:start="1"/>
          <w:cols w:space="720"/>
        </w:sectPr>
      </w:pPr>
      <w:r>
        <w:fldChar w:fldCharType="end"/>
      </w:r>
    </w:p>
    <w:p w14:paraId="099A3E9C" w14:textId="77777777" w:rsidR="00A75E8B" w:rsidRPr="00F93EB7" w:rsidRDefault="00A75E8B" w:rsidP="00D4437A">
      <w:pPr>
        <w:jc w:val="center"/>
        <w:rPr>
          <w:b/>
          <w:sz w:val="32"/>
          <w:szCs w:val="32"/>
        </w:rPr>
      </w:pPr>
    </w:p>
    <w:p w14:paraId="7D60ADDA" w14:textId="77777777" w:rsidR="00D4437A" w:rsidRPr="00F93EB7" w:rsidRDefault="00B01DE1" w:rsidP="00A75E8B">
      <w:pPr>
        <w:pStyle w:val="Heading1"/>
        <w:rPr>
          <w:b/>
          <w:bCs/>
          <w:szCs w:val="32"/>
        </w:rPr>
      </w:pPr>
      <w:bookmarkStart w:id="0" w:name="_Toc187405096"/>
      <w:r w:rsidRPr="00F93EB7">
        <w:rPr>
          <w:b/>
          <w:bCs/>
        </w:rPr>
        <w:t>BẢNG PHÂN CÔNG CÔNG VIỆC</w:t>
      </w:r>
      <w:bookmarkEnd w:id="0"/>
    </w:p>
    <w:tbl>
      <w:tblPr>
        <w:tblStyle w:val="TableGrid"/>
        <w:tblW w:w="0" w:type="auto"/>
        <w:tblLook w:val="04A0" w:firstRow="1" w:lastRow="0" w:firstColumn="1" w:lastColumn="0" w:noHBand="0" w:noVBand="1"/>
      </w:tblPr>
      <w:tblGrid>
        <w:gridCol w:w="3021"/>
        <w:gridCol w:w="3305"/>
        <w:gridCol w:w="2736"/>
      </w:tblGrid>
      <w:tr w:rsidR="00D4437A" w:rsidRPr="00F93EB7" w14:paraId="32E6DB0B" w14:textId="77777777" w:rsidTr="00502A0C">
        <w:tc>
          <w:tcPr>
            <w:tcW w:w="3021" w:type="dxa"/>
            <w:vAlign w:val="center"/>
          </w:tcPr>
          <w:p w14:paraId="00FA7378" w14:textId="77777777" w:rsidR="00D4437A" w:rsidRPr="00F93EB7" w:rsidRDefault="00D4437A" w:rsidP="00F93EB7">
            <w:pPr>
              <w:jc w:val="center"/>
              <w:rPr>
                <w:b/>
              </w:rPr>
            </w:pPr>
            <w:r w:rsidRPr="00F93EB7">
              <w:rPr>
                <w:b/>
              </w:rPr>
              <w:t>HỌ TÊN SINH VIÊN</w:t>
            </w:r>
          </w:p>
        </w:tc>
        <w:tc>
          <w:tcPr>
            <w:tcW w:w="3305" w:type="dxa"/>
            <w:vAlign w:val="center"/>
          </w:tcPr>
          <w:p w14:paraId="232C6C08" w14:textId="77777777" w:rsidR="00D4437A" w:rsidRPr="00F93EB7" w:rsidRDefault="00D4437A" w:rsidP="00F93EB7">
            <w:pPr>
              <w:jc w:val="center"/>
              <w:rPr>
                <w:b/>
              </w:rPr>
            </w:pPr>
            <w:r w:rsidRPr="00F93EB7">
              <w:rPr>
                <w:b/>
              </w:rPr>
              <w:t>CÔNG VIỆC THỰC HIỆN</w:t>
            </w:r>
          </w:p>
        </w:tc>
        <w:tc>
          <w:tcPr>
            <w:tcW w:w="2736" w:type="dxa"/>
            <w:vAlign w:val="center"/>
          </w:tcPr>
          <w:p w14:paraId="7A39338A" w14:textId="77777777" w:rsidR="00D4437A" w:rsidRPr="00F93EB7" w:rsidRDefault="00D4437A" w:rsidP="00F93EB7">
            <w:pPr>
              <w:jc w:val="center"/>
              <w:rPr>
                <w:b/>
              </w:rPr>
            </w:pPr>
            <w:r w:rsidRPr="00F93EB7">
              <w:rPr>
                <w:b/>
              </w:rPr>
              <w:t>TH</w:t>
            </w:r>
            <w:r w:rsidRPr="00F93EB7">
              <w:rPr>
                <w:b/>
                <w:lang w:val="vi-VN"/>
              </w:rPr>
              <w:t>ỜI GIAN</w:t>
            </w:r>
          </w:p>
          <w:p w14:paraId="7F7B2928" w14:textId="77777777" w:rsidR="00D4437A" w:rsidRPr="00F93EB7" w:rsidRDefault="00D4437A" w:rsidP="00F93EB7">
            <w:pPr>
              <w:jc w:val="center"/>
              <w:rPr>
                <w:b/>
                <w:lang w:val="vi-VN"/>
              </w:rPr>
            </w:pPr>
            <w:r w:rsidRPr="00F93EB7">
              <w:rPr>
                <w:b/>
                <w:lang w:val="vi-VN"/>
              </w:rPr>
              <w:t>THỰC HIỆN</w:t>
            </w:r>
          </w:p>
        </w:tc>
      </w:tr>
      <w:tr w:rsidR="00D4437A" w:rsidRPr="00F93EB7" w14:paraId="0C5F9896" w14:textId="77777777" w:rsidTr="00502A0C">
        <w:tc>
          <w:tcPr>
            <w:tcW w:w="3021" w:type="dxa"/>
          </w:tcPr>
          <w:p w14:paraId="5D6E040B" w14:textId="6AEB909D" w:rsidR="00D4437A" w:rsidRPr="00F93EB7" w:rsidRDefault="00502A0C" w:rsidP="00F93EB7">
            <w:r>
              <w:t>Lâm Ngọc Triệu</w:t>
            </w:r>
          </w:p>
        </w:tc>
        <w:tc>
          <w:tcPr>
            <w:tcW w:w="3305" w:type="dxa"/>
          </w:tcPr>
          <w:p w14:paraId="609E0C09" w14:textId="3B3373DE" w:rsidR="00D4437A" w:rsidRPr="00F93EB7" w:rsidRDefault="00502A0C" w:rsidP="00F93EB7">
            <w:r>
              <w:t>Nghiên cứu lý thuyết, viết báo cáo, viết code giao diện.</w:t>
            </w:r>
          </w:p>
        </w:tc>
        <w:tc>
          <w:tcPr>
            <w:tcW w:w="2736" w:type="dxa"/>
          </w:tcPr>
          <w:p w14:paraId="2A40A0A5" w14:textId="68C46E5F" w:rsidR="00D4437A" w:rsidRPr="00F93EB7" w:rsidRDefault="00502A0C" w:rsidP="00502A0C">
            <w:pPr>
              <w:jc w:val="left"/>
            </w:pPr>
            <w:r>
              <w:t>01/01/2025 đến 10/01/2025</w:t>
            </w:r>
          </w:p>
        </w:tc>
      </w:tr>
      <w:tr w:rsidR="00D4437A" w:rsidRPr="00F93EB7" w14:paraId="72BA2A08" w14:textId="77777777" w:rsidTr="00502A0C">
        <w:tc>
          <w:tcPr>
            <w:tcW w:w="3021" w:type="dxa"/>
          </w:tcPr>
          <w:p w14:paraId="4A6D6046" w14:textId="6AE9ED1F" w:rsidR="00D4437A" w:rsidRPr="00F93EB7" w:rsidRDefault="00502A0C" w:rsidP="00F93EB7">
            <w:r>
              <w:t>Thượng Văn Anh Khoa</w:t>
            </w:r>
          </w:p>
        </w:tc>
        <w:tc>
          <w:tcPr>
            <w:tcW w:w="3305" w:type="dxa"/>
          </w:tcPr>
          <w:p w14:paraId="61133698" w14:textId="21527F2F" w:rsidR="00D4437A" w:rsidRPr="00F93EB7" w:rsidRDefault="00502A0C" w:rsidP="00F93EB7">
            <w:r>
              <w:t>Nghiên cứu lý thuyết, viết code chức năng.</w:t>
            </w:r>
          </w:p>
        </w:tc>
        <w:tc>
          <w:tcPr>
            <w:tcW w:w="2736" w:type="dxa"/>
          </w:tcPr>
          <w:p w14:paraId="392244E7" w14:textId="3B1B4CEB" w:rsidR="00D4437A" w:rsidRPr="00F93EB7" w:rsidRDefault="00502A0C" w:rsidP="00502A0C">
            <w:pPr>
              <w:jc w:val="left"/>
            </w:pPr>
            <w:r>
              <w:t>01/01/2025 đến 10/01/2025</w:t>
            </w:r>
          </w:p>
        </w:tc>
      </w:tr>
      <w:tr w:rsidR="00D4437A" w:rsidRPr="00F93EB7" w14:paraId="1103065C" w14:textId="77777777" w:rsidTr="00502A0C">
        <w:tc>
          <w:tcPr>
            <w:tcW w:w="3021" w:type="dxa"/>
          </w:tcPr>
          <w:p w14:paraId="6AEB661F" w14:textId="53146A2C" w:rsidR="00D4437A" w:rsidRPr="00F93EB7" w:rsidRDefault="00502A0C" w:rsidP="00F93EB7">
            <w:r>
              <w:t>Trần Văn Thành</w:t>
            </w:r>
          </w:p>
        </w:tc>
        <w:tc>
          <w:tcPr>
            <w:tcW w:w="3305" w:type="dxa"/>
          </w:tcPr>
          <w:p w14:paraId="63B99EC8" w14:textId="6B9ABFA3" w:rsidR="00D4437A" w:rsidRPr="00F93EB7" w:rsidRDefault="00502A0C" w:rsidP="00F93EB7">
            <w:r>
              <w:t>Nghiên cứu lý thuyết, viết báo cáo, soạn slide, viết code giao diện.</w:t>
            </w:r>
          </w:p>
        </w:tc>
        <w:tc>
          <w:tcPr>
            <w:tcW w:w="2736" w:type="dxa"/>
          </w:tcPr>
          <w:p w14:paraId="630D51AB" w14:textId="4A9F42C0" w:rsidR="00D4437A" w:rsidRPr="00F93EB7" w:rsidRDefault="00502A0C" w:rsidP="00502A0C">
            <w:pPr>
              <w:jc w:val="left"/>
            </w:pPr>
            <w:r>
              <w:t>01/01/2025 đến 10/01/2025</w:t>
            </w:r>
          </w:p>
        </w:tc>
      </w:tr>
    </w:tbl>
    <w:p w14:paraId="2F3ED06B" w14:textId="77777777" w:rsidR="00D4437A" w:rsidRPr="00F93EB7" w:rsidRDefault="00D4437A"/>
    <w:p w14:paraId="17CE6108" w14:textId="77777777" w:rsidR="00E71D07" w:rsidRDefault="00E71D07">
      <w:r>
        <w:br w:type="page"/>
      </w:r>
    </w:p>
    <w:p w14:paraId="636D204F" w14:textId="77777777" w:rsidR="00E71D07" w:rsidRPr="00623091" w:rsidRDefault="00E71D07" w:rsidP="00E71D07">
      <w:pPr>
        <w:pStyle w:val="Heading1"/>
        <w:rPr>
          <w:b/>
        </w:rPr>
      </w:pPr>
      <w:bookmarkStart w:id="1" w:name="_Toc187405097"/>
      <w:r w:rsidRPr="00623091">
        <w:rPr>
          <w:b/>
        </w:rPr>
        <w:lastRenderedPageBreak/>
        <w:t>BÁO CÁO KẾT QUẢ THỰC HIỆN TỪNG THÀNH VIÊN</w:t>
      </w:r>
      <w:bookmarkEnd w:id="1"/>
    </w:p>
    <w:p w14:paraId="726C6BE5" w14:textId="0968A5DE" w:rsidR="00146761" w:rsidRDefault="00146761">
      <w:pPr>
        <w:rPr>
          <w:iCs/>
        </w:rPr>
      </w:pPr>
      <w:r w:rsidRPr="00146761">
        <w:rPr>
          <w:iCs/>
        </w:rPr>
        <w:t>Trần Văn Thành: xâ</w:t>
      </w:r>
      <w:r>
        <w:rPr>
          <w:iCs/>
        </w:rPr>
        <w:t>y dựng giao diện trang chủ, thiết kế header và fooster.</w:t>
      </w:r>
    </w:p>
    <w:p w14:paraId="0B2AFDD9" w14:textId="21C5209E" w:rsidR="00146761" w:rsidRDefault="00146761">
      <w:pPr>
        <w:rPr>
          <w:iCs/>
        </w:rPr>
      </w:pPr>
      <w:r w:rsidRPr="00146761">
        <w:rPr>
          <w:iCs/>
          <w:noProof/>
        </w:rPr>
        <w:drawing>
          <wp:inline distT="0" distB="0" distL="0" distR="0" wp14:anchorId="2280FF3A" wp14:editId="2D2DA375">
            <wp:extent cx="5760720" cy="2025015"/>
            <wp:effectExtent l="0" t="0" r="0" b="0"/>
            <wp:docPr id="1456008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00812" name=""/>
                    <pic:cNvPicPr/>
                  </pic:nvPicPr>
                  <pic:blipFill>
                    <a:blip r:embed="rId11"/>
                    <a:stretch>
                      <a:fillRect/>
                    </a:stretch>
                  </pic:blipFill>
                  <pic:spPr>
                    <a:xfrm>
                      <a:off x="0" y="0"/>
                      <a:ext cx="5760720" cy="2025015"/>
                    </a:xfrm>
                    <a:prstGeom prst="rect">
                      <a:avLst/>
                    </a:prstGeom>
                  </pic:spPr>
                </pic:pic>
              </a:graphicData>
            </a:graphic>
          </wp:inline>
        </w:drawing>
      </w:r>
    </w:p>
    <w:p w14:paraId="1061FBFE" w14:textId="77777777" w:rsidR="00146761" w:rsidRDefault="00146761">
      <w:pPr>
        <w:rPr>
          <w:iCs/>
        </w:rPr>
      </w:pPr>
      <w:r>
        <w:rPr>
          <w:iCs/>
        </w:rPr>
        <w:t xml:space="preserve"> Lâm Ngọc Triệu: xây dựng trang đăng nhập, đăng ký, cập nhật thông tin</w:t>
      </w:r>
    </w:p>
    <w:p w14:paraId="383FDAFA" w14:textId="77777777" w:rsidR="00146761" w:rsidRDefault="00146761">
      <w:pPr>
        <w:rPr>
          <w:i/>
        </w:rPr>
      </w:pPr>
      <w:r w:rsidRPr="00146761">
        <w:rPr>
          <w:i/>
          <w:noProof/>
        </w:rPr>
        <w:drawing>
          <wp:inline distT="0" distB="0" distL="0" distR="0" wp14:anchorId="16EC62DD" wp14:editId="4169961D">
            <wp:extent cx="5760720" cy="1323340"/>
            <wp:effectExtent l="0" t="0" r="0" b="0"/>
            <wp:docPr id="1809579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579155" name=""/>
                    <pic:cNvPicPr/>
                  </pic:nvPicPr>
                  <pic:blipFill>
                    <a:blip r:embed="rId12"/>
                    <a:stretch>
                      <a:fillRect/>
                    </a:stretch>
                  </pic:blipFill>
                  <pic:spPr>
                    <a:xfrm>
                      <a:off x="0" y="0"/>
                      <a:ext cx="5760720" cy="1323340"/>
                    </a:xfrm>
                    <a:prstGeom prst="rect">
                      <a:avLst/>
                    </a:prstGeom>
                  </pic:spPr>
                </pic:pic>
              </a:graphicData>
            </a:graphic>
          </wp:inline>
        </w:drawing>
      </w:r>
    </w:p>
    <w:p w14:paraId="689ADC7A" w14:textId="13E81972" w:rsidR="00146761" w:rsidRDefault="00146761">
      <w:pPr>
        <w:rPr>
          <w:iCs/>
        </w:rPr>
      </w:pPr>
      <w:r>
        <w:rPr>
          <w:iCs/>
        </w:rPr>
        <w:t>Thương Văn Anh Khoa: viết các chức năng chính kết nối csdl, xử lý đăng nhập, đăng ký, đăng xuất, thanh toán,…</w:t>
      </w:r>
    </w:p>
    <w:p w14:paraId="05CB49B3" w14:textId="0E53AC61" w:rsidR="00146761" w:rsidRDefault="009F1E78">
      <w:pPr>
        <w:rPr>
          <w:iCs/>
        </w:rPr>
      </w:pPr>
      <w:r w:rsidRPr="009F1E78">
        <w:rPr>
          <w:iCs/>
          <w:noProof/>
        </w:rPr>
        <w:lastRenderedPageBreak/>
        <w:drawing>
          <wp:inline distT="0" distB="0" distL="0" distR="0" wp14:anchorId="3B08B891" wp14:editId="61E30E5C">
            <wp:extent cx="5760720" cy="4364355"/>
            <wp:effectExtent l="0" t="0" r="0" b="0"/>
            <wp:docPr id="1752224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224687" name=""/>
                    <pic:cNvPicPr/>
                  </pic:nvPicPr>
                  <pic:blipFill>
                    <a:blip r:embed="rId13"/>
                    <a:stretch>
                      <a:fillRect/>
                    </a:stretch>
                  </pic:blipFill>
                  <pic:spPr>
                    <a:xfrm>
                      <a:off x="0" y="0"/>
                      <a:ext cx="5760720" cy="4364355"/>
                    </a:xfrm>
                    <a:prstGeom prst="rect">
                      <a:avLst/>
                    </a:prstGeom>
                  </pic:spPr>
                </pic:pic>
              </a:graphicData>
            </a:graphic>
          </wp:inline>
        </w:drawing>
      </w:r>
    </w:p>
    <w:p w14:paraId="334514F5" w14:textId="77777777" w:rsidR="00146761" w:rsidRDefault="00146761">
      <w:pPr>
        <w:rPr>
          <w:iCs/>
        </w:rPr>
      </w:pPr>
    </w:p>
    <w:p w14:paraId="6C7D5D93" w14:textId="18092E62" w:rsidR="00D4437A" w:rsidRPr="00E71D07" w:rsidRDefault="00D4437A">
      <w:pPr>
        <w:rPr>
          <w:i/>
        </w:rPr>
      </w:pPr>
      <w:r w:rsidRPr="00E71D07">
        <w:rPr>
          <w:i/>
        </w:rPr>
        <w:br w:type="page"/>
      </w:r>
    </w:p>
    <w:p w14:paraId="207BB94E" w14:textId="77777777" w:rsidR="00B01DE1" w:rsidRPr="00F93EB7" w:rsidRDefault="00B01DE1" w:rsidP="00B01DE1"/>
    <w:p w14:paraId="4580A433" w14:textId="77777777" w:rsidR="00A25862" w:rsidRPr="00F93EB7" w:rsidRDefault="007214B3" w:rsidP="00A75E8B">
      <w:pPr>
        <w:pStyle w:val="Heading1"/>
        <w:rPr>
          <w:b/>
          <w:bCs/>
        </w:rPr>
      </w:pPr>
      <w:bookmarkStart w:id="2" w:name="_Toc187405098"/>
      <w:r w:rsidRPr="00F93EB7">
        <w:rPr>
          <w:b/>
          <w:bCs/>
        </w:rPr>
        <w:t>LÝ DO CHỌN ĐỀ TÀI</w:t>
      </w:r>
      <w:bookmarkEnd w:id="2"/>
    </w:p>
    <w:p w14:paraId="73282193" w14:textId="735CDC83" w:rsidR="00A43B06" w:rsidRDefault="00502A0C" w:rsidP="007214B3">
      <w:pPr>
        <w:ind w:firstLine="720"/>
        <w:rPr>
          <w:bCs/>
        </w:rPr>
      </w:pPr>
      <w:r w:rsidRPr="00AE735A">
        <w:rPr>
          <w:bCs/>
        </w:rPr>
        <w:t>Trong thời đại công nghệ số hiện nay, nhu cầu mua sắm trực tuyến ngày càng tăng, bao gồm cả lĩnh vực cây cảnh. Tuy nhiên, số lượng website bán cây cảnh chuyên nghiệp, cung cấp thông tin chi tiết về sản phẩm và hỗ trợ mua sắm tiện lợi còn hạn chế. Vì vậy, tôi chọn đề tài xây dựng một website bán cây cảnh với mong muốn tạo ra một nền tảng giúp các cửa hàng cây cảnh dễ dàng tiếp cận khách hàng, đồng thời mang lại trải nghiệm m</w:t>
      </w:r>
      <w:r>
        <w:rPr>
          <w:bCs/>
        </w:rPr>
        <w:t>ua sắm tốt nhất cho người dùng.</w:t>
      </w:r>
    </w:p>
    <w:p w14:paraId="38088893" w14:textId="77777777" w:rsidR="00A17C0D" w:rsidRPr="00AE735A" w:rsidRDefault="00A17C0D" w:rsidP="00ED3CC6">
      <w:pPr>
        <w:numPr>
          <w:ilvl w:val="0"/>
          <w:numId w:val="8"/>
        </w:numPr>
        <w:spacing w:before="120" w:after="120"/>
        <w:rPr>
          <w:bCs/>
        </w:rPr>
      </w:pPr>
      <w:r w:rsidRPr="00AE735A">
        <w:rPr>
          <w:bCs/>
        </w:rPr>
        <w:t>Đề tài này nhằm xây dựng một website bán c</w:t>
      </w:r>
      <w:r>
        <w:rPr>
          <w:bCs/>
        </w:rPr>
        <w:t>ây cảnh với các mục tiêu chính:</w:t>
      </w:r>
    </w:p>
    <w:p w14:paraId="3A6C2EDE" w14:textId="77777777" w:rsidR="00A17C0D" w:rsidRPr="00AE735A" w:rsidRDefault="00A17C0D" w:rsidP="00ED3CC6">
      <w:pPr>
        <w:numPr>
          <w:ilvl w:val="0"/>
          <w:numId w:val="8"/>
        </w:numPr>
        <w:spacing w:before="120" w:after="120"/>
        <w:rPr>
          <w:bCs/>
        </w:rPr>
      </w:pPr>
      <w:r w:rsidRPr="00AE735A">
        <w:rPr>
          <w:bCs/>
        </w:rPr>
        <w:t>Tạo kênh bán hàng trực tuyến chuyên nghiệp, dễ sử dụng.</w:t>
      </w:r>
    </w:p>
    <w:p w14:paraId="634ECEB7" w14:textId="77777777" w:rsidR="00A17C0D" w:rsidRPr="00AE735A" w:rsidRDefault="00A17C0D" w:rsidP="00ED3CC6">
      <w:pPr>
        <w:numPr>
          <w:ilvl w:val="0"/>
          <w:numId w:val="8"/>
        </w:numPr>
        <w:spacing w:before="120" w:after="120"/>
        <w:rPr>
          <w:bCs/>
        </w:rPr>
      </w:pPr>
      <w:r w:rsidRPr="00AE735A">
        <w:rPr>
          <w:bCs/>
        </w:rPr>
        <w:t>Quản lý hiệu quả danh mục sản phẩm, đơn hàng, khách hàng.</w:t>
      </w:r>
    </w:p>
    <w:p w14:paraId="615D3B0A" w14:textId="77777777" w:rsidR="00A17C0D" w:rsidRPr="00AE735A" w:rsidRDefault="00A17C0D" w:rsidP="00ED3CC6">
      <w:pPr>
        <w:numPr>
          <w:ilvl w:val="0"/>
          <w:numId w:val="8"/>
        </w:numPr>
        <w:spacing w:before="120" w:after="120"/>
        <w:rPr>
          <w:bCs/>
        </w:rPr>
      </w:pPr>
      <w:r w:rsidRPr="00AE735A">
        <w:rPr>
          <w:bCs/>
        </w:rPr>
        <w:t>Tích hợp các tính năng giúp khách hàng tìm kiếm, lựa chọn và đặt mua cây cảnh nhanh chóng, tiện lợi.</w:t>
      </w:r>
    </w:p>
    <w:p w14:paraId="19188128" w14:textId="50AED270" w:rsidR="00A17C0D" w:rsidRPr="00F93EB7" w:rsidRDefault="00A17C0D" w:rsidP="00A17C0D">
      <w:pPr>
        <w:ind w:firstLine="720"/>
      </w:pPr>
      <w:r w:rsidRPr="00AE735A">
        <w:rPr>
          <w:bCs/>
        </w:rPr>
        <w:t>Xây dựng hệ thống dựa trên mô hình MVC, đảm bảo khả năng mở rộng và bảo trì.</w:t>
      </w:r>
    </w:p>
    <w:p w14:paraId="659CF791" w14:textId="77777777" w:rsidR="00A43B06" w:rsidRPr="00F93EB7" w:rsidRDefault="00A43B06" w:rsidP="007214B3">
      <w:pPr>
        <w:ind w:firstLine="720"/>
      </w:pPr>
    </w:p>
    <w:p w14:paraId="51D2568F" w14:textId="77777777" w:rsidR="00053065" w:rsidRPr="00F93EB7" w:rsidRDefault="00053065" w:rsidP="00A75E8B">
      <w:pPr>
        <w:pStyle w:val="Heading1"/>
      </w:pPr>
      <w:r w:rsidRPr="00F93EB7">
        <w:br w:type="page"/>
      </w:r>
      <w:bookmarkStart w:id="3" w:name="_Toc187405099"/>
      <w:r w:rsidRPr="00F93EB7">
        <w:rPr>
          <w:b/>
          <w:bCs/>
        </w:rPr>
        <w:lastRenderedPageBreak/>
        <w:t xml:space="preserve">Phần </w:t>
      </w:r>
      <w:r w:rsidR="007214B3" w:rsidRPr="00F93EB7">
        <w:rPr>
          <w:b/>
          <w:bCs/>
        </w:rPr>
        <w:t>1</w:t>
      </w:r>
      <w:r w:rsidR="00242FC4" w:rsidRPr="00F93EB7">
        <w:rPr>
          <w:b/>
          <w:bCs/>
        </w:rPr>
        <w:t>:</w:t>
      </w:r>
      <w:r w:rsidR="003C61A4" w:rsidRPr="00F93EB7">
        <w:rPr>
          <w:b/>
          <w:bCs/>
        </w:rPr>
        <w:br/>
      </w:r>
      <w:r w:rsidR="007214B3" w:rsidRPr="00F93EB7">
        <w:rPr>
          <w:b/>
          <w:bCs/>
        </w:rPr>
        <w:t>CƠ SỞ LÝ THUYẾT</w:t>
      </w:r>
      <w:bookmarkEnd w:id="3"/>
    </w:p>
    <w:p w14:paraId="6118F533" w14:textId="467E6304" w:rsidR="00F72524" w:rsidRDefault="00F72524" w:rsidP="00ED3CC6">
      <w:pPr>
        <w:pStyle w:val="Heading2-TimesNewRowman"/>
        <w:numPr>
          <w:ilvl w:val="0"/>
          <w:numId w:val="20"/>
        </w:numPr>
      </w:pPr>
      <w:bookmarkStart w:id="4" w:name="_Toc187405100"/>
      <w:bookmarkStart w:id="5" w:name="_Toc155538386"/>
      <w:bookmarkStart w:id="6" w:name="_Toc187049891"/>
      <w:bookmarkStart w:id="7" w:name="_Toc187089699"/>
      <w:r>
        <w:t>HTML (Hyper Text Markup Language)</w:t>
      </w:r>
      <w:bookmarkEnd w:id="4"/>
    </w:p>
    <w:p w14:paraId="669A52FB" w14:textId="77777777" w:rsidR="00F72524" w:rsidRDefault="00F72524" w:rsidP="00ED3CC6">
      <w:pPr>
        <w:pStyle w:val="Heading3"/>
        <w:numPr>
          <w:ilvl w:val="0"/>
          <w:numId w:val="1"/>
        </w:numPr>
        <w:tabs>
          <w:tab w:val="num" w:pos="360"/>
          <w:tab w:val="left" w:pos="1134"/>
        </w:tabs>
        <w:ind w:left="284" w:firstLine="0"/>
        <w:rPr>
          <w:rFonts w:cs="Times New Roman"/>
        </w:rPr>
      </w:pPr>
      <w:bookmarkStart w:id="8" w:name="_Toc187405101"/>
      <w:r>
        <w:rPr>
          <w:rFonts w:cs="Times New Roman"/>
        </w:rPr>
        <w:t>Giới thiệu</w:t>
      </w:r>
      <w:bookmarkEnd w:id="8"/>
    </w:p>
    <w:p w14:paraId="496E5447" w14:textId="77777777" w:rsidR="00F72524" w:rsidRPr="00F72524" w:rsidRDefault="00F72524" w:rsidP="00F72524">
      <w:pPr>
        <w:ind w:firstLine="720"/>
      </w:pPr>
      <w:r w:rsidRPr="00A17C0D">
        <w:rPr>
          <w:rStyle w:val="Strong"/>
          <w:b w:val="0"/>
          <w:bCs w:val="0"/>
        </w:rPr>
        <w:t>HTML (HyperText Markup Language)</w:t>
      </w:r>
      <w:r>
        <w:t xml:space="preserve"> là ngôn ngữ đánh dấu siêu văn bản cơ bản nhất được sử dụng trong việc xây dựng các trang web. Đây là nền tảng để định nghĩa cấu trúc và nội dung của trang web, giúp trình duyệt hiểu và hiển thị đúng các thông tin mà nhà phát triển muốn truyền tải. Tuy nhiên, để có thể trình bày nội dung đẹp mắt hơn, ngoài HTML còn cần đến các công nghệ khác như </w:t>
      </w:r>
      <w:r w:rsidRPr="00A17C0D">
        <w:rPr>
          <w:rStyle w:val="Strong"/>
          <w:b w:val="0"/>
          <w:bCs w:val="0"/>
        </w:rPr>
        <w:t>CSS</w:t>
      </w:r>
      <w:r>
        <w:t xml:space="preserve"> (dùng để định dạng và thiết kế giao diện) và </w:t>
      </w:r>
      <w:r w:rsidRPr="00A17C0D">
        <w:rPr>
          <w:rStyle w:val="Strong"/>
          <w:b w:val="0"/>
          <w:bCs w:val="0"/>
        </w:rPr>
        <w:t>JavaScript</w:t>
      </w:r>
      <w:r>
        <w:t xml:space="preserve"> (dùng để tạo ra các tương tác và chức năng động).</w:t>
      </w:r>
    </w:p>
    <w:p w14:paraId="28A4139E" w14:textId="77777777" w:rsidR="00F72524" w:rsidRDefault="00F72524" w:rsidP="00ED3CC6">
      <w:pPr>
        <w:pStyle w:val="Heading3"/>
        <w:numPr>
          <w:ilvl w:val="0"/>
          <w:numId w:val="1"/>
        </w:numPr>
        <w:tabs>
          <w:tab w:val="num" w:pos="360"/>
          <w:tab w:val="left" w:pos="1134"/>
        </w:tabs>
        <w:ind w:left="284" w:firstLine="0"/>
      </w:pPr>
      <w:bookmarkStart w:id="9" w:name="_Toc187049893"/>
      <w:bookmarkStart w:id="10" w:name="_Toc187089701"/>
      <w:bookmarkStart w:id="11" w:name="_Toc187405102"/>
      <w:r>
        <w:t>Tìm hiểu về "Hypertext" và liên kết (Links)</w:t>
      </w:r>
      <w:bookmarkEnd w:id="9"/>
      <w:bookmarkEnd w:id="10"/>
      <w:bookmarkEnd w:id="11"/>
    </w:p>
    <w:p w14:paraId="3991567C" w14:textId="77777777" w:rsidR="00F72524" w:rsidRPr="00F72524" w:rsidRDefault="00F72524" w:rsidP="00F72524">
      <w:pPr>
        <w:ind w:firstLine="720"/>
      </w:pPr>
      <w:r w:rsidRPr="00A17C0D">
        <w:rPr>
          <w:rStyle w:val="Strong"/>
          <w:b w:val="0"/>
          <w:bCs w:val="0"/>
        </w:rPr>
        <w:t>Hypertext</w:t>
      </w:r>
      <w:r>
        <w:t xml:space="preserve"> có nghĩa là các liên kết kết nối các trang web với nhau, giúp người dùng có thể điều hướng giữa các trang web một cách dễ dàng. Các liên kết này có thể kết nối trong cùng một website hoặc giữa nhiều website khác nhau. Chúng chính là yếu tố nền tảng của World Wide Web. Khi người dùng đăng tải nội dung lên Internet và liên kết nó với các trang web khác, thì họ đã trở thành một phần của mạng lưới thông tin toàn cầu này.</w:t>
      </w:r>
    </w:p>
    <w:p w14:paraId="17AFB4D5" w14:textId="77777777" w:rsidR="00F72524" w:rsidRDefault="00F72524" w:rsidP="00ED3CC6">
      <w:pPr>
        <w:pStyle w:val="Heading3"/>
        <w:numPr>
          <w:ilvl w:val="0"/>
          <w:numId w:val="1"/>
        </w:numPr>
        <w:tabs>
          <w:tab w:val="num" w:pos="360"/>
          <w:tab w:val="left" w:pos="1134"/>
        </w:tabs>
        <w:ind w:left="284" w:firstLine="0"/>
      </w:pPr>
      <w:bookmarkStart w:id="12" w:name="_Toc187405103"/>
      <w:r w:rsidRPr="00B335A6">
        <w:t>Lịch sử phát triển</w:t>
      </w:r>
      <w:bookmarkEnd w:id="12"/>
    </w:p>
    <w:p w14:paraId="4AB9046E" w14:textId="77777777" w:rsidR="00F72524" w:rsidRDefault="00F72524" w:rsidP="00F72524">
      <w:pPr>
        <w:ind w:firstLine="720"/>
      </w:pPr>
      <w:r>
        <w:t>HTML bắt nguồn từ đề xuất của nhà vật lý Tim Berners-Lee tại CERN vào năm 1980, dẫn đến việc ông phát triển HTML và phần mềm trình duyệt, máy chủ đầu tiên vào cuối những năm 1990. Mô tả công khai đầu tiên về HTML, “HTML Tags”, được Berners-Lee công bố vào cuối năm 1991, mô tả 18 phần tử trong thiết kế ban đầu của HTML,. Mười một trong số đó vẫn tồn tại trong HTML4.</w:t>
      </w:r>
    </w:p>
    <w:p w14:paraId="36EBBA84" w14:textId="77777777" w:rsidR="00F72524" w:rsidRDefault="00F72524" w:rsidP="00F72524">
      <w:pPr>
        <w:ind w:firstLine="720"/>
      </w:pPr>
      <w:r>
        <w:t>HTML được xác định là một ứng dụng của SGML (Standard Generalized Markup Language) và được chính thức hóa bởi Internet Engineering Task Force (IETF) vào giữa năm 1993. Phiên bản đầu tiên, “HTML 2.0”, được hoàn thiện bởi IETF vào năm 1995.</w:t>
      </w:r>
    </w:p>
    <w:p w14:paraId="0C5F2988" w14:textId="77777777" w:rsidR="00F72524" w:rsidRDefault="00F72524" w:rsidP="00F72524">
      <w:pPr>
        <w:ind w:firstLine="720"/>
      </w:pPr>
      <w:r>
        <w:t>Sự phát triển tiếp theo của HTML đã diễn ra dưới sự bảo trợ của W3C, bắt đầu từ năm 1996. Phiên bản quan trọng như HTML 4.01 được xuất bản vào cuối năm 1999, và HTML5, một phiên bản đột phá, được W3C hoàn thiện vào ngày 28 tháng 10 năm 2014.</w:t>
      </w:r>
    </w:p>
    <w:p w14:paraId="39C8F623" w14:textId="77777777" w:rsidR="00F72524" w:rsidRPr="00F72524" w:rsidRDefault="00F72524" w:rsidP="00F72524">
      <w:pPr>
        <w:ind w:firstLine="720"/>
      </w:pPr>
      <w:r>
        <w:lastRenderedPageBreak/>
        <w:t>HTML5 đã đánh dấu một bước ngoặt trong lịch sử phát triển của HTML, bằng cách giới thiệu nhiều tính năng mới và cải thiện đáng kể so với các phiên bản trước, nhấn mạnh vào khả năng tương tác và đa phương tiện.</w:t>
      </w:r>
    </w:p>
    <w:p w14:paraId="6D976B3D" w14:textId="77777777" w:rsidR="00F72524" w:rsidRDefault="00F72524" w:rsidP="00ED3CC6">
      <w:pPr>
        <w:pStyle w:val="Heading3"/>
        <w:numPr>
          <w:ilvl w:val="0"/>
          <w:numId w:val="1"/>
        </w:numPr>
        <w:tabs>
          <w:tab w:val="num" w:pos="360"/>
          <w:tab w:val="left" w:pos="1134"/>
        </w:tabs>
        <w:ind w:left="284" w:firstLine="0"/>
      </w:pPr>
      <w:bookmarkStart w:id="13" w:name="_Toc187049895"/>
      <w:bookmarkStart w:id="14" w:name="_Toc187089703"/>
      <w:bookmarkStart w:id="15" w:name="_Toc187405104"/>
      <w:r w:rsidRPr="00EF6932">
        <w:t>Cách hoạt động của HTML</w:t>
      </w:r>
      <w:bookmarkEnd w:id="13"/>
      <w:bookmarkEnd w:id="14"/>
      <w:bookmarkEnd w:id="15"/>
    </w:p>
    <w:p w14:paraId="64F9EAC9" w14:textId="77777777" w:rsidR="00F72524" w:rsidRDefault="00F72524" w:rsidP="00F72524">
      <w:pPr>
        <w:ind w:firstLine="720"/>
      </w:pPr>
      <w:r w:rsidRPr="00945A8D">
        <w:t xml:space="preserve">HTML sử dụng các "markup" để chú thích nội dung như văn bản, hình ảnh và các loại nội dung khác để hiển thị trên trình duyệt web. Các </w:t>
      </w:r>
      <w:r w:rsidRPr="00141AF2">
        <w:t>markup</w:t>
      </w:r>
      <w:r w:rsidRPr="00945A8D">
        <w:t xml:space="preserve"> này bao gồm các thành phần (elements) đặc biệt như:</w:t>
      </w:r>
    </w:p>
    <w:p w14:paraId="62B102F3" w14:textId="77777777" w:rsidR="00F72524" w:rsidRPr="00945A8D" w:rsidRDefault="00F72524" w:rsidP="00F72524">
      <w:pPr>
        <w:ind w:firstLine="720"/>
      </w:pPr>
      <w:r w:rsidRPr="00141AF2">
        <w:t>Các thẻ cơ bản</w:t>
      </w:r>
      <w:r w:rsidRPr="00F72524">
        <w:rPr>
          <w:b/>
          <w:bCs/>
        </w:rPr>
        <w:t xml:space="preserve">: </w:t>
      </w:r>
      <w:r w:rsidRPr="00F72524">
        <w:rPr>
          <w:rFonts w:ascii="Courier New" w:hAnsi="Courier New" w:cs="Courier New"/>
          <w:b/>
          <w:bCs/>
          <w:sz w:val="20"/>
          <w:szCs w:val="20"/>
        </w:rPr>
        <w:t>&lt;head&gt;</w:t>
      </w:r>
      <w:r w:rsidRPr="00F72524">
        <w:rPr>
          <w:b/>
          <w:bCs/>
        </w:rPr>
        <w:t xml:space="preserve">, </w:t>
      </w:r>
      <w:r w:rsidRPr="00F72524">
        <w:rPr>
          <w:rFonts w:ascii="Courier New" w:hAnsi="Courier New" w:cs="Courier New"/>
          <w:b/>
          <w:bCs/>
          <w:sz w:val="20"/>
          <w:szCs w:val="20"/>
        </w:rPr>
        <w:t>&lt;title&gt;</w:t>
      </w:r>
      <w:r w:rsidRPr="00F72524">
        <w:rPr>
          <w:b/>
          <w:bCs/>
        </w:rPr>
        <w:t xml:space="preserve">, </w:t>
      </w:r>
      <w:r w:rsidRPr="00F72524">
        <w:rPr>
          <w:rFonts w:ascii="Courier New" w:hAnsi="Courier New" w:cs="Courier New"/>
          <w:b/>
          <w:bCs/>
          <w:sz w:val="20"/>
          <w:szCs w:val="20"/>
        </w:rPr>
        <w:t>&lt;body&gt;</w:t>
      </w:r>
      <w:r w:rsidRPr="00F72524">
        <w:rPr>
          <w:b/>
          <w:bCs/>
        </w:rPr>
        <w:t xml:space="preserve">, </w:t>
      </w:r>
      <w:r w:rsidRPr="00F72524">
        <w:rPr>
          <w:rFonts w:ascii="Courier New" w:hAnsi="Courier New" w:cs="Courier New"/>
          <w:b/>
          <w:bCs/>
          <w:sz w:val="20"/>
          <w:szCs w:val="20"/>
        </w:rPr>
        <w:t>&lt;header&gt;</w:t>
      </w:r>
      <w:r w:rsidRPr="00F72524">
        <w:rPr>
          <w:b/>
          <w:bCs/>
        </w:rPr>
        <w:t xml:space="preserve">, </w:t>
      </w:r>
      <w:r w:rsidRPr="00F72524">
        <w:rPr>
          <w:rFonts w:ascii="Courier New" w:hAnsi="Courier New" w:cs="Courier New"/>
          <w:b/>
          <w:bCs/>
          <w:sz w:val="20"/>
          <w:szCs w:val="20"/>
        </w:rPr>
        <w:t>&lt;footer&gt;</w:t>
      </w:r>
      <w:r w:rsidRPr="00F72524">
        <w:rPr>
          <w:b/>
          <w:bCs/>
        </w:rPr>
        <w:t xml:space="preserve">, </w:t>
      </w:r>
      <w:r w:rsidRPr="00F72524">
        <w:rPr>
          <w:rFonts w:ascii="Courier New" w:hAnsi="Courier New" w:cs="Courier New"/>
          <w:b/>
          <w:bCs/>
          <w:sz w:val="20"/>
          <w:szCs w:val="20"/>
        </w:rPr>
        <w:t>&lt;article&gt;</w:t>
      </w:r>
      <w:r w:rsidRPr="00F72524">
        <w:rPr>
          <w:b/>
          <w:bCs/>
        </w:rPr>
        <w:t xml:space="preserve">, </w:t>
      </w:r>
      <w:r w:rsidRPr="00F72524">
        <w:rPr>
          <w:rFonts w:ascii="Courier New" w:hAnsi="Courier New" w:cs="Courier New"/>
          <w:b/>
          <w:bCs/>
          <w:sz w:val="20"/>
          <w:szCs w:val="20"/>
        </w:rPr>
        <w:t>&lt;section&gt;</w:t>
      </w:r>
      <w:r w:rsidRPr="00F72524">
        <w:rPr>
          <w:b/>
          <w:bCs/>
        </w:rPr>
        <w:t>.</w:t>
      </w:r>
    </w:p>
    <w:p w14:paraId="3BCB0DA1" w14:textId="77777777" w:rsidR="00F72524" w:rsidRPr="00945A8D" w:rsidRDefault="00F72524" w:rsidP="00F72524">
      <w:pPr>
        <w:ind w:firstLine="720"/>
      </w:pPr>
      <w:r w:rsidRPr="00141AF2">
        <w:t>Các thẻ định dạng:</w:t>
      </w:r>
      <w:r w:rsidRPr="00945A8D">
        <w:t xml:space="preserve"> </w:t>
      </w:r>
      <w:r w:rsidRPr="00F72524">
        <w:rPr>
          <w:rFonts w:ascii="Courier New" w:hAnsi="Courier New" w:cs="Courier New"/>
          <w:b/>
          <w:bCs/>
          <w:sz w:val="20"/>
          <w:szCs w:val="20"/>
        </w:rPr>
        <w:t>&lt;p&gt;</w:t>
      </w:r>
      <w:r w:rsidRPr="00945A8D">
        <w:t xml:space="preserve"> (đoạn văn), </w:t>
      </w:r>
      <w:r w:rsidRPr="00F72524">
        <w:rPr>
          <w:rFonts w:ascii="Courier New" w:hAnsi="Courier New" w:cs="Courier New"/>
          <w:b/>
          <w:bCs/>
          <w:sz w:val="20"/>
          <w:szCs w:val="20"/>
        </w:rPr>
        <w:t>&lt;div&gt;</w:t>
      </w:r>
      <w:r w:rsidRPr="00945A8D">
        <w:t xml:space="preserve"> (phân chia khối), </w:t>
      </w:r>
      <w:r w:rsidRPr="00F72524">
        <w:rPr>
          <w:rFonts w:ascii="Courier New" w:hAnsi="Courier New" w:cs="Courier New"/>
          <w:b/>
          <w:bCs/>
          <w:sz w:val="20"/>
          <w:szCs w:val="20"/>
        </w:rPr>
        <w:t>&lt;span&gt;</w:t>
      </w:r>
      <w:r w:rsidRPr="00945A8D">
        <w:t xml:space="preserve"> (phân chia dòng).</w:t>
      </w:r>
    </w:p>
    <w:p w14:paraId="77D69BCC" w14:textId="77777777" w:rsidR="00F72524" w:rsidRPr="00945A8D" w:rsidRDefault="00F72524" w:rsidP="00F72524">
      <w:pPr>
        <w:ind w:firstLine="720"/>
      </w:pPr>
      <w:r w:rsidRPr="00141AF2">
        <w:t>Các thẻ đa phương tiện:</w:t>
      </w:r>
      <w:r w:rsidRPr="00945A8D">
        <w:t xml:space="preserve"> </w:t>
      </w:r>
      <w:r w:rsidRPr="00F72524">
        <w:rPr>
          <w:rFonts w:ascii="Courier New" w:hAnsi="Courier New" w:cs="Courier New"/>
          <w:b/>
          <w:bCs/>
          <w:sz w:val="20"/>
          <w:szCs w:val="20"/>
        </w:rPr>
        <w:t>&lt;img&gt;</w:t>
      </w:r>
      <w:r w:rsidRPr="00945A8D">
        <w:t xml:space="preserve"> (hình ảnh), </w:t>
      </w:r>
      <w:r w:rsidRPr="00F72524">
        <w:rPr>
          <w:rFonts w:ascii="Courier New" w:hAnsi="Courier New" w:cs="Courier New"/>
          <w:b/>
          <w:bCs/>
          <w:sz w:val="20"/>
          <w:szCs w:val="20"/>
        </w:rPr>
        <w:t>&lt;audio&gt;</w:t>
      </w:r>
      <w:r w:rsidRPr="00945A8D">
        <w:t xml:space="preserve"> (âm thanh), </w:t>
      </w:r>
      <w:r w:rsidRPr="00F72524">
        <w:rPr>
          <w:rFonts w:ascii="Courier New" w:hAnsi="Courier New" w:cs="Courier New"/>
          <w:b/>
          <w:bCs/>
          <w:sz w:val="20"/>
          <w:szCs w:val="20"/>
        </w:rPr>
        <w:t>&lt;video&gt;</w:t>
      </w:r>
      <w:r w:rsidRPr="00945A8D">
        <w:t xml:space="preserve"> (video), </w:t>
      </w:r>
      <w:r w:rsidRPr="00F72524">
        <w:rPr>
          <w:rFonts w:ascii="Courier New" w:hAnsi="Courier New" w:cs="Courier New"/>
          <w:b/>
          <w:bCs/>
          <w:sz w:val="20"/>
          <w:szCs w:val="20"/>
        </w:rPr>
        <w:t>&lt;canvas&gt;</w:t>
      </w:r>
      <w:r w:rsidRPr="00945A8D">
        <w:t xml:space="preserve"> (vẽ đồ họa).</w:t>
      </w:r>
    </w:p>
    <w:p w14:paraId="7F23D7CB" w14:textId="77777777" w:rsidR="00F72524" w:rsidRPr="00945A8D" w:rsidRDefault="00F72524" w:rsidP="00F72524">
      <w:pPr>
        <w:ind w:firstLine="720"/>
      </w:pPr>
      <w:r w:rsidRPr="00141AF2">
        <w:t>Các thẻ tương tác:</w:t>
      </w:r>
      <w:r w:rsidRPr="00945A8D">
        <w:t xml:space="preserve"> </w:t>
      </w:r>
      <w:r w:rsidRPr="00F72524">
        <w:rPr>
          <w:rFonts w:ascii="Courier New" w:hAnsi="Courier New" w:cs="Courier New"/>
          <w:b/>
          <w:bCs/>
          <w:sz w:val="20"/>
          <w:szCs w:val="20"/>
        </w:rPr>
        <w:t>&lt;form&gt;</w:t>
      </w:r>
      <w:r w:rsidRPr="00945A8D">
        <w:t xml:space="preserve"> (biểu mẫu), </w:t>
      </w:r>
      <w:r w:rsidRPr="00F72524">
        <w:rPr>
          <w:rFonts w:ascii="Courier New" w:hAnsi="Courier New" w:cs="Courier New"/>
          <w:b/>
          <w:bCs/>
          <w:color w:val="000000" w:themeColor="text1"/>
          <w:sz w:val="20"/>
          <w:szCs w:val="20"/>
        </w:rPr>
        <w:t>&lt;input&gt;</w:t>
      </w:r>
      <w:r w:rsidRPr="00945A8D">
        <w:t xml:space="preserve"> (trường nhập liệu), </w:t>
      </w:r>
      <w:r w:rsidRPr="00F72524">
        <w:rPr>
          <w:rFonts w:ascii="Courier New" w:hAnsi="Courier New" w:cs="Courier New"/>
          <w:b/>
          <w:bCs/>
          <w:sz w:val="20"/>
          <w:szCs w:val="20"/>
        </w:rPr>
        <w:t>&lt;button&gt;</w:t>
      </w:r>
      <w:r w:rsidRPr="00945A8D">
        <w:t xml:space="preserve"> (nút bấm).</w:t>
      </w:r>
    </w:p>
    <w:p w14:paraId="1D1A7C29" w14:textId="77777777" w:rsidR="00F72524" w:rsidRPr="00F72524" w:rsidRDefault="00F72524" w:rsidP="00F72524">
      <w:pPr>
        <w:ind w:left="816"/>
      </w:pPr>
      <w:r w:rsidRPr="00141AF2">
        <w:t>Các thẻ điều hướng:</w:t>
      </w:r>
      <w:r w:rsidRPr="00945A8D">
        <w:t xml:space="preserve"> </w:t>
      </w:r>
      <w:r w:rsidRPr="00F72524">
        <w:rPr>
          <w:rFonts w:ascii="Courier New" w:hAnsi="Courier New" w:cs="Courier New"/>
          <w:b/>
          <w:bCs/>
          <w:sz w:val="20"/>
          <w:szCs w:val="20"/>
        </w:rPr>
        <w:t>&lt;nav&gt;</w:t>
      </w:r>
      <w:r w:rsidRPr="00945A8D">
        <w:t xml:space="preserve"> (thanh điều hướng), </w:t>
      </w:r>
      <w:r w:rsidRPr="00F72524">
        <w:rPr>
          <w:rFonts w:ascii="Courier New" w:hAnsi="Courier New" w:cs="Courier New"/>
          <w:b/>
          <w:bCs/>
          <w:sz w:val="20"/>
          <w:szCs w:val="20"/>
        </w:rPr>
        <w:t>&lt;a&gt;</w:t>
      </w:r>
      <w:r w:rsidRPr="00945A8D">
        <w:t xml:space="preserve"> (liên kết).</w:t>
      </w:r>
    </w:p>
    <w:p w14:paraId="1C19FCA6" w14:textId="77777777" w:rsidR="00F72524" w:rsidRDefault="00F72524" w:rsidP="00ED3CC6">
      <w:pPr>
        <w:pStyle w:val="Heading3"/>
        <w:numPr>
          <w:ilvl w:val="0"/>
          <w:numId w:val="1"/>
        </w:numPr>
        <w:tabs>
          <w:tab w:val="num" w:pos="360"/>
          <w:tab w:val="left" w:pos="1134"/>
        </w:tabs>
        <w:ind w:left="284" w:firstLine="0"/>
      </w:pPr>
      <w:bookmarkStart w:id="16" w:name="_Toc187049896"/>
      <w:bookmarkStart w:id="17" w:name="_Toc187089704"/>
      <w:bookmarkStart w:id="18" w:name="_Toc187405105"/>
      <w:r w:rsidRPr="00EF6932">
        <w:t>Cấu trúc của một phần tử HTML</w:t>
      </w:r>
      <w:bookmarkEnd w:id="16"/>
      <w:bookmarkEnd w:id="17"/>
      <w:bookmarkEnd w:id="18"/>
    </w:p>
    <w:p w14:paraId="2BFE3849" w14:textId="77777777" w:rsidR="00F72524" w:rsidRPr="00F72524" w:rsidRDefault="00F72524" w:rsidP="00F72524">
      <w:pPr>
        <w:ind w:firstLine="720"/>
      </w:pPr>
      <w:r>
        <w:t>Mỗi phần tử HTML được xác định bởi các "thẻ" (</w:t>
      </w:r>
      <w:r>
        <w:rPr>
          <w:rStyle w:val="Strong"/>
        </w:rPr>
        <w:t>tags</w:t>
      </w:r>
      <w:r>
        <w:t xml:space="preserve">) bao quanh tên phần tử đó, ví dụ </w:t>
      </w:r>
      <w:r>
        <w:rPr>
          <w:rStyle w:val="HTMLCode"/>
          <w:b/>
          <w:bCs/>
        </w:rPr>
        <w:t>&lt;p&gt;</w:t>
      </w:r>
      <w:r>
        <w:rPr>
          <w:b/>
          <w:bCs/>
        </w:rPr>
        <w:t xml:space="preserve">, </w:t>
      </w:r>
      <w:r>
        <w:rPr>
          <w:rStyle w:val="HTMLCode"/>
          <w:b/>
          <w:bCs/>
        </w:rPr>
        <w:t>&lt;h1&gt;</w:t>
      </w:r>
      <w:r>
        <w:rPr>
          <w:b/>
          <w:bCs/>
        </w:rPr>
        <w:t xml:space="preserve">, </w:t>
      </w:r>
      <w:r>
        <w:rPr>
          <w:rStyle w:val="HTMLCode"/>
          <w:b/>
          <w:bCs/>
        </w:rPr>
        <w:t>&lt;div&gt;</w:t>
      </w:r>
      <w:r>
        <w:rPr>
          <w:b/>
          <w:bCs/>
        </w:rPr>
        <w:t>,</w:t>
      </w:r>
      <w:r>
        <w:t xml:space="preserve"> v.v. Tên của phần tử có thể được viết bằng chữ hoa, chữ thường hoặc kết hợp cả hai, ví dụ như </w:t>
      </w:r>
      <w:r>
        <w:rPr>
          <w:rStyle w:val="HTMLCode"/>
          <w:b/>
          <w:bCs/>
        </w:rPr>
        <w:t>&lt;Title&gt;</w:t>
      </w:r>
      <w:r>
        <w:rPr>
          <w:b/>
          <w:bCs/>
        </w:rPr>
        <w:t xml:space="preserve">, </w:t>
      </w:r>
      <w:r>
        <w:rPr>
          <w:rStyle w:val="HTMLCode"/>
          <w:b/>
          <w:bCs/>
        </w:rPr>
        <w:t>&lt;TITLE&gt;</w:t>
      </w:r>
      <w:r>
        <w:rPr>
          <w:b/>
          <w:bCs/>
        </w:rPr>
        <w:t>,</w:t>
      </w:r>
      <w:r>
        <w:t xml:space="preserve"> nhưng chuẩn khuyến nghị hiện nay là nên viết bằng </w:t>
      </w:r>
      <w:r>
        <w:rPr>
          <w:rStyle w:val="Strong"/>
        </w:rPr>
        <w:t>chữ thường</w:t>
      </w:r>
      <w:r>
        <w:t xml:space="preserve"> để đảm bảo tính nhất quán và dễ đọc.</w:t>
      </w:r>
    </w:p>
    <w:p w14:paraId="52C2030A" w14:textId="77777777" w:rsidR="00F72524" w:rsidRDefault="00F72524" w:rsidP="00ED3CC6">
      <w:pPr>
        <w:pStyle w:val="Heading3"/>
        <w:numPr>
          <w:ilvl w:val="0"/>
          <w:numId w:val="1"/>
        </w:numPr>
        <w:tabs>
          <w:tab w:val="num" w:pos="360"/>
          <w:tab w:val="left" w:pos="1134"/>
        </w:tabs>
        <w:ind w:left="284" w:firstLine="0"/>
      </w:pPr>
      <w:bookmarkStart w:id="19" w:name="_Toc187405106"/>
      <w:r w:rsidRPr="00EF6932">
        <w:t>Kết luận</w:t>
      </w:r>
      <w:bookmarkEnd w:id="19"/>
    </w:p>
    <w:p w14:paraId="01D5CA4A" w14:textId="77FB6B26" w:rsidR="00F72524" w:rsidRDefault="00F72524" w:rsidP="00F72524">
      <w:r>
        <w:t>HTML là ngôn ngữ cơ bản nhưng vô cùng quan trọng trong lập trình web. Hiểu và thành thạo HTML là bước đầu tiên giúp người dùng xây dựng các trang web và ứng dụng trực tuyến hiệu quả [1].</w:t>
      </w:r>
    </w:p>
    <w:p w14:paraId="71B6FF70" w14:textId="2F7791D6" w:rsidR="00F72524" w:rsidRDefault="00F72524" w:rsidP="00ED3CC6">
      <w:pPr>
        <w:pStyle w:val="Heading2-TimesNewRowman"/>
        <w:numPr>
          <w:ilvl w:val="0"/>
          <w:numId w:val="20"/>
        </w:numPr>
      </w:pPr>
      <w:bookmarkStart w:id="20" w:name="_Toc155538389"/>
      <w:bookmarkStart w:id="21" w:name="_Toc187049898"/>
      <w:bookmarkStart w:id="22" w:name="_Toc187089706"/>
      <w:bookmarkStart w:id="23" w:name="_Toc187405107"/>
      <w:r>
        <w:t>CSS (Cascading Style Sheets)</w:t>
      </w:r>
      <w:bookmarkEnd w:id="20"/>
      <w:bookmarkEnd w:id="21"/>
      <w:bookmarkEnd w:id="22"/>
      <w:bookmarkEnd w:id="23"/>
    </w:p>
    <w:p w14:paraId="1A24664D" w14:textId="404D5B29" w:rsidR="00F72524" w:rsidRDefault="00F72524" w:rsidP="00ED3CC6">
      <w:pPr>
        <w:pStyle w:val="Heading2-TimesNewRowman"/>
        <w:numPr>
          <w:ilvl w:val="0"/>
          <w:numId w:val="22"/>
        </w:numPr>
      </w:pPr>
      <w:bookmarkStart w:id="24" w:name="_Toc187049899"/>
      <w:bookmarkStart w:id="25" w:name="_Toc187089707"/>
      <w:bookmarkStart w:id="26" w:name="_Toc187405108"/>
      <w:r>
        <w:t>Tổng quan về CSS</w:t>
      </w:r>
      <w:bookmarkEnd w:id="24"/>
      <w:bookmarkEnd w:id="25"/>
      <w:bookmarkEnd w:id="26"/>
    </w:p>
    <w:p w14:paraId="23CCF9C7" w14:textId="77777777" w:rsidR="00F72524" w:rsidRDefault="00F72524" w:rsidP="00F72524">
      <w:pPr>
        <w:ind w:firstLine="720"/>
      </w:pPr>
      <w:r>
        <w:t>CSS là ngôn ngữ định dạng trang web, cho phép các nhà phát triển điều chỉnh các yếu tố hiển thị trên trang như màu sắc, kiểu chữ, bố cục, khoảng cách, lề, nền, và nhiều hơn nữa. Nói cách khác, trong khi HTML chịu trách nhiệm về nội dung, CSS giúp cho nội dung đó trở nên hấp dẫn và dễ nhìn hơn đối với người dùng.</w:t>
      </w:r>
    </w:p>
    <w:p w14:paraId="09971C0A" w14:textId="77777777" w:rsidR="00F72524" w:rsidRPr="00990FA2" w:rsidRDefault="00F72524" w:rsidP="00ED3CC6">
      <w:pPr>
        <w:pStyle w:val="ListParagraph"/>
        <w:numPr>
          <w:ilvl w:val="0"/>
          <w:numId w:val="9"/>
        </w:numPr>
      </w:pPr>
      <w:r w:rsidRPr="00141AF2">
        <w:lastRenderedPageBreak/>
        <w:t>CSS giúp định dạng văn bản:</w:t>
      </w:r>
      <w:r w:rsidRPr="00990FA2">
        <w:t xml:space="preserve"> </w:t>
      </w:r>
      <w:r>
        <w:t>Người dùng</w:t>
      </w:r>
      <w:r w:rsidRPr="00990FA2">
        <w:t xml:space="preserve"> có thể thay đổi màu sắc, kiểu chữ, kích thước chữ, khoảng cách giữa các dòng và chữ.</w:t>
      </w:r>
    </w:p>
    <w:p w14:paraId="2C0E1A6B" w14:textId="77777777" w:rsidR="00F72524" w:rsidRDefault="00F72524" w:rsidP="00ED3CC6">
      <w:pPr>
        <w:pStyle w:val="ListParagraph"/>
        <w:numPr>
          <w:ilvl w:val="0"/>
          <w:numId w:val="9"/>
        </w:numPr>
      </w:pPr>
      <w:r w:rsidRPr="00141AF2">
        <w:t>CSS giúp thiết kế bố cục:</w:t>
      </w:r>
      <w:r w:rsidRPr="00990FA2">
        <w:t xml:space="preserve"> Định vị các thành phần trên trang, căn lề, chia cột, tạo thanh điều hướng, và sắp xếp các phần tử sao cho hợp lý.</w:t>
      </w:r>
    </w:p>
    <w:p w14:paraId="53C9DF23" w14:textId="058074D1" w:rsidR="00F72524" w:rsidRPr="00F72524" w:rsidRDefault="00F72524" w:rsidP="00ED3CC6">
      <w:pPr>
        <w:pStyle w:val="ListParagraph"/>
        <w:numPr>
          <w:ilvl w:val="0"/>
          <w:numId w:val="9"/>
        </w:numPr>
      </w:pPr>
      <w:r w:rsidRPr="00141AF2">
        <w:t>CSS tạo hiệu ứng đặc biệt:</w:t>
      </w:r>
      <w:r w:rsidRPr="00990FA2">
        <w:t xml:space="preserve"> Sử dụng các hiệu ứng chuyển động, thay đổi hình ảnh khi rê chuột, hiệu ứng mờ, và nhiều hiệu ứng khác để làm trang web trở nên sinh động.</w:t>
      </w:r>
    </w:p>
    <w:p w14:paraId="10220B3E" w14:textId="25444AFE" w:rsidR="00F72524" w:rsidRDefault="00F72524" w:rsidP="00ED3CC6">
      <w:pPr>
        <w:pStyle w:val="Heading2-TimesNewRowman"/>
        <w:numPr>
          <w:ilvl w:val="0"/>
          <w:numId w:val="22"/>
        </w:numPr>
      </w:pPr>
      <w:bookmarkStart w:id="27" w:name="_Toc187049900"/>
      <w:bookmarkStart w:id="28" w:name="_Toc187089708"/>
      <w:bookmarkStart w:id="29" w:name="_Toc187405109"/>
      <w:r>
        <w:t>Lịch sử hình thành và phát triển của CSS</w:t>
      </w:r>
      <w:bookmarkEnd w:id="27"/>
      <w:bookmarkEnd w:id="28"/>
      <w:bookmarkEnd w:id="29"/>
    </w:p>
    <w:p w14:paraId="76A92DD3" w14:textId="77777777" w:rsidR="00F72524" w:rsidRPr="00F72524" w:rsidRDefault="00F72524" w:rsidP="00F72524">
      <w:pPr>
        <w:ind w:firstLine="720"/>
        <w:rPr>
          <w:sz w:val="24"/>
        </w:rPr>
      </w:pPr>
      <w:r>
        <w:t xml:space="preserve">Trước khi CSS ra đời, tất cả các yếu tố định dạng trang web đều được thực hiện trực tiếp bằng HTML. Các thẻ như </w:t>
      </w:r>
      <w:r w:rsidRPr="00F72524">
        <w:rPr>
          <w:rStyle w:val="HTMLCode"/>
          <w:b/>
          <w:bCs/>
        </w:rPr>
        <w:t>&lt;font&gt;</w:t>
      </w:r>
      <w:r>
        <w:t xml:space="preserve"> để chỉnh màu sắc văn bản hay </w:t>
      </w:r>
      <w:r w:rsidRPr="00F72524">
        <w:rPr>
          <w:rStyle w:val="HTMLCode"/>
          <w:b/>
          <w:bCs/>
        </w:rPr>
        <w:t>&lt;center&gt;</w:t>
      </w:r>
      <w:r>
        <w:t xml:space="preserve"> để căn giữa văn bản đã từng rất phổ biến. Tuy nhiên, khi các trang web ngày càng phức tạp hơn, cách tiếp cận này trở nên rối rắm và khó bảo trì. Điều này đã dẫn đến sự ra đời của CSS vào năm 1996.</w:t>
      </w:r>
    </w:p>
    <w:p w14:paraId="7B9DDB81" w14:textId="534FEAAB" w:rsidR="00F72524" w:rsidRDefault="00F72524" w:rsidP="00885A9B">
      <w:pPr>
        <w:ind w:firstLine="720"/>
      </w:pPr>
      <w:r>
        <w:t>CSS ban đầu gặp phải sự phản đối từ nhiều nhà phát triển web vì họ đã quen với cách định dạng cũ. Tuy nhiên, CSS nhanh chóng chứng minh được sự hiệu quả của mình khi giúp tách biệt nội dung và phần hiển thị, làm cho mã nguồn trở nên gọn gàng và dễ bảo trì hơn.</w:t>
      </w:r>
    </w:p>
    <w:p w14:paraId="3B1FCD80" w14:textId="2B8A6F05" w:rsidR="00F72524" w:rsidRDefault="00885A9B" w:rsidP="00ED3CC6">
      <w:pPr>
        <w:pStyle w:val="Heading2-TimesNewRowman"/>
        <w:numPr>
          <w:ilvl w:val="0"/>
          <w:numId w:val="22"/>
        </w:numPr>
      </w:pPr>
      <w:bookmarkStart w:id="30" w:name="_Toc187405110"/>
      <w:r w:rsidRPr="00EF6932">
        <w:t>Các phiên bản của CSS</w:t>
      </w:r>
      <w:bookmarkEnd w:id="30"/>
    </w:p>
    <w:p w14:paraId="15AC80A4" w14:textId="77777777" w:rsidR="00885A9B" w:rsidRPr="00990FA2" w:rsidRDefault="00885A9B" w:rsidP="00885A9B">
      <w:pPr>
        <w:ind w:firstLine="720"/>
      </w:pPr>
      <w:r w:rsidRPr="00990FA2">
        <w:t>Qua nhiều năm, CSS đã trải qua nhiều phiên bản khác nhau để đáp ứng các yêu cầu ngày càng cao của người dùng và sự tiến bộ của công nghệ:</w:t>
      </w:r>
    </w:p>
    <w:p w14:paraId="15CFCBB4" w14:textId="77777777" w:rsidR="00885A9B" w:rsidRPr="00990FA2" w:rsidRDefault="00885A9B" w:rsidP="00ED3CC6">
      <w:pPr>
        <w:pStyle w:val="ListParagraph"/>
        <w:numPr>
          <w:ilvl w:val="0"/>
          <w:numId w:val="11"/>
        </w:numPr>
      </w:pPr>
      <w:r w:rsidRPr="00141AF2">
        <w:t>CSS1</w:t>
      </w:r>
      <w:r w:rsidRPr="00990FA2">
        <w:t>: Phiên bản đầu tiên, ra mắt năm 1996.</w:t>
      </w:r>
    </w:p>
    <w:p w14:paraId="5FC66DBD" w14:textId="77777777" w:rsidR="00885A9B" w:rsidRPr="00990FA2" w:rsidRDefault="00885A9B" w:rsidP="00ED3CC6">
      <w:pPr>
        <w:pStyle w:val="ListParagraph"/>
        <w:numPr>
          <w:ilvl w:val="0"/>
          <w:numId w:val="11"/>
        </w:numPr>
      </w:pPr>
      <w:r w:rsidRPr="00141AF2">
        <w:t>CSS2</w:t>
      </w:r>
      <w:r w:rsidRPr="00990FA2">
        <w:t>: Nâng cấp với nhiều tính năng mới vào năm 1998.</w:t>
      </w:r>
    </w:p>
    <w:p w14:paraId="5A6CD216" w14:textId="77777777" w:rsidR="00885A9B" w:rsidRPr="00990FA2" w:rsidRDefault="00885A9B" w:rsidP="00ED3CC6">
      <w:pPr>
        <w:pStyle w:val="ListParagraph"/>
        <w:numPr>
          <w:ilvl w:val="0"/>
          <w:numId w:val="11"/>
        </w:numPr>
      </w:pPr>
      <w:r w:rsidRPr="00141AF2">
        <w:t>CSS2.1</w:t>
      </w:r>
      <w:r w:rsidRPr="00990FA2">
        <w:t>: Bản sửa đổi từ CSS2 để khắc phục các vấn đề về tương thích.</w:t>
      </w:r>
    </w:p>
    <w:p w14:paraId="1BC47B73" w14:textId="77777777" w:rsidR="00885A9B" w:rsidRPr="00990FA2" w:rsidRDefault="00885A9B" w:rsidP="00ED3CC6">
      <w:pPr>
        <w:pStyle w:val="ListParagraph"/>
        <w:numPr>
          <w:ilvl w:val="0"/>
          <w:numId w:val="11"/>
        </w:numPr>
      </w:pPr>
      <w:r w:rsidRPr="00141AF2">
        <w:t>CSS3</w:t>
      </w:r>
      <w:r w:rsidRPr="00990FA2">
        <w:t>: Phiên bản hiện tại với rất nhiều cải tiến về hiệu ứng, hoạt ảnh, và tính năng đồ họa tiên tiến.</w:t>
      </w:r>
    </w:p>
    <w:p w14:paraId="4B333C63" w14:textId="5BC09C01" w:rsidR="00885A9B" w:rsidRDefault="00885A9B" w:rsidP="00885A9B">
      <w:r w:rsidRPr="00990FA2">
        <w:t xml:space="preserve">Mặc dù </w:t>
      </w:r>
      <w:r w:rsidRPr="00990FA2">
        <w:rPr>
          <w:b/>
          <w:bCs/>
        </w:rPr>
        <w:t>CSS3</w:t>
      </w:r>
      <w:r w:rsidRPr="00990FA2">
        <w:t xml:space="preserve"> vẫn chưa hoàn toàn được chuẩn hóa, hầu hết các trình duyệt hiện đại đã hỗ trợ phiên bản này. CSS3 mang lại rất nhiều tính năng mới mẻ, cho phép các nhà phát triển tạo ra những trang web bắt mắt và tương tác tốt hơn.</w:t>
      </w:r>
    </w:p>
    <w:p w14:paraId="10BC3297" w14:textId="3692075D" w:rsidR="00F72524" w:rsidRDefault="00885A9B" w:rsidP="00ED3CC6">
      <w:pPr>
        <w:pStyle w:val="Heading2-TimesNewRowman"/>
        <w:numPr>
          <w:ilvl w:val="0"/>
          <w:numId w:val="22"/>
        </w:numPr>
      </w:pPr>
      <w:bookmarkStart w:id="31" w:name="_Toc187049902"/>
      <w:bookmarkStart w:id="32" w:name="_Toc187089710"/>
      <w:bookmarkStart w:id="33" w:name="_Toc187405111"/>
      <w:r w:rsidRPr="00EF6932">
        <w:lastRenderedPageBreak/>
        <w:t>Lý do chúng ta cần CSS</w:t>
      </w:r>
      <w:bookmarkEnd w:id="31"/>
      <w:bookmarkEnd w:id="32"/>
      <w:bookmarkEnd w:id="33"/>
    </w:p>
    <w:p w14:paraId="1CC39DFA" w14:textId="77777777" w:rsidR="00885A9B" w:rsidRPr="00990FA2" w:rsidRDefault="00885A9B" w:rsidP="00885A9B">
      <w:pPr>
        <w:ind w:firstLine="720"/>
      </w:pPr>
      <w:r w:rsidRPr="00990FA2">
        <w:t>Trước đây, các trang web chỉ đơn giản là các đoạn văn bản và hình ảnh nối tiếp nhau. Với sự ra đời của CSS, chúng ta có thể biến những trang web đơn giản thành những giao diện trực quan, hấp dẫn hơn:</w:t>
      </w:r>
    </w:p>
    <w:p w14:paraId="17903EB0" w14:textId="77777777" w:rsidR="00885A9B" w:rsidRPr="00990FA2" w:rsidRDefault="00885A9B" w:rsidP="00ED3CC6">
      <w:pPr>
        <w:pStyle w:val="ListParagraph"/>
        <w:numPr>
          <w:ilvl w:val="0"/>
          <w:numId w:val="12"/>
        </w:numPr>
      </w:pPr>
      <w:r w:rsidRPr="00141AF2">
        <w:t>Tiết kiệm thời gian và công sức</w:t>
      </w:r>
      <w:r w:rsidRPr="00990FA2">
        <w:t xml:space="preserve">: Khi sử dụng tệp CSS riêng, </w:t>
      </w:r>
      <w:r>
        <w:t>người dùng</w:t>
      </w:r>
      <w:r w:rsidRPr="00990FA2">
        <w:t xml:space="preserve"> chỉ cần định dạng một lần và áp dụng cho toàn bộ trang web. Điều này giúp giảm thiểu việc lặp lại mã và dễ dàng cập nhật khi cần thiết.</w:t>
      </w:r>
    </w:p>
    <w:p w14:paraId="13C1A8A0" w14:textId="77777777" w:rsidR="00885A9B" w:rsidRPr="00990FA2" w:rsidRDefault="00885A9B" w:rsidP="00ED3CC6">
      <w:pPr>
        <w:pStyle w:val="ListParagraph"/>
        <w:numPr>
          <w:ilvl w:val="0"/>
          <w:numId w:val="12"/>
        </w:numPr>
      </w:pPr>
      <w:r w:rsidRPr="00141AF2">
        <w:t>Tăng tính tương thích</w:t>
      </w:r>
      <w:r w:rsidRPr="00990FA2">
        <w:t xml:space="preserve">: CSS cho phép trang web của </w:t>
      </w:r>
      <w:r>
        <w:t>người dùng</w:t>
      </w:r>
      <w:r w:rsidRPr="00990FA2">
        <w:t xml:space="preserve"> tương thích với nhiều thiết bị khác nhau như điện thoại di động, máy tính bảng và máy tính để bàn.</w:t>
      </w:r>
    </w:p>
    <w:p w14:paraId="450D7692" w14:textId="076ECEEE" w:rsidR="00885A9B" w:rsidRDefault="00885A9B" w:rsidP="00885A9B">
      <w:r w:rsidRPr="00141AF2">
        <w:t>Tối ưu hóa trải nghiệm người dùng:</w:t>
      </w:r>
      <w:r w:rsidRPr="00990FA2">
        <w:t xml:space="preserve"> Giao diện thân thiện, màu sắc hài hòa, và bố cục hợp lý giúp cải thiện trải nghiệm người dùng, thu hút họ quay lại trang web.</w:t>
      </w:r>
    </w:p>
    <w:p w14:paraId="19958339" w14:textId="40D36757" w:rsidR="00F72524" w:rsidRDefault="00885A9B" w:rsidP="00ED3CC6">
      <w:pPr>
        <w:pStyle w:val="Heading2-TimesNewRowman"/>
        <w:numPr>
          <w:ilvl w:val="0"/>
          <w:numId w:val="22"/>
        </w:numPr>
      </w:pPr>
      <w:bookmarkStart w:id="34" w:name="_Toc187049903"/>
      <w:bookmarkStart w:id="35" w:name="_Toc187089711"/>
      <w:bookmarkStart w:id="36" w:name="_Toc187405112"/>
      <w:r w:rsidRPr="00EF6932">
        <w:t>Các phương pháp sử dụng CSS</w:t>
      </w:r>
      <w:bookmarkEnd w:id="34"/>
      <w:bookmarkEnd w:id="35"/>
      <w:bookmarkEnd w:id="36"/>
    </w:p>
    <w:p w14:paraId="13815960" w14:textId="77777777" w:rsidR="00885A9B" w:rsidRPr="00990FA2" w:rsidRDefault="00885A9B" w:rsidP="00885A9B">
      <w:pPr>
        <w:ind w:firstLine="720"/>
      </w:pPr>
      <w:r w:rsidRPr="00990FA2">
        <w:t>Có nhiều cách để áp dụng CSS vào trang HTML:</w:t>
      </w:r>
    </w:p>
    <w:p w14:paraId="644E61FC" w14:textId="77777777" w:rsidR="00885A9B" w:rsidRPr="00990FA2" w:rsidRDefault="00885A9B" w:rsidP="00ED3CC6">
      <w:pPr>
        <w:pStyle w:val="ListParagraph"/>
        <w:numPr>
          <w:ilvl w:val="0"/>
          <w:numId w:val="13"/>
        </w:numPr>
      </w:pPr>
      <w:r w:rsidRPr="00141AF2">
        <w:t>Sử dụng tệp CSS riêng biệt:</w:t>
      </w:r>
      <w:r w:rsidRPr="00990FA2">
        <w:t xml:space="preserve"> Đây là cách hiệu quả nhất, giúp </w:t>
      </w:r>
      <w:r>
        <w:t>người dùng</w:t>
      </w:r>
      <w:r w:rsidRPr="00990FA2">
        <w:t xml:space="preserve"> quản lý và bảo trì dễ dàng hơn. Tất cả các định dạng được lưu trữ trong một tệp có phần mở rộng </w:t>
      </w:r>
      <w:r w:rsidRPr="00990FA2">
        <w:rPr>
          <w:rFonts w:ascii="Courier New" w:hAnsi="Courier New" w:cs="Courier New"/>
          <w:sz w:val="20"/>
          <w:szCs w:val="20"/>
        </w:rPr>
        <w:t>.</w:t>
      </w:r>
      <w:r w:rsidRPr="00141AF2">
        <w:rPr>
          <w:rFonts w:ascii="Courier New" w:hAnsi="Courier New" w:cs="Courier New"/>
          <w:b/>
          <w:bCs/>
          <w:color w:val="000000" w:themeColor="text1"/>
          <w:sz w:val="20"/>
          <w:szCs w:val="20"/>
        </w:rPr>
        <w:t>css</w:t>
      </w:r>
      <w:r w:rsidRPr="00990FA2">
        <w:t xml:space="preserve">, và </w:t>
      </w:r>
      <w:r>
        <w:t>người dùng</w:t>
      </w:r>
      <w:r w:rsidRPr="00990FA2">
        <w:t xml:space="preserve"> chỉ cần liên kết tệp này với các trang HTML.</w:t>
      </w:r>
    </w:p>
    <w:p w14:paraId="59E547B4" w14:textId="77777777" w:rsidR="00885A9B" w:rsidRDefault="00885A9B" w:rsidP="00ED3CC6">
      <w:pPr>
        <w:pStyle w:val="ListParagraph"/>
        <w:numPr>
          <w:ilvl w:val="0"/>
          <w:numId w:val="13"/>
        </w:numPr>
      </w:pPr>
      <w:r w:rsidRPr="00141AF2">
        <w:t xml:space="preserve">Chèn mã CSS trong thẻ </w:t>
      </w:r>
      <w:r w:rsidRPr="00141AF2">
        <w:rPr>
          <w:rFonts w:ascii="Courier New" w:hAnsi="Courier New" w:cs="Courier New"/>
          <w:b/>
          <w:bCs/>
          <w:sz w:val="20"/>
          <w:szCs w:val="20"/>
        </w:rPr>
        <w:t>&lt;head&gt;</w:t>
      </w:r>
      <w:r w:rsidRPr="00141AF2">
        <w:t xml:space="preserve"> của HTML:</w:t>
      </w:r>
      <w:r w:rsidRPr="00990FA2">
        <w:t xml:space="preserve"> </w:t>
      </w:r>
      <w:r>
        <w:t>Người dùng</w:t>
      </w:r>
      <w:r w:rsidRPr="00990FA2">
        <w:t xml:space="preserve"> có thể viết mã CSS trực tiếp trong thẻ </w:t>
      </w:r>
      <w:r w:rsidRPr="00141AF2">
        <w:rPr>
          <w:rFonts w:ascii="Courier New" w:hAnsi="Courier New" w:cs="Courier New"/>
          <w:b/>
          <w:bCs/>
          <w:sz w:val="20"/>
          <w:szCs w:val="20"/>
        </w:rPr>
        <w:t>&lt;style&gt;</w:t>
      </w:r>
      <w:r w:rsidRPr="00990FA2">
        <w:t xml:space="preserve"> trong phần </w:t>
      </w:r>
      <w:r w:rsidRPr="00141AF2">
        <w:rPr>
          <w:rFonts w:ascii="Courier New" w:hAnsi="Courier New" w:cs="Courier New"/>
          <w:b/>
          <w:bCs/>
          <w:sz w:val="20"/>
          <w:szCs w:val="20"/>
        </w:rPr>
        <w:t>&lt;head&gt;</w:t>
      </w:r>
      <w:r w:rsidRPr="00990FA2">
        <w:t xml:space="preserve"> của trang HTML.</w:t>
      </w:r>
    </w:p>
    <w:p w14:paraId="26FF9A3F" w14:textId="50F17368" w:rsidR="00885A9B" w:rsidRDefault="00885A9B" w:rsidP="00ED3CC6">
      <w:pPr>
        <w:pStyle w:val="ListParagraph"/>
        <w:numPr>
          <w:ilvl w:val="0"/>
          <w:numId w:val="13"/>
        </w:numPr>
      </w:pPr>
      <w:r w:rsidRPr="00141AF2">
        <w:t xml:space="preserve">Sử dụng thuộc tính </w:t>
      </w:r>
      <w:r w:rsidRPr="00885A9B">
        <w:rPr>
          <w:rFonts w:ascii="Courier New" w:hAnsi="Courier New" w:cs="Courier New"/>
          <w:b/>
          <w:bCs/>
          <w:sz w:val="20"/>
          <w:szCs w:val="20"/>
        </w:rPr>
        <w:t>style</w:t>
      </w:r>
      <w:r w:rsidRPr="00141AF2">
        <w:t xml:space="preserve"> trong thẻ HTML</w:t>
      </w:r>
      <w:r w:rsidRPr="00990FA2">
        <w:t>: Đây là cách ít được khuyến khích vì làm mã nguồn trở nên lộn xộn và khó bảo trì.</w:t>
      </w:r>
    </w:p>
    <w:p w14:paraId="0E643438" w14:textId="64D1E0DF" w:rsidR="00F72524" w:rsidRDefault="00885A9B" w:rsidP="00ED3CC6">
      <w:pPr>
        <w:pStyle w:val="Heading2-TimesNewRowman"/>
        <w:numPr>
          <w:ilvl w:val="0"/>
          <w:numId w:val="22"/>
        </w:numPr>
      </w:pPr>
      <w:bookmarkStart w:id="37" w:name="_Toc187405113"/>
      <w:r>
        <w:t>Kết luận</w:t>
      </w:r>
      <w:bookmarkEnd w:id="37"/>
    </w:p>
    <w:p w14:paraId="12E5B980" w14:textId="77777777" w:rsidR="00885A9B" w:rsidRDefault="00885A9B" w:rsidP="00885A9B">
      <w:pPr>
        <w:ind w:firstLine="720"/>
        <w:rPr>
          <w:sz w:val="24"/>
        </w:rPr>
      </w:pPr>
      <w:r>
        <w:t>CSS là một công cụ mạnh mẽ và linh hoạt giúp các nhà phát triển web tạo ra các trang web đẹp mắt và dễ sử dụng. Hiểu rõ và thành thạo CSS sẽ giúp người dùng</w:t>
      </w:r>
      <w:r w:rsidRPr="00990FA2">
        <w:t xml:space="preserve"> </w:t>
      </w:r>
      <w:r>
        <w:t>xây dựng những giao diện chuyên nghiệp, tối ưu hóa trải nghiệm người dùng, và tiết kiệm thời gian trong quá trình phát triển web.</w:t>
      </w:r>
    </w:p>
    <w:p w14:paraId="5C0AFC96" w14:textId="150599B0" w:rsidR="00885A9B" w:rsidRPr="00885A9B" w:rsidRDefault="00885A9B" w:rsidP="00885A9B">
      <w:pPr>
        <w:ind w:firstLine="720"/>
        <w:rPr>
          <w:sz w:val="24"/>
        </w:rPr>
      </w:pPr>
      <w:r>
        <w:t>Việc sử dụng CSS một cách hiệu quả sẽ không chỉ làm cho trang web của người dùng</w:t>
      </w:r>
      <w:r w:rsidRPr="00990FA2">
        <w:t xml:space="preserve"> </w:t>
      </w:r>
      <w:r>
        <w:t>trở nên hấp dẫn hơn mà còn giúp cải thiện hiệu suất và khả năng tương thích của nó trên nhiều thiết bị và trình duyệt khác nhau. Đây là một kỹ năng không thể thiếu cho bất kỳ ai muốn trở thành nhà phát triển web chuyên nghiệp [2].</w:t>
      </w:r>
    </w:p>
    <w:p w14:paraId="01F5BA5C" w14:textId="6B2FB6D5" w:rsidR="00F72524" w:rsidRDefault="00885A9B" w:rsidP="00ED3CC6">
      <w:pPr>
        <w:pStyle w:val="Heading2-TimesNewRowman"/>
        <w:numPr>
          <w:ilvl w:val="0"/>
          <w:numId w:val="20"/>
        </w:numPr>
      </w:pPr>
      <w:bookmarkStart w:id="38" w:name="_Toc155538395"/>
      <w:bookmarkStart w:id="39" w:name="_Toc187049906"/>
      <w:bookmarkStart w:id="40" w:name="_Toc187089714"/>
      <w:bookmarkStart w:id="41" w:name="_Toc187405114"/>
      <w:r>
        <w:lastRenderedPageBreak/>
        <w:t>JavaScript</w:t>
      </w:r>
      <w:bookmarkEnd w:id="38"/>
      <w:bookmarkEnd w:id="39"/>
      <w:bookmarkEnd w:id="40"/>
      <w:bookmarkEnd w:id="41"/>
    </w:p>
    <w:p w14:paraId="38CADD2E" w14:textId="591ACE87" w:rsidR="00885A9B" w:rsidRDefault="00885A9B" w:rsidP="00ED3CC6">
      <w:pPr>
        <w:pStyle w:val="Heading2-TimesNewRowman"/>
        <w:numPr>
          <w:ilvl w:val="0"/>
          <w:numId w:val="23"/>
        </w:numPr>
      </w:pPr>
      <w:bookmarkStart w:id="42" w:name="_Toc187405115"/>
      <w:bookmarkStart w:id="43" w:name="_Toc187049907"/>
      <w:bookmarkStart w:id="44" w:name="_Toc187089715"/>
      <w:r>
        <w:t>Tổng quan về JavaScript</w:t>
      </w:r>
      <w:bookmarkEnd w:id="42"/>
    </w:p>
    <w:p w14:paraId="2DE38AA0" w14:textId="77777777" w:rsidR="00885A9B" w:rsidRDefault="00885A9B" w:rsidP="00885A9B">
      <w:pPr>
        <w:ind w:firstLine="720"/>
        <w:rPr>
          <w:sz w:val="24"/>
        </w:rPr>
      </w:pPr>
      <w:r w:rsidRPr="00885A9B">
        <w:rPr>
          <w:rStyle w:val="Strong"/>
          <w:b w:val="0"/>
          <w:bCs w:val="0"/>
        </w:rPr>
        <w:t>JavaScript</w:t>
      </w:r>
      <w:r>
        <w:t xml:space="preserve"> là một ngôn ngữ lập trình mạnh mẽ được tích hợp vào các trang web để giúp chúng trở nên sống động và tương tác hơn. Trong thế giới web hiện đại, JavaScript đóng vai trò quan trọng không chỉ trong việc xây dựng giao diện mà còn mở rộng khả năng tương tác với người dùng và tăng trải nghiệm người dùng trên website.</w:t>
      </w:r>
    </w:p>
    <w:p w14:paraId="37011E06" w14:textId="3E71C6C7" w:rsidR="00885A9B" w:rsidRPr="00885A9B" w:rsidRDefault="00885A9B" w:rsidP="00885A9B">
      <w:pPr>
        <w:ind w:firstLine="720"/>
        <w:rPr>
          <w:sz w:val="24"/>
        </w:rPr>
      </w:pPr>
      <w:r>
        <w:t>Nếu người dùng</w:t>
      </w:r>
      <w:r w:rsidRPr="00990FA2">
        <w:t xml:space="preserve"> </w:t>
      </w:r>
      <w:r>
        <w:t>đã làm quen với HTML (Hypertext Markup Language) và CSS (Cascading Style Sheets) - hai công nghệ cốt lõi để tạo và định dạng nội dung trang web - thì việc học JavaScript sẽ là bước tiếp theo giúp người dùng</w:t>
      </w:r>
      <w:r w:rsidRPr="00990FA2">
        <w:t xml:space="preserve"> </w:t>
      </w:r>
      <w:r>
        <w:t>đưa website của mình lên một tầm cao mới.</w:t>
      </w:r>
    </w:p>
    <w:p w14:paraId="1D041424" w14:textId="6CA9FF96" w:rsidR="00885A9B" w:rsidRDefault="00885A9B" w:rsidP="00ED3CC6">
      <w:pPr>
        <w:pStyle w:val="Heading2-TimesNewRowman"/>
        <w:numPr>
          <w:ilvl w:val="0"/>
          <w:numId w:val="23"/>
        </w:numPr>
      </w:pPr>
      <w:bookmarkStart w:id="45" w:name="_Toc187405116"/>
      <w:r>
        <w:t>JavaScript</w:t>
      </w:r>
      <w:bookmarkEnd w:id="45"/>
    </w:p>
    <w:p w14:paraId="61302751" w14:textId="77777777" w:rsidR="00885A9B" w:rsidRDefault="00885A9B" w:rsidP="00885A9B">
      <w:pPr>
        <w:ind w:firstLine="720"/>
        <w:rPr>
          <w:sz w:val="24"/>
        </w:rPr>
      </w:pPr>
      <w:r>
        <w:t xml:space="preserve">JavaScript là một ngôn ngữ lập trình </w:t>
      </w:r>
      <w:r w:rsidRPr="00885A9B">
        <w:rPr>
          <w:rStyle w:val="Strong"/>
          <w:b w:val="0"/>
          <w:bCs w:val="0"/>
        </w:rPr>
        <w:t>đa nền tảng</w:t>
      </w:r>
      <w:r>
        <w:t>, được hỗ trợ bởi hầu hết các trình duyệt hiện đại như Google Chrome, Mozilla Firefox, Safari, Microsoft Edge và thậm chí là các trình duyệt trên thiết bị di động. Điều này có nghĩa là mã JavaScript có thể hoạt động trên hầu hết mọi thiết bị có trình duyệt, từ máy tính để bàn cho đến điện thoại thông minh và máy tính bảng.</w:t>
      </w:r>
    </w:p>
    <w:p w14:paraId="26709183" w14:textId="77777777" w:rsidR="00885A9B" w:rsidRDefault="00885A9B" w:rsidP="00885A9B">
      <w:pPr>
        <w:ind w:firstLine="720"/>
        <w:rPr>
          <w:sz w:val="24"/>
        </w:rPr>
      </w:pPr>
      <w:r>
        <w:t>JavaScript giúp tăng cường chức năng cho các trang web, cho phép chúng thực hiện những tác vụ mà HTML và CSS không thể tự làm được. Đơn cử, JavaScript có thể được sử dụng để tạo ra các hiệu ứng tương tác như:</w:t>
      </w:r>
    </w:p>
    <w:p w14:paraId="5AAF8AA9" w14:textId="77777777" w:rsidR="00885A9B" w:rsidRPr="00885A9B" w:rsidRDefault="00885A9B" w:rsidP="00ED3CC6">
      <w:pPr>
        <w:pStyle w:val="ListParagraph"/>
        <w:numPr>
          <w:ilvl w:val="0"/>
          <w:numId w:val="24"/>
        </w:numPr>
        <w:rPr>
          <w:sz w:val="24"/>
        </w:rPr>
      </w:pPr>
      <w:r w:rsidRPr="00885A9B">
        <w:rPr>
          <w:rStyle w:val="Strong"/>
          <w:b w:val="0"/>
          <w:bCs w:val="0"/>
        </w:rPr>
        <w:t>Slideshow tự động</w:t>
      </w:r>
      <w:r w:rsidRPr="00885A9B">
        <w:rPr>
          <w:b/>
          <w:bCs/>
        </w:rPr>
        <w:t>:</w:t>
      </w:r>
      <w:r>
        <w:t xml:space="preserve"> Các hình ảnh thay đổi liên tục mà không cần người dùng phải nhấp chuột.</w:t>
      </w:r>
    </w:p>
    <w:p w14:paraId="2742EFCC" w14:textId="3B879017" w:rsidR="00885A9B" w:rsidRPr="00885A9B" w:rsidRDefault="00885A9B" w:rsidP="00ED3CC6">
      <w:pPr>
        <w:pStyle w:val="ListParagraph"/>
        <w:numPr>
          <w:ilvl w:val="0"/>
          <w:numId w:val="24"/>
        </w:numPr>
        <w:rPr>
          <w:sz w:val="24"/>
        </w:rPr>
      </w:pPr>
      <w:r w:rsidRPr="00885A9B">
        <w:rPr>
          <w:rStyle w:val="Strong"/>
          <w:b w:val="0"/>
          <w:bCs w:val="0"/>
        </w:rPr>
        <w:t>Pop-up quảng cáo</w:t>
      </w:r>
      <w:r w:rsidRPr="00885A9B">
        <w:rPr>
          <w:b/>
          <w:bCs/>
        </w:rPr>
        <w:t>:</w:t>
      </w:r>
      <w:r>
        <w:t xml:space="preserve"> Hiển thị thông báo hoặc khuyến mãi khi người dùng truy cập trang.</w:t>
      </w:r>
    </w:p>
    <w:p w14:paraId="3C3156AC" w14:textId="4DF61F8E" w:rsidR="00885A9B" w:rsidRDefault="00885A9B" w:rsidP="00ED3CC6">
      <w:pPr>
        <w:pStyle w:val="ListParagraph"/>
        <w:numPr>
          <w:ilvl w:val="0"/>
          <w:numId w:val="24"/>
        </w:numPr>
      </w:pPr>
      <w:r w:rsidRPr="00885A9B">
        <w:rPr>
          <w:rStyle w:val="Strong"/>
          <w:b w:val="0"/>
          <w:bCs w:val="0"/>
        </w:rPr>
        <w:t>Autocomplete</w:t>
      </w:r>
      <w:r w:rsidRPr="00EF6932">
        <w:t>:</w:t>
      </w:r>
      <w:r>
        <w:t xml:space="preserve"> Chức năng gợi ý từ khóa khi người dùng nhập liệu vào ô tìm kiếm, giống như Google.</w:t>
      </w:r>
    </w:p>
    <w:p w14:paraId="035AF44C" w14:textId="5E131400" w:rsidR="00885A9B" w:rsidRDefault="00885A9B" w:rsidP="00ED3CC6">
      <w:pPr>
        <w:pStyle w:val="Heading2-TimesNewRowman"/>
        <w:numPr>
          <w:ilvl w:val="0"/>
          <w:numId w:val="23"/>
        </w:numPr>
      </w:pPr>
      <w:bookmarkStart w:id="46" w:name="_Toc187049909"/>
      <w:bookmarkStart w:id="47" w:name="_Toc187089717"/>
      <w:bookmarkStart w:id="48" w:name="_Toc187405117"/>
      <w:bookmarkEnd w:id="43"/>
      <w:bookmarkEnd w:id="44"/>
      <w:r w:rsidRPr="00EF6932">
        <w:rPr>
          <w:rStyle w:val="Strong"/>
        </w:rPr>
        <w:t xml:space="preserve">Ứng dụng </w:t>
      </w:r>
      <w:r w:rsidRPr="00EF6932">
        <w:t>JavaScript</w:t>
      </w:r>
      <w:bookmarkEnd w:id="46"/>
      <w:bookmarkEnd w:id="47"/>
      <w:bookmarkEnd w:id="48"/>
    </w:p>
    <w:p w14:paraId="694FBFED" w14:textId="77777777" w:rsidR="00885A9B" w:rsidRDefault="00885A9B" w:rsidP="00885A9B">
      <w:pPr>
        <w:ind w:firstLine="720"/>
        <w:rPr>
          <w:sz w:val="24"/>
        </w:rPr>
      </w:pPr>
      <w:r>
        <w:t>JavaScript không chỉ giới hạn trong lập trình website mà còn có thể mở rộng sang nhiều lĩnh vực khác:</w:t>
      </w:r>
    </w:p>
    <w:p w14:paraId="25E7C042" w14:textId="77777777" w:rsidR="00885A9B" w:rsidRDefault="00885A9B" w:rsidP="00885A9B">
      <w:pPr>
        <w:ind w:firstLine="720"/>
        <w:rPr>
          <w:sz w:val="24"/>
        </w:rPr>
      </w:pPr>
      <w:r w:rsidRPr="00885A9B">
        <w:rPr>
          <w:rStyle w:val="Strong"/>
          <w:b w:val="0"/>
          <w:bCs w:val="0"/>
        </w:rPr>
        <w:t>Lập trình website</w:t>
      </w:r>
      <w:r w:rsidRPr="00885A9B">
        <w:rPr>
          <w:b/>
          <w:bCs/>
        </w:rPr>
        <w:t>:</w:t>
      </w:r>
      <w:r>
        <w:t xml:space="preserve"> Làm cho trang web trở nên tương tác và thân thiện hơn, từ việc xác thực biểu mẫu, tạo hiệu ứng chuyển động, cho đến xây dựng các ứng dụng web phức tạp.</w:t>
      </w:r>
    </w:p>
    <w:p w14:paraId="44899899" w14:textId="77777777" w:rsidR="00885A9B" w:rsidRDefault="00885A9B" w:rsidP="00885A9B">
      <w:pPr>
        <w:ind w:firstLine="720"/>
        <w:rPr>
          <w:sz w:val="24"/>
        </w:rPr>
      </w:pPr>
      <w:r w:rsidRPr="00885A9B">
        <w:rPr>
          <w:rStyle w:val="Strong"/>
          <w:b w:val="0"/>
          <w:bCs w:val="0"/>
        </w:rPr>
        <w:lastRenderedPageBreak/>
        <w:t>Lập trình phía máy chủ</w:t>
      </w:r>
      <w:r w:rsidRPr="00885A9B">
        <w:rPr>
          <w:b/>
          <w:bCs/>
        </w:rPr>
        <w:t>:</w:t>
      </w:r>
      <w:r>
        <w:t xml:space="preserve"> JavaScript không chỉ giới hạn ở phía người dùng mà còn có thể được sử dụng để xây dựng các ứng dụng phía máy chủ (server-side) thông qua nền tảng như </w:t>
      </w:r>
      <w:r w:rsidRPr="00141AF2">
        <w:rPr>
          <w:rStyle w:val="Strong"/>
        </w:rPr>
        <w:t>Node.js</w:t>
      </w:r>
      <w:r w:rsidRPr="00885A9B">
        <w:rPr>
          <w:b/>
          <w:bCs/>
        </w:rPr>
        <w:t>.</w:t>
      </w:r>
    </w:p>
    <w:p w14:paraId="221CA3D3" w14:textId="77777777" w:rsidR="00885A9B" w:rsidRDefault="00885A9B" w:rsidP="00885A9B">
      <w:pPr>
        <w:ind w:firstLine="720"/>
        <w:rPr>
          <w:sz w:val="24"/>
        </w:rPr>
      </w:pPr>
      <w:r w:rsidRPr="00885A9B">
        <w:rPr>
          <w:rStyle w:val="Strong"/>
          <w:b w:val="0"/>
          <w:bCs w:val="0"/>
        </w:rPr>
        <w:t>Xây dựng ứng dụng di động và trò chơi</w:t>
      </w:r>
      <w:r w:rsidRPr="00885A9B">
        <w:rPr>
          <w:b/>
          <w:bCs/>
        </w:rPr>
        <w:t>:</w:t>
      </w:r>
      <w:r>
        <w:t xml:space="preserve"> JavaScript có thể được sử dụng để phát triển ứng dụng di động, đặc biệt với các framework như </w:t>
      </w:r>
      <w:r w:rsidRPr="00885A9B">
        <w:rPr>
          <w:rStyle w:val="Strong"/>
          <w:b w:val="0"/>
          <w:bCs w:val="0"/>
        </w:rPr>
        <w:t>React Native</w:t>
      </w:r>
      <w:r w:rsidRPr="00885A9B">
        <w:rPr>
          <w:b/>
          <w:bCs/>
        </w:rPr>
        <w:t xml:space="preserve"> </w:t>
      </w:r>
      <w:r w:rsidRPr="00141AF2">
        <w:t>hay</w:t>
      </w:r>
      <w:r w:rsidRPr="00885A9B">
        <w:rPr>
          <w:b/>
          <w:bCs/>
        </w:rPr>
        <w:t xml:space="preserve"> </w:t>
      </w:r>
      <w:r w:rsidRPr="00885A9B">
        <w:rPr>
          <w:rStyle w:val="Strong"/>
          <w:b w:val="0"/>
          <w:bCs w:val="0"/>
        </w:rPr>
        <w:t>Ionic</w:t>
      </w:r>
      <w:r w:rsidRPr="00BC2B23">
        <w:t>.</w:t>
      </w:r>
    </w:p>
    <w:p w14:paraId="078290F7" w14:textId="12C1711A" w:rsidR="00885A9B" w:rsidRPr="00885A9B" w:rsidRDefault="00885A9B" w:rsidP="00885A9B">
      <w:pPr>
        <w:ind w:firstLine="720"/>
        <w:rPr>
          <w:sz w:val="24"/>
        </w:rPr>
      </w:pPr>
      <w:r w:rsidRPr="00885A9B">
        <w:rPr>
          <w:rStyle w:val="Strong"/>
          <w:b w:val="0"/>
          <w:bCs w:val="0"/>
        </w:rPr>
        <w:t>Google AMP (Accelerated Mobile Pages)</w:t>
      </w:r>
      <w:r w:rsidRPr="00885A9B">
        <w:rPr>
          <w:b/>
          <w:bCs/>
        </w:rPr>
        <w:t>:</w:t>
      </w:r>
      <w:r>
        <w:t xml:space="preserve"> Dự án của Google nhằm tăng tốc độ tải trang trên thiết bị di động, yêu cầu sử dụng JavaScript để tối ưu hóa trải nghiệm người dùng.</w:t>
      </w:r>
    </w:p>
    <w:p w14:paraId="58AE84D9" w14:textId="1A622A0A" w:rsidR="00885A9B" w:rsidRDefault="00885A9B" w:rsidP="00ED3CC6">
      <w:pPr>
        <w:pStyle w:val="Heading2-TimesNewRowman"/>
        <w:numPr>
          <w:ilvl w:val="0"/>
          <w:numId w:val="23"/>
        </w:numPr>
      </w:pPr>
      <w:bookmarkStart w:id="49" w:name="_Toc187049910"/>
      <w:bookmarkStart w:id="50" w:name="_Toc187089718"/>
      <w:bookmarkStart w:id="51" w:name="_Toc187405118"/>
      <w:r w:rsidRPr="00BC2B23">
        <w:t>Lợi ích khi sử dụng JavaScript</w:t>
      </w:r>
      <w:bookmarkEnd w:id="49"/>
      <w:bookmarkEnd w:id="50"/>
      <w:bookmarkEnd w:id="51"/>
    </w:p>
    <w:p w14:paraId="31D4916F" w14:textId="77777777" w:rsidR="00885A9B" w:rsidRPr="00885A9B" w:rsidRDefault="00885A9B" w:rsidP="00885A9B">
      <w:pPr>
        <w:ind w:firstLine="720"/>
        <w:rPr>
          <w:sz w:val="24"/>
        </w:rPr>
      </w:pPr>
      <w:r>
        <w:t>JavaScript đóng vai trò quan trọng trong việc xây dựng và phát triển website hiện đại. Dưới đây là một số lợi ích nổi bật của JavaScript:</w:t>
      </w:r>
    </w:p>
    <w:p w14:paraId="42DC2006" w14:textId="77777777" w:rsidR="00885A9B" w:rsidRDefault="00885A9B" w:rsidP="00885A9B">
      <w:pPr>
        <w:ind w:firstLine="720"/>
      </w:pPr>
      <w:r w:rsidRPr="00885A9B">
        <w:rPr>
          <w:rStyle w:val="Strong"/>
          <w:b w:val="0"/>
          <w:bCs w:val="0"/>
        </w:rPr>
        <w:t>Tăng tính tương tác</w:t>
      </w:r>
      <w:r w:rsidRPr="00885A9B">
        <w:rPr>
          <w:b/>
          <w:bCs/>
        </w:rPr>
        <w:t>:</w:t>
      </w:r>
      <w:r>
        <w:t xml:space="preserve"> JavaScript giúp trang web trở nên sống động và có thể phản hồi ngay lập tức với các thao tác của người dùng như nhấp chuột, di chuyển chuột, hoặc nhập liệu.</w:t>
      </w:r>
    </w:p>
    <w:p w14:paraId="11C551B6" w14:textId="77777777" w:rsidR="00885A9B" w:rsidRPr="00885A9B" w:rsidRDefault="00885A9B" w:rsidP="00885A9B">
      <w:pPr>
        <w:ind w:firstLine="720"/>
        <w:rPr>
          <w:b/>
          <w:bCs/>
        </w:rPr>
      </w:pPr>
      <w:r w:rsidRPr="00885A9B">
        <w:rPr>
          <w:rStyle w:val="Strong"/>
          <w:b w:val="0"/>
          <w:bCs w:val="0"/>
        </w:rPr>
        <w:t>Đơn giản hóa quá trình phát triển ứng dụng web</w:t>
      </w:r>
      <w:r w:rsidRPr="00885A9B">
        <w:rPr>
          <w:b/>
          <w:bCs/>
        </w:rPr>
        <w:t>:</w:t>
      </w:r>
      <w:r>
        <w:t xml:space="preserve"> JavaScript cho phép các nhà phát triển tạo ra các ứng dụng web phức tạp nhưng lại dễ quản lý và bảo trì hơn nhờ vào các framework và thư viện như </w:t>
      </w:r>
      <w:r w:rsidRPr="00885A9B">
        <w:rPr>
          <w:rStyle w:val="Strong"/>
          <w:b w:val="0"/>
          <w:bCs w:val="0"/>
        </w:rPr>
        <w:t>React</w:t>
      </w:r>
      <w:r w:rsidRPr="00885A9B">
        <w:rPr>
          <w:b/>
          <w:bCs/>
        </w:rPr>
        <w:t xml:space="preserve">, </w:t>
      </w:r>
      <w:r w:rsidRPr="00885A9B">
        <w:rPr>
          <w:rStyle w:val="Strong"/>
          <w:b w:val="0"/>
          <w:bCs w:val="0"/>
        </w:rPr>
        <w:t>Angular</w:t>
      </w:r>
      <w:r w:rsidRPr="00BC2B23">
        <w:t>,</w:t>
      </w:r>
      <w:r w:rsidRPr="00885A9B">
        <w:rPr>
          <w:b/>
          <w:bCs/>
        </w:rPr>
        <w:t xml:space="preserve"> </w:t>
      </w:r>
      <w:r w:rsidRPr="00BC2B23">
        <w:t>và</w:t>
      </w:r>
      <w:r w:rsidRPr="00885A9B">
        <w:rPr>
          <w:b/>
          <w:bCs/>
        </w:rPr>
        <w:t xml:space="preserve"> </w:t>
      </w:r>
      <w:r w:rsidRPr="00885A9B">
        <w:rPr>
          <w:rStyle w:val="Strong"/>
          <w:b w:val="0"/>
          <w:bCs w:val="0"/>
        </w:rPr>
        <w:t>Vue</w:t>
      </w:r>
      <w:r w:rsidRPr="00885A9B">
        <w:rPr>
          <w:b/>
          <w:bCs/>
        </w:rPr>
        <w:t>.</w:t>
      </w:r>
    </w:p>
    <w:p w14:paraId="59DC6A30" w14:textId="77777777" w:rsidR="00885A9B" w:rsidRDefault="00885A9B" w:rsidP="00885A9B">
      <w:pPr>
        <w:ind w:firstLine="720"/>
      </w:pPr>
      <w:r w:rsidRPr="00885A9B">
        <w:rPr>
          <w:rStyle w:val="Strong"/>
          <w:b w:val="0"/>
          <w:bCs w:val="0"/>
        </w:rPr>
        <w:t>Thiết kế web responsive</w:t>
      </w:r>
      <w:r w:rsidRPr="00885A9B">
        <w:rPr>
          <w:b/>
          <w:bCs/>
        </w:rPr>
        <w:t>:</w:t>
      </w:r>
      <w:r>
        <w:t xml:space="preserve"> JavaScript giúp tối ưu giao diện trang web trên cả máy tính và thiết bị di động, đảm bảo người dùng có trải nghiệm tốt nhất trên mọi loại thiết bị.</w:t>
      </w:r>
    </w:p>
    <w:p w14:paraId="1AB8377B" w14:textId="77E2A0AE" w:rsidR="00885A9B" w:rsidRDefault="00885A9B" w:rsidP="00885A9B">
      <w:pPr>
        <w:ind w:firstLine="720"/>
      </w:pPr>
      <w:r w:rsidRPr="00885A9B">
        <w:rPr>
          <w:rStyle w:val="Strong"/>
          <w:b w:val="0"/>
          <w:bCs w:val="0"/>
        </w:rPr>
        <w:t>Tối ưu hóa hiệu suất</w:t>
      </w:r>
      <w:r w:rsidRPr="00885A9B">
        <w:rPr>
          <w:b/>
          <w:bCs/>
        </w:rPr>
        <w:t>:</w:t>
      </w:r>
      <w:r>
        <w:t xml:space="preserve"> Sử dụng JavaScript để tải trước nội dung, giúp trang web tải nhanh hơn và cải thiện trải nghiệm người dùng.</w:t>
      </w:r>
    </w:p>
    <w:p w14:paraId="2B7F7D1D" w14:textId="629E2318" w:rsidR="00885A9B" w:rsidRDefault="00885A9B" w:rsidP="00ED3CC6">
      <w:pPr>
        <w:pStyle w:val="Heading2-TimesNewRowman"/>
        <w:numPr>
          <w:ilvl w:val="0"/>
          <w:numId w:val="23"/>
        </w:numPr>
      </w:pPr>
      <w:bookmarkStart w:id="52" w:name="_Toc187049911"/>
      <w:bookmarkStart w:id="53" w:name="_Toc187089719"/>
      <w:bookmarkStart w:id="54" w:name="_Toc187405119"/>
      <w:r w:rsidRPr="00BC2B23">
        <w:t>Các thư viện và framework phổ biến của JavaScript</w:t>
      </w:r>
      <w:bookmarkEnd w:id="52"/>
      <w:bookmarkEnd w:id="53"/>
      <w:bookmarkEnd w:id="54"/>
    </w:p>
    <w:p w14:paraId="1D3A3F31" w14:textId="77777777" w:rsidR="00885A9B" w:rsidRPr="00583DEC" w:rsidRDefault="00885A9B" w:rsidP="00885A9B">
      <w:pPr>
        <w:ind w:firstLine="720"/>
      </w:pPr>
      <w:r w:rsidRPr="00583DEC">
        <w:t>JavaScript có một hệ sinh thái rất phong phú với nhiều thư viện và framework được phát triển nhằm hỗ trợ các lập trình viên:</w:t>
      </w:r>
    </w:p>
    <w:p w14:paraId="5E96F146" w14:textId="77777777" w:rsidR="00885A9B" w:rsidRPr="00583DEC" w:rsidRDefault="00885A9B" w:rsidP="00885A9B">
      <w:pPr>
        <w:ind w:firstLine="720"/>
      </w:pPr>
      <w:r w:rsidRPr="00141AF2">
        <w:t>jQuery</w:t>
      </w:r>
      <w:r w:rsidRPr="00583DEC">
        <w:t xml:space="preserve">: </w:t>
      </w:r>
      <w:r>
        <w:t>Thư viện jQuery giúp đơn giản hóa thao tác trên DOM và xử lý sự kiện.</w:t>
      </w:r>
    </w:p>
    <w:p w14:paraId="5FB2E64A" w14:textId="77777777" w:rsidR="00885A9B" w:rsidRPr="00583DEC" w:rsidRDefault="00885A9B" w:rsidP="00885A9B">
      <w:pPr>
        <w:ind w:firstLine="720"/>
      </w:pPr>
      <w:r w:rsidRPr="00141AF2">
        <w:t>Node.js</w:t>
      </w:r>
      <w:r w:rsidRPr="00583DEC">
        <w:t>: Một nền tảng chạy JavaScript trên máy chủ, cho phép xây dựng các ứng dụng web tốc độ cao và hiệu quả.</w:t>
      </w:r>
    </w:p>
    <w:p w14:paraId="6D39993E" w14:textId="77777777" w:rsidR="00885A9B" w:rsidRPr="00583DEC" w:rsidRDefault="00885A9B" w:rsidP="00885A9B">
      <w:pPr>
        <w:ind w:firstLine="720"/>
      </w:pPr>
      <w:r w:rsidRPr="00141AF2">
        <w:t>ReactJS</w:t>
      </w:r>
      <w:r w:rsidRPr="00583DEC">
        <w:t>: Framework chuyên dùng để xây dựng giao diện người dùng, đặc biệt là ứng dụng web một trang (Single Page Applications).</w:t>
      </w:r>
    </w:p>
    <w:p w14:paraId="55B8E319" w14:textId="77777777" w:rsidR="00885A9B" w:rsidRPr="00583DEC" w:rsidRDefault="00885A9B" w:rsidP="00885A9B">
      <w:pPr>
        <w:ind w:firstLine="720"/>
      </w:pPr>
      <w:r w:rsidRPr="00141AF2">
        <w:t>AngularJS</w:t>
      </w:r>
      <w:r w:rsidRPr="00583DEC">
        <w:t>: Framework giúp xây dựng các ứng dụng web động và phức tạp.</w:t>
      </w:r>
    </w:p>
    <w:p w14:paraId="42C71996" w14:textId="30ED0E6C" w:rsidR="00885A9B" w:rsidRDefault="00885A9B" w:rsidP="00885A9B">
      <w:pPr>
        <w:ind w:firstLine="720"/>
      </w:pPr>
      <w:r w:rsidRPr="00141AF2">
        <w:t>Vue.js:</w:t>
      </w:r>
      <w:r w:rsidRPr="00583DEC">
        <w:t xml:space="preserve"> Framework nhẹ và dễ học, lý tưởng cho những dự án nhỏ hoặc vừa.</w:t>
      </w:r>
    </w:p>
    <w:p w14:paraId="5F9393C0" w14:textId="58995DBA" w:rsidR="00885A9B" w:rsidRDefault="00885A9B" w:rsidP="00ED3CC6">
      <w:pPr>
        <w:pStyle w:val="Heading2-TimesNewRowman"/>
        <w:numPr>
          <w:ilvl w:val="0"/>
          <w:numId w:val="23"/>
        </w:numPr>
      </w:pPr>
      <w:bookmarkStart w:id="55" w:name="_Toc187049912"/>
      <w:bookmarkStart w:id="56" w:name="_Toc187089720"/>
      <w:bookmarkStart w:id="57" w:name="_Toc187405120"/>
      <w:r w:rsidRPr="00BC2B23">
        <w:lastRenderedPageBreak/>
        <w:t>Ưu điểm và nhược điểm của JavaScript</w:t>
      </w:r>
      <w:bookmarkEnd w:id="55"/>
      <w:bookmarkEnd w:id="56"/>
      <w:bookmarkEnd w:id="57"/>
    </w:p>
    <w:p w14:paraId="2B0D1565" w14:textId="77777777" w:rsidR="00885A9B" w:rsidRPr="00583DEC" w:rsidRDefault="00885A9B" w:rsidP="00ED3CC6">
      <w:pPr>
        <w:pStyle w:val="ListParagraph"/>
        <w:numPr>
          <w:ilvl w:val="0"/>
          <w:numId w:val="14"/>
        </w:numPr>
      </w:pPr>
      <w:r w:rsidRPr="00583DEC">
        <w:t>Ưu điểm:</w:t>
      </w:r>
    </w:p>
    <w:p w14:paraId="2FFA8076" w14:textId="77777777" w:rsidR="00885A9B" w:rsidRPr="00583DEC" w:rsidRDefault="00885A9B" w:rsidP="00ED3CC6">
      <w:pPr>
        <w:pStyle w:val="ListParagraph"/>
        <w:numPr>
          <w:ilvl w:val="0"/>
          <w:numId w:val="10"/>
        </w:numPr>
      </w:pPr>
      <w:r w:rsidRPr="00583DEC">
        <w:t>Dễ học và sử dụng: JavaScript có cú pháp tương đối dễ hiểu, đặc biệt cho người mới bắt đầu học lập trình.</w:t>
      </w:r>
    </w:p>
    <w:p w14:paraId="381EEE42" w14:textId="77777777" w:rsidR="00885A9B" w:rsidRPr="00583DEC" w:rsidRDefault="00885A9B" w:rsidP="00ED3CC6">
      <w:pPr>
        <w:pStyle w:val="ListParagraph"/>
        <w:numPr>
          <w:ilvl w:val="0"/>
          <w:numId w:val="10"/>
        </w:numPr>
      </w:pPr>
      <w:r w:rsidRPr="00583DEC">
        <w:t>Chạy trên mọi trình duyệt: Không cần cài đặt phần mềm bổ sung, JavaScript có thể chạy trực tiếp trên hầu hết các trình duyệt.</w:t>
      </w:r>
    </w:p>
    <w:p w14:paraId="15A72715" w14:textId="77777777" w:rsidR="00885A9B" w:rsidRPr="00583DEC" w:rsidRDefault="00885A9B" w:rsidP="00ED3CC6">
      <w:pPr>
        <w:pStyle w:val="ListParagraph"/>
        <w:numPr>
          <w:ilvl w:val="0"/>
          <w:numId w:val="10"/>
        </w:numPr>
      </w:pPr>
      <w:r w:rsidRPr="00583DEC">
        <w:t>Tăng tính tương tác và trải nghiệm người dùng: JavaScript giúp tạo ra các hiệu ứng chuyển động và tương tác mượt mà, cải thiện trải nghiệm của người dùng trên trang web.</w:t>
      </w:r>
    </w:p>
    <w:p w14:paraId="48930095" w14:textId="77777777" w:rsidR="00885A9B" w:rsidRPr="00583DEC" w:rsidRDefault="00885A9B" w:rsidP="00ED3CC6">
      <w:pPr>
        <w:pStyle w:val="ListParagraph"/>
        <w:numPr>
          <w:ilvl w:val="0"/>
          <w:numId w:val="10"/>
        </w:numPr>
      </w:pPr>
      <w:r w:rsidRPr="00583DEC">
        <w:t>Nhanh và nhẹ: JavaScript được thực thi trực tiếp trên trình duyệt của người dùng, giúp giảm tải cho máy chủ và tăng tốc độ tải trang.</w:t>
      </w:r>
    </w:p>
    <w:p w14:paraId="4A8A378F" w14:textId="77777777" w:rsidR="00885A9B" w:rsidRPr="00583DEC" w:rsidRDefault="00885A9B" w:rsidP="00ED3CC6">
      <w:pPr>
        <w:pStyle w:val="ListParagraph"/>
        <w:numPr>
          <w:ilvl w:val="0"/>
          <w:numId w:val="14"/>
        </w:numPr>
      </w:pPr>
      <w:r w:rsidRPr="00583DEC">
        <w:t>Nhược điểm:</w:t>
      </w:r>
    </w:p>
    <w:p w14:paraId="62DE93E5" w14:textId="77777777" w:rsidR="00885A9B" w:rsidRDefault="00885A9B" w:rsidP="00ED3CC6">
      <w:pPr>
        <w:pStyle w:val="ListParagraph"/>
        <w:numPr>
          <w:ilvl w:val="0"/>
          <w:numId w:val="15"/>
        </w:numPr>
      </w:pPr>
      <w:r w:rsidRPr="00583DEC">
        <w:t>Bảo mật: Do JavaScript chạy trực tiếp trên trình duyệt, nó có thể trở thành mục tiêu của các hacker để thực hiện mã độc.</w:t>
      </w:r>
    </w:p>
    <w:p w14:paraId="2160B755" w14:textId="5C41C990" w:rsidR="00885A9B" w:rsidRDefault="00885A9B" w:rsidP="00ED3CC6">
      <w:pPr>
        <w:pStyle w:val="ListParagraph"/>
        <w:numPr>
          <w:ilvl w:val="0"/>
          <w:numId w:val="15"/>
        </w:numPr>
      </w:pPr>
      <w:r w:rsidRPr="00583DEC">
        <w:t>Tính không đồng nhất: Mặc dù JavaScript được hỗ trợ trên nhiều trình duyệt, đôi khi các tính năng có thể hoạt động khác nhau tùy thuộc vào trình duyệt và phiên bản.</w:t>
      </w:r>
    </w:p>
    <w:p w14:paraId="55E216C1" w14:textId="4934A6CA" w:rsidR="00885A9B" w:rsidRDefault="00885A9B" w:rsidP="00ED3CC6">
      <w:pPr>
        <w:pStyle w:val="Heading2-TimesNewRowman"/>
        <w:numPr>
          <w:ilvl w:val="0"/>
          <w:numId w:val="23"/>
        </w:numPr>
      </w:pPr>
      <w:bookmarkStart w:id="58" w:name="_Toc187049913"/>
      <w:bookmarkStart w:id="59" w:name="_Toc187089721"/>
      <w:bookmarkStart w:id="60" w:name="_Toc187405121"/>
      <w:r w:rsidRPr="00BC2B23">
        <w:t>JavaScript và các công cụ phát triển (IDE)</w:t>
      </w:r>
      <w:bookmarkEnd w:id="58"/>
      <w:bookmarkEnd w:id="59"/>
      <w:bookmarkEnd w:id="60"/>
    </w:p>
    <w:p w14:paraId="46D8FEE7" w14:textId="77777777" w:rsidR="00885A9B" w:rsidRPr="00583DEC" w:rsidRDefault="00885A9B" w:rsidP="00885A9B">
      <w:pPr>
        <w:ind w:firstLine="720"/>
      </w:pPr>
      <w:r w:rsidRPr="00583DEC">
        <w:t xml:space="preserve">Để viết mã JavaScript, </w:t>
      </w:r>
      <w:r>
        <w:t>người dùng</w:t>
      </w:r>
      <w:r w:rsidRPr="00990FA2">
        <w:t xml:space="preserve"> </w:t>
      </w:r>
      <w:r w:rsidRPr="00583DEC">
        <w:t>có thể sử dụng các công cụ như:</w:t>
      </w:r>
    </w:p>
    <w:p w14:paraId="0DB7BD50" w14:textId="77777777" w:rsidR="00885A9B" w:rsidRPr="00583DEC" w:rsidRDefault="00885A9B" w:rsidP="00ED3CC6">
      <w:pPr>
        <w:pStyle w:val="ListParagraph"/>
        <w:numPr>
          <w:ilvl w:val="0"/>
          <w:numId w:val="16"/>
        </w:numPr>
      </w:pPr>
      <w:r w:rsidRPr="00141AF2">
        <w:t>Visual Studio Code</w:t>
      </w:r>
      <w:r w:rsidRPr="00583DEC">
        <w:t>: Một trong những IDE phổ biến nhất cho lập trình JavaScript.</w:t>
      </w:r>
    </w:p>
    <w:p w14:paraId="5CE64DEC" w14:textId="77777777" w:rsidR="00885A9B" w:rsidRPr="00583DEC" w:rsidRDefault="00885A9B" w:rsidP="00ED3CC6">
      <w:pPr>
        <w:pStyle w:val="ListParagraph"/>
        <w:numPr>
          <w:ilvl w:val="0"/>
          <w:numId w:val="16"/>
        </w:numPr>
      </w:pPr>
      <w:r w:rsidRPr="00141AF2">
        <w:t>Sublime Text</w:t>
      </w:r>
      <w:r w:rsidRPr="00583DEC">
        <w:t>: Trình chỉnh sửa mã nguồn nhẹ, hỗ trợ nhiều ngôn ngữ lập trình.</w:t>
      </w:r>
    </w:p>
    <w:p w14:paraId="210434D9" w14:textId="77777777" w:rsidR="00885A9B" w:rsidRDefault="00885A9B" w:rsidP="00ED3CC6">
      <w:pPr>
        <w:pStyle w:val="ListParagraph"/>
        <w:numPr>
          <w:ilvl w:val="0"/>
          <w:numId w:val="16"/>
        </w:numPr>
      </w:pPr>
      <w:r w:rsidRPr="00141AF2">
        <w:t>PHPDesigner</w:t>
      </w:r>
      <w:r w:rsidRPr="00583DEC">
        <w:t>: Một công cụ hỗ trợ lập trình web với nhiều tính năng cho PHP, HTML5, CSS3 và JavaScript.</w:t>
      </w:r>
    </w:p>
    <w:p w14:paraId="06855FB4" w14:textId="5F6E2EBF" w:rsidR="00885A9B" w:rsidRDefault="00885A9B" w:rsidP="00ED3CC6">
      <w:pPr>
        <w:pStyle w:val="ListParagraph"/>
        <w:numPr>
          <w:ilvl w:val="0"/>
          <w:numId w:val="16"/>
        </w:numPr>
      </w:pPr>
      <w:r w:rsidRPr="00141AF2">
        <w:t>Dreamweaver</w:t>
      </w:r>
      <w:r w:rsidRPr="00583DEC">
        <w:t>: IDE mạnh mẽ cho thiết kế và phát triển các ứng dụng web</w:t>
      </w:r>
      <w:r>
        <w:t>.</w:t>
      </w:r>
    </w:p>
    <w:p w14:paraId="2AFBEDAB" w14:textId="0A4BDFB0" w:rsidR="00885A9B" w:rsidRDefault="00885A9B" w:rsidP="00ED3CC6">
      <w:pPr>
        <w:pStyle w:val="Heading2-TimesNewRowman"/>
        <w:numPr>
          <w:ilvl w:val="0"/>
          <w:numId w:val="23"/>
        </w:numPr>
      </w:pPr>
      <w:bookmarkStart w:id="61" w:name="_Toc187049914"/>
      <w:bookmarkStart w:id="62" w:name="_Toc187089722"/>
      <w:bookmarkStart w:id="63" w:name="_Toc187405122"/>
      <w:r w:rsidRPr="00BC2B23">
        <w:t>Tầm quan trọng của JavaScript trong thời đại số</w:t>
      </w:r>
      <w:bookmarkEnd w:id="61"/>
      <w:bookmarkEnd w:id="62"/>
      <w:bookmarkEnd w:id="63"/>
    </w:p>
    <w:p w14:paraId="4F22F38C" w14:textId="77777777" w:rsidR="00885A9B" w:rsidRDefault="00885A9B" w:rsidP="00885A9B">
      <w:pPr>
        <w:ind w:firstLine="720"/>
        <w:rPr>
          <w:sz w:val="24"/>
        </w:rPr>
      </w:pPr>
      <w:r>
        <w:t>JavaScript hiện đang được sử dụng trên hơn 92% các trang web trên thế giới, và điều này cho thấy vai trò không thể thiếu của nó trong lĩnh vực lập trình web. Khi người dùng</w:t>
      </w:r>
      <w:r w:rsidRPr="00990FA2">
        <w:t xml:space="preserve"> </w:t>
      </w:r>
      <w:r>
        <w:t>truy cập một trang web có hiệu ứng động, tính năng tự động hoàn tất, hoặc các ứng dụng web một trang, hầu hết những tính năng đó đều được tạo ra bằng JavaScript.</w:t>
      </w:r>
    </w:p>
    <w:p w14:paraId="389655A4" w14:textId="77777777" w:rsidR="00885A9B" w:rsidRDefault="00885A9B" w:rsidP="00885A9B">
      <w:pPr>
        <w:ind w:firstLine="720"/>
        <w:rPr>
          <w:sz w:val="24"/>
        </w:rPr>
      </w:pPr>
    </w:p>
    <w:p w14:paraId="39A1CD8C" w14:textId="77777777" w:rsidR="00885A9B" w:rsidRDefault="00885A9B" w:rsidP="00885A9B">
      <w:pPr>
        <w:ind w:firstLine="720"/>
        <w:rPr>
          <w:sz w:val="24"/>
        </w:rPr>
      </w:pPr>
      <w:r>
        <w:lastRenderedPageBreak/>
        <w:t>JavaScript không chỉ giúp tăng cường tính năng của website mà còn góp phần quan trọng vào việc phát triển ứng dụng di động và các nền tảng khác, từ đó mở ra vô số cơ hội cho những ai muốn dấn thân vào lĩnh vực lập trình.</w:t>
      </w:r>
    </w:p>
    <w:p w14:paraId="673B3E8E" w14:textId="405C8D34" w:rsidR="00885A9B" w:rsidRPr="00885A9B" w:rsidRDefault="00885A9B" w:rsidP="00885A9B">
      <w:pPr>
        <w:ind w:firstLine="720"/>
        <w:rPr>
          <w:sz w:val="24"/>
        </w:rPr>
      </w:pPr>
      <w:r>
        <w:t>Việc thành thạo JavaScript sẽ mang lại cho người dùng</w:t>
      </w:r>
      <w:r w:rsidRPr="00990FA2">
        <w:t xml:space="preserve"> </w:t>
      </w:r>
      <w:r>
        <w:t>một lợi thế lớn, không chỉ giúp họ xây dựng các trang web chuyên nghiệp mà còn mở ra cánh cửa để phát triển các ứng dụng phức tạp và sáng tạo [3].</w:t>
      </w:r>
    </w:p>
    <w:p w14:paraId="0D4F8079" w14:textId="31750B21" w:rsidR="007214B3" w:rsidRDefault="00885A9B" w:rsidP="00ED3CC6">
      <w:pPr>
        <w:pStyle w:val="Heading2-TimesNewRowman"/>
        <w:numPr>
          <w:ilvl w:val="0"/>
          <w:numId w:val="20"/>
        </w:numPr>
      </w:pPr>
      <w:bookmarkStart w:id="64" w:name="_Toc187405123"/>
      <w:bookmarkEnd w:id="5"/>
      <w:bookmarkEnd w:id="6"/>
      <w:bookmarkEnd w:id="7"/>
      <w:r w:rsidRPr="003544A4">
        <w:t>PHP (Hypertext Preprocessor)</w:t>
      </w:r>
      <w:bookmarkEnd w:id="64"/>
    </w:p>
    <w:p w14:paraId="79FF0F39" w14:textId="4D8B7281" w:rsidR="00656931" w:rsidRDefault="00656931" w:rsidP="00656931">
      <w:pPr>
        <w:pStyle w:val="Heading2-TimesNewRowman"/>
        <w:ind w:left="720"/>
      </w:pPr>
      <w:bookmarkStart w:id="65" w:name="_Toc187405124"/>
      <w:r>
        <w:t>1.4.1 Tổng quan PHP</w:t>
      </w:r>
      <w:bookmarkEnd w:id="65"/>
    </w:p>
    <w:p w14:paraId="081FF776" w14:textId="43345F82" w:rsidR="00656931" w:rsidRDefault="00656931" w:rsidP="00656931">
      <w:pPr>
        <w:ind w:firstLine="720"/>
      </w:pPr>
      <w:r>
        <w:t>PHP (viết tắt của Hypertext Preprocessor) là một ngôn ngữ lập trình kịch bản mã nguồn mở được sử dụng rộng rãi để phát triển các ứng dụng web. Nó được chạy trên máy chủ, nghĩa là mã PHP được xử lý trên máy chủ web trước khi kết quả được gửi đến trình duyệt của người dùng dưới dạng HTML.</w:t>
      </w:r>
    </w:p>
    <w:p w14:paraId="5DCE780B" w14:textId="1D37BEA5" w:rsidR="00656931" w:rsidRDefault="00656931" w:rsidP="00656931">
      <w:pPr>
        <w:pStyle w:val="Heading2-TimesNewRowman"/>
        <w:ind w:left="720"/>
      </w:pPr>
      <w:bookmarkStart w:id="66" w:name="_Toc187405125"/>
      <w:r>
        <w:t xml:space="preserve">1.4.2 </w:t>
      </w:r>
      <w:r w:rsidRPr="006753E6">
        <w:t>Đặc điểm nổi bật của PHP</w:t>
      </w:r>
      <w:bookmarkEnd w:id="66"/>
    </w:p>
    <w:p w14:paraId="631353B9" w14:textId="77777777" w:rsidR="00656931" w:rsidRPr="006753E6" w:rsidRDefault="00656931" w:rsidP="00ED3CC6">
      <w:pPr>
        <w:pStyle w:val="ListParagraph"/>
        <w:numPr>
          <w:ilvl w:val="1"/>
          <w:numId w:val="17"/>
        </w:numPr>
      </w:pPr>
      <w:r w:rsidRPr="006753E6">
        <w:t xml:space="preserve">Dễ học và sử dụng: Cú pháp của PHP tương đối đơn giản và dễ hiểu, đặc biệt là đối với những người mới bắt đầu học lập trình. </w:t>
      </w:r>
    </w:p>
    <w:p w14:paraId="777FCD26" w14:textId="77777777" w:rsidR="00656931" w:rsidRPr="006753E6" w:rsidRDefault="00656931" w:rsidP="00ED3CC6">
      <w:pPr>
        <w:pStyle w:val="ListParagraph"/>
        <w:numPr>
          <w:ilvl w:val="1"/>
          <w:numId w:val="17"/>
        </w:numPr>
      </w:pPr>
      <w:r w:rsidRPr="006753E6">
        <w:t xml:space="preserve">Mã nguồn mở và miễn phí: PHP là một ngôn ngữ mã nguồn mở, có nghĩa là bạn có thể sử dụng nó miễn phí và tự do sửa đổi mã nguồn. </w:t>
      </w:r>
    </w:p>
    <w:p w14:paraId="7CEE2F0D" w14:textId="77777777" w:rsidR="00656931" w:rsidRPr="006753E6" w:rsidRDefault="00656931" w:rsidP="00ED3CC6">
      <w:pPr>
        <w:pStyle w:val="ListParagraph"/>
        <w:numPr>
          <w:ilvl w:val="1"/>
          <w:numId w:val="17"/>
        </w:numPr>
      </w:pPr>
      <w:r w:rsidRPr="006753E6">
        <w:t xml:space="preserve">Linh hoạt: PHP có thể chạy trên nhiều hệ điều hành khác nhau (Windows, Linux, macOS) và tương thích với hầu hết các máy chủ web phổ biến. </w:t>
      </w:r>
    </w:p>
    <w:p w14:paraId="07D72282" w14:textId="77777777" w:rsidR="00656931" w:rsidRDefault="00656931" w:rsidP="00ED3CC6">
      <w:pPr>
        <w:pStyle w:val="ListParagraph"/>
        <w:numPr>
          <w:ilvl w:val="1"/>
          <w:numId w:val="17"/>
        </w:numPr>
      </w:pPr>
      <w:r w:rsidRPr="006753E6">
        <w:t xml:space="preserve">Cộng đồng lớn mạnh: PHP có một cộng đồng người dùng và nhà phát triển rất lớn, luôn sẵn sàng hỗ trợ và chia sẻ kiến thức. </w:t>
      </w:r>
    </w:p>
    <w:p w14:paraId="7E79C45E" w14:textId="5E413D3C" w:rsidR="00656931" w:rsidRDefault="00656931" w:rsidP="00ED3CC6">
      <w:pPr>
        <w:pStyle w:val="ListParagraph"/>
        <w:numPr>
          <w:ilvl w:val="1"/>
          <w:numId w:val="17"/>
        </w:numPr>
      </w:pPr>
      <w:r w:rsidRPr="006753E6">
        <w:t>Hỗ trợ nhiều cơ sở dữ liệu: PHP có thể kết nối với nhiều loại cơ sở dữ liệu khác nhau, bao gồm MySQL, PostgreSQL, SQLite, và MS SQL.</w:t>
      </w:r>
    </w:p>
    <w:p w14:paraId="516B5D3C" w14:textId="3B90EEC2" w:rsidR="00656931" w:rsidRDefault="00656931" w:rsidP="00656931">
      <w:pPr>
        <w:pStyle w:val="Heading2-TimesNewRowman"/>
        <w:ind w:left="720"/>
      </w:pPr>
      <w:bookmarkStart w:id="67" w:name="_Toc187405126"/>
      <w:r>
        <w:t xml:space="preserve">1.4.3 </w:t>
      </w:r>
      <w:r w:rsidRPr="006753E6">
        <w:t>Ứng dụng của PHP</w:t>
      </w:r>
      <w:bookmarkEnd w:id="67"/>
    </w:p>
    <w:p w14:paraId="5A4F7F5D" w14:textId="77777777" w:rsidR="00656931" w:rsidRPr="006753E6" w:rsidRDefault="00656931" w:rsidP="00ED3CC6">
      <w:pPr>
        <w:pStyle w:val="ListParagraph"/>
        <w:numPr>
          <w:ilvl w:val="1"/>
          <w:numId w:val="18"/>
        </w:numPr>
      </w:pPr>
      <w:r w:rsidRPr="006753E6">
        <w:t xml:space="preserve">Xây dựng website động: PHP cho phép tạo ra các trang web động, có nội dung thay đổi dựa trên tương tác của người dùng. </w:t>
      </w:r>
    </w:p>
    <w:p w14:paraId="36D5E9A1" w14:textId="77777777" w:rsidR="00656931" w:rsidRPr="006753E6" w:rsidRDefault="00656931" w:rsidP="00ED3CC6">
      <w:pPr>
        <w:pStyle w:val="ListParagraph"/>
        <w:numPr>
          <w:ilvl w:val="1"/>
          <w:numId w:val="18"/>
        </w:numPr>
      </w:pPr>
      <w:r w:rsidRPr="006753E6">
        <w:t xml:space="preserve">Phát triển ứng dụng web: PHP được sử dụng để xây dựng các ứng dụng web phức tạp, từ các trang web thương mại điện tử đến các hệ thống quản lý nội dung. </w:t>
      </w:r>
    </w:p>
    <w:p w14:paraId="74D292FE" w14:textId="77777777" w:rsidR="00656931" w:rsidRDefault="00656931" w:rsidP="00ED3CC6">
      <w:pPr>
        <w:pStyle w:val="ListParagraph"/>
        <w:numPr>
          <w:ilvl w:val="1"/>
          <w:numId w:val="18"/>
        </w:numPr>
      </w:pPr>
      <w:r w:rsidRPr="006753E6">
        <w:t xml:space="preserve">Xử lý dữ liệu biểu mẫu: PHP có thể thu thập và xử lý dữ liệu từ các biểu mẫu web. </w:t>
      </w:r>
    </w:p>
    <w:p w14:paraId="160C5A70" w14:textId="4C83BC10" w:rsidR="00656931" w:rsidRDefault="00656931" w:rsidP="00ED3CC6">
      <w:pPr>
        <w:pStyle w:val="ListParagraph"/>
        <w:numPr>
          <w:ilvl w:val="1"/>
          <w:numId w:val="18"/>
        </w:numPr>
      </w:pPr>
      <w:r w:rsidRPr="006753E6">
        <w:lastRenderedPageBreak/>
        <w:t>Quản lý cookie: PHP cho phép tạo và quản lý cookie, giúp lưu trữ thông tin người dùng trên trình duyệt.</w:t>
      </w:r>
    </w:p>
    <w:p w14:paraId="44940AAD" w14:textId="2C7D7F71" w:rsidR="00656931" w:rsidRDefault="00656931" w:rsidP="00656931">
      <w:pPr>
        <w:pStyle w:val="Heading2-TimesNewRowman"/>
        <w:ind w:left="720"/>
      </w:pPr>
      <w:bookmarkStart w:id="68" w:name="_Toc187405127"/>
      <w:r>
        <w:t xml:space="preserve">1.4.4 </w:t>
      </w:r>
      <w:r w:rsidRPr="006753E6">
        <w:t>So sánh với các ngôn ngữ khác</w:t>
      </w:r>
      <w:bookmarkEnd w:id="68"/>
    </w:p>
    <w:p w14:paraId="10B8420A" w14:textId="77777777" w:rsidR="00656931" w:rsidRPr="006753E6" w:rsidRDefault="00656931" w:rsidP="00ED3CC6">
      <w:pPr>
        <w:pStyle w:val="ListParagraph"/>
        <w:numPr>
          <w:ilvl w:val="1"/>
          <w:numId w:val="19"/>
        </w:numPr>
      </w:pPr>
      <w:r w:rsidRPr="006753E6">
        <w:t>HTML</w:t>
      </w:r>
      <w:r w:rsidRPr="006753E6">
        <w:rPr>
          <w:b/>
          <w:bCs/>
        </w:rPr>
        <w:t>:</w:t>
      </w:r>
      <w:r w:rsidRPr="006753E6">
        <w:t xml:space="preserve"> HTML được sử dụng để tạo cấu trúc cơ bản của một trang web. </w:t>
      </w:r>
    </w:p>
    <w:p w14:paraId="46A56DD8" w14:textId="77777777" w:rsidR="00656931" w:rsidRDefault="00656931" w:rsidP="00ED3CC6">
      <w:pPr>
        <w:pStyle w:val="ListParagraph"/>
        <w:numPr>
          <w:ilvl w:val="1"/>
          <w:numId w:val="19"/>
        </w:numPr>
      </w:pPr>
      <w:r w:rsidRPr="006753E6">
        <w:t>CSS</w:t>
      </w:r>
      <w:r w:rsidRPr="006753E6">
        <w:rPr>
          <w:b/>
          <w:bCs/>
        </w:rPr>
        <w:t>:</w:t>
      </w:r>
      <w:r w:rsidRPr="006753E6">
        <w:t xml:space="preserve"> CSS được sử dụng để định dạng giao diện của trang web. </w:t>
      </w:r>
    </w:p>
    <w:p w14:paraId="077C4A19" w14:textId="50437327" w:rsidR="00656931" w:rsidRDefault="00656931" w:rsidP="00ED3CC6">
      <w:pPr>
        <w:pStyle w:val="ListParagraph"/>
        <w:numPr>
          <w:ilvl w:val="1"/>
          <w:numId w:val="19"/>
        </w:numPr>
      </w:pPr>
      <w:r w:rsidRPr="006753E6">
        <w:t>JavaScript</w:t>
      </w:r>
      <w:r w:rsidRPr="00656931">
        <w:rPr>
          <w:b/>
          <w:bCs/>
        </w:rPr>
        <w:t>:</w:t>
      </w:r>
      <w:r w:rsidRPr="006753E6">
        <w:t xml:space="preserve"> JavaScript được sử dụng để tạo hiệu ứng động và tương tác trên trang web.</w:t>
      </w:r>
    </w:p>
    <w:p w14:paraId="00B151DB" w14:textId="674182CB" w:rsidR="00656931" w:rsidRDefault="00656931" w:rsidP="00656931">
      <w:pPr>
        <w:pStyle w:val="Heading2-TimesNewRowman"/>
        <w:ind w:left="720"/>
      </w:pPr>
      <w:bookmarkStart w:id="69" w:name="_Toc187405128"/>
      <w:r>
        <w:t>1.4.5 Kết luận</w:t>
      </w:r>
      <w:bookmarkEnd w:id="69"/>
    </w:p>
    <w:p w14:paraId="78E17221" w14:textId="66A13D79" w:rsidR="00656931" w:rsidRDefault="00656931" w:rsidP="00656931">
      <w:pPr>
        <w:ind w:firstLine="720"/>
      </w:pPr>
      <w:r>
        <w:t>PHP là một ngôn ngữ lập trình mạnh mẽ và linh hoạt, được sử dụng rộng rãi trong việc phát triển web. Với những ưu điểm nổi bật như dễ học, mã nguồn mở và cộng đồng lớn mạnh, PHP là một lựa chọn tuyệt vời cho cả những người mới bắt đầu và những nhà phát triển web chuyên nghiệp[4].</w:t>
      </w:r>
    </w:p>
    <w:p w14:paraId="1EC95FA7" w14:textId="77777777" w:rsidR="00EF6932" w:rsidRDefault="00EF6932" w:rsidP="002F177F"/>
    <w:p w14:paraId="667A334B" w14:textId="77777777" w:rsidR="00EF6932" w:rsidRDefault="00EF6932" w:rsidP="002F177F"/>
    <w:p w14:paraId="1529DB37" w14:textId="77777777" w:rsidR="00EF6932" w:rsidRDefault="00EF6932" w:rsidP="002F177F"/>
    <w:p w14:paraId="0B308288" w14:textId="77777777" w:rsidR="00EF6932" w:rsidRDefault="00EF6932" w:rsidP="002F177F"/>
    <w:p w14:paraId="18B2486F" w14:textId="77777777" w:rsidR="00EF6932" w:rsidRDefault="00EF6932" w:rsidP="002F177F"/>
    <w:p w14:paraId="2AF39ABA" w14:textId="77777777" w:rsidR="006753E6" w:rsidRDefault="006753E6" w:rsidP="002F177F"/>
    <w:p w14:paraId="2FE53AB0" w14:textId="77777777" w:rsidR="00EF6932" w:rsidRDefault="00EF6932" w:rsidP="002F177F"/>
    <w:p w14:paraId="2A658D3D" w14:textId="77777777" w:rsidR="00656931" w:rsidRDefault="00656931" w:rsidP="002F177F"/>
    <w:p w14:paraId="2B92CCAC" w14:textId="77777777" w:rsidR="00656931" w:rsidRDefault="00656931" w:rsidP="002F177F"/>
    <w:p w14:paraId="7EAE4E99" w14:textId="77777777" w:rsidR="00656931" w:rsidRDefault="00656931" w:rsidP="002F177F"/>
    <w:p w14:paraId="22BAE015" w14:textId="77777777" w:rsidR="00656931" w:rsidRDefault="00656931" w:rsidP="002F177F"/>
    <w:p w14:paraId="283C27EF" w14:textId="77777777" w:rsidR="00656931" w:rsidRDefault="00656931" w:rsidP="002F177F"/>
    <w:p w14:paraId="4DDC2F04" w14:textId="77777777" w:rsidR="00656931" w:rsidRDefault="00656931" w:rsidP="002F177F"/>
    <w:p w14:paraId="45519A3B" w14:textId="77777777" w:rsidR="00EF6932" w:rsidRPr="00F93EB7" w:rsidRDefault="00EF6932" w:rsidP="002F177F"/>
    <w:p w14:paraId="3431E81C" w14:textId="77777777" w:rsidR="006D71B5" w:rsidRPr="00F93EB7" w:rsidRDefault="006D71B5" w:rsidP="006D71B5">
      <w:pPr>
        <w:pStyle w:val="Heading1"/>
      </w:pPr>
      <w:bookmarkStart w:id="70" w:name="_Toc187405129"/>
      <w:r w:rsidRPr="00F93EB7">
        <w:rPr>
          <w:b/>
          <w:bCs/>
        </w:rPr>
        <w:lastRenderedPageBreak/>
        <w:t xml:space="preserve">Phần </w:t>
      </w:r>
      <w:r>
        <w:rPr>
          <w:b/>
          <w:bCs/>
        </w:rPr>
        <w:t>2</w:t>
      </w:r>
      <w:r w:rsidRPr="00F93EB7">
        <w:rPr>
          <w:b/>
          <w:bCs/>
        </w:rPr>
        <w:t>:</w:t>
      </w:r>
      <w:r w:rsidRPr="00F93EB7">
        <w:rPr>
          <w:b/>
          <w:bCs/>
        </w:rPr>
        <w:br/>
      </w:r>
      <w:r>
        <w:rPr>
          <w:b/>
          <w:bCs/>
        </w:rPr>
        <w:t>PHÂN TÍCH THIẾT KẾ HỆ THỐNG</w:t>
      </w:r>
      <w:bookmarkEnd w:id="70"/>
    </w:p>
    <w:p w14:paraId="79A253EF" w14:textId="77777777" w:rsidR="006D71B5" w:rsidRDefault="006D71B5" w:rsidP="00ED3CC6">
      <w:pPr>
        <w:pStyle w:val="Heading2-TimesNewRowman"/>
        <w:numPr>
          <w:ilvl w:val="0"/>
          <w:numId w:val="6"/>
        </w:numPr>
        <w:ind w:left="0" w:firstLine="0"/>
      </w:pPr>
      <w:bookmarkStart w:id="71" w:name="_Toc187405130"/>
      <w:r>
        <w:t>MÔ TẢ ĐỀ TÀI</w:t>
      </w:r>
      <w:bookmarkEnd w:id="71"/>
    </w:p>
    <w:p w14:paraId="637AE8E4" w14:textId="6E488765" w:rsidR="00C749AC" w:rsidRPr="000F5346" w:rsidRDefault="00C91254" w:rsidP="00ED3CC6">
      <w:pPr>
        <w:pStyle w:val="Heading3"/>
        <w:numPr>
          <w:ilvl w:val="2"/>
          <w:numId w:val="5"/>
        </w:numPr>
        <w:rPr>
          <w:i/>
          <w:iCs/>
        </w:rPr>
      </w:pPr>
      <w:bookmarkStart w:id="72" w:name="_Toc187405131"/>
      <w:r w:rsidRPr="000F5346">
        <w:rPr>
          <w:i/>
          <w:iCs/>
        </w:rPr>
        <w:t>Giới thiệu:</w:t>
      </w:r>
      <w:bookmarkEnd w:id="72"/>
    </w:p>
    <w:p w14:paraId="774990F9" w14:textId="32820A2E" w:rsidR="00C91254" w:rsidRDefault="00C91254" w:rsidP="00C91254">
      <w:pPr>
        <w:ind w:left="360" w:firstLine="720"/>
      </w:pPr>
      <w:r>
        <w:t>Trong bối cảnh đô thị hóa ngày càng tăng, nhu cầu mang thiên nhiên vào không gian sống và làm việc của con người ngày càng lớn. Cây cảnh không chỉ có tác dụng trang trí, làm đẹp mà còn giúp thanh lọc không khí, giảm căng thẳng, tạo cảm giác thư thái. Website bán cây cảnh ra đời nhằm đáp ứng nhu cầu này, đồng thời tạo ra một kênh mua sắm tiện lợi, đa dạng cho khách hàng yêu thích cây cảnh.</w:t>
      </w:r>
    </w:p>
    <w:p w14:paraId="0655C117" w14:textId="124ECE3F" w:rsidR="00C91254" w:rsidRDefault="00C91254" w:rsidP="00ED3CC6">
      <w:pPr>
        <w:pStyle w:val="Heading3"/>
        <w:numPr>
          <w:ilvl w:val="2"/>
          <w:numId w:val="5"/>
        </w:numPr>
      </w:pPr>
      <w:bookmarkStart w:id="73" w:name="_Toc187405132"/>
      <w:r>
        <w:t>Mục tiêu của đề tài</w:t>
      </w:r>
      <w:bookmarkEnd w:id="73"/>
    </w:p>
    <w:p w14:paraId="5399228B" w14:textId="77777777" w:rsidR="00C91254" w:rsidRDefault="00C91254" w:rsidP="00C91254">
      <w:pPr>
        <w:ind w:left="360" w:firstLine="720"/>
      </w:pPr>
      <w:r w:rsidRPr="00C91254">
        <w:t xml:space="preserve">Xây dựng một website thương mại điện tử chuyên về cây cảnh, cung cấp thông tin chi tiết về các loại cây, dịch vụ chăm sóc, tư vấn và bán hàng. </w:t>
      </w:r>
    </w:p>
    <w:p w14:paraId="7D208B62" w14:textId="77777777" w:rsidR="00C91254" w:rsidRDefault="00C91254" w:rsidP="00C91254">
      <w:pPr>
        <w:ind w:left="360" w:firstLine="720"/>
      </w:pPr>
      <w:r w:rsidRPr="00C91254">
        <w:t xml:space="preserve">Tạo ra một kênh mua sắm trực tuyến thuận tiện, giúp khách hàng dễ dàng tìm kiếm, lựa chọn và mua cây cảnh phù hợp với nhu cầu. </w:t>
      </w:r>
    </w:p>
    <w:p w14:paraId="4B16D61D" w14:textId="77777777" w:rsidR="00C91254" w:rsidRDefault="00C91254" w:rsidP="00C91254">
      <w:pPr>
        <w:ind w:left="360" w:firstLine="720"/>
      </w:pPr>
      <w:r w:rsidRPr="00C91254">
        <w:t xml:space="preserve">Cung cấp thông tin hữu ích về cách chăm sóc cây cảnh, giúp khách hàng duy trì vẻ đẹp và sức sống cho cây. </w:t>
      </w:r>
    </w:p>
    <w:p w14:paraId="77EC2478" w14:textId="39401617" w:rsidR="00C91254" w:rsidRDefault="00C91254" w:rsidP="00C91254">
      <w:pPr>
        <w:ind w:left="360" w:firstLine="720"/>
      </w:pPr>
      <w:r w:rsidRPr="00C91254">
        <w:t>Xây dựng cộng đồng yêu cây cảnh, tạo diễn đàn trao đổi kinh nghiệm, chia sẻ kiến thức về cây cảnh.</w:t>
      </w:r>
    </w:p>
    <w:p w14:paraId="7353FD9D" w14:textId="2CE2FE30" w:rsidR="00C91254" w:rsidRDefault="00C91254" w:rsidP="00ED3CC6">
      <w:pPr>
        <w:pStyle w:val="Heading3"/>
        <w:numPr>
          <w:ilvl w:val="2"/>
          <w:numId w:val="5"/>
        </w:numPr>
      </w:pPr>
      <w:bookmarkStart w:id="74" w:name="_Toc187405133"/>
      <w:r>
        <w:t>Các chức năng chính của website</w:t>
      </w:r>
      <w:bookmarkEnd w:id="74"/>
    </w:p>
    <w:p w14:paraId="5122E1CE" w14:textId="77777777" w:rsidR="00C91254" w:rsidRDefault="00C91254" w:rsidP="00C91254">
      <w:pPr>
        <w:pStyle w:val="ListParagraph"/>
      </w:pPr>
      <w:r w:rsidRPr="00C91254">
        <w:t>a. Đối với khách hàng:</w:t>
      </w:r>
    </w:p>
    <w:p w14:paraId="0654B11E" w14:textId="3C52D785" w:rsidR="00C91254" w:rsidRPr="00C91254" w:rsidRDefault="00C91254" w:rsidP="00C91254">
      <w:pPr>
        <w:ind w:left="720" w:firstLine="720"/>
      </w:pPr>
      <w:r w:rsidRPr="00C91254">
        <w:t>Tìm kiếm và lựa chọn cây cảnh: Dễ dàng tìm kiếm cây cảnh theo loại, kích thước, giá cả, mục đích sử dụng...</w:t>
      </w:r>
    </w:p>
    <w:p w14:paraId="7A1B776E" w14:textId="77777777" w:rsidR="00C91254" w:rsidRPr="00C91254" w:rsidRDefault="00C91254" w:rsidP="00C91254">
      <w:pPr>
        <w:pStyle w:val="ListParagraph"/>
        <w:ind w:firstLine="720"/>
      </w:pPr>
      <w:r w:rsidRPr="00C91254">
        <w:t>Xem thông tin chi tiết sản phẩm: Hình ảnh, mô tả, đặc điểm, cách chăm sóc, giá bán...</w:t>
      </w:r>
    </w:p>
    <w:p w14:paraId="0AC1B0C1" w14:textId="77777777" w:rsidR="00C91254" w:rsidRPr="00C91254" w:rsidRDefault="00C91254" w:rsidP="00C91254">
      <w:pPr>
        <w:pStyle w:val="ListParagraph"/>
        <w:ind w:firstLine="720"/>
      </w:pPr>
      <w:r w:rsidRPr="00C91254">
        <w:t>Mua hàng trực tuyến: Đặt hàng, thanh toán, theo dõi đơn hàng.</w:t>
      </w:r>
    </w:p>
    <w:p w14:paraId="43A6A505" w14:textId="77777777" w:rsidR="00C91254" w:rsidRPr="00C91254" w:rsidRDefault="00C91254" w:rsidP="00C91254">
      <w:pPr>
        <w:pStyle w:val="ListParagraph"/>
        <w:ind w:firstLine="720"/>
      </w:pPr>
      <w:r w:rsidRPr="00C91254">
        <w:t>Đăng ký tài khoản, quản lý thông tin cá nhân.</w:t>
      </w:r>
    </w:p>
    <w:p w14:paraId="6B15808A" w14:textId="77777777" w:rsidR="00C91254" w:rsidRPr="00C91254" w:rsidRDefault="00C91254" w:rsidP="00C91254">
      <w:pPr>
        <w:pStyle w:val="ListParagraph"/>
        <w:ind w:firstLine="720"/>
      </w:pPr>
      <w:r w:rsidRPr="00C91254">
        <w:t>Đánh giá, nhận xét sản phẩm.</w:t>
      </w:r>
    </w:p>
    <w:p w14:paraId="32F1122A" w14:textId="77777777" w:rsidR="00C91254" w:rsidRPr="00C91254" w:rsidRDefault="00C91254" w:rsidP="00C91254">
      <w:pPr>
        <w:pStyle w:val="ListParagraph"/>
        <w:ind w:firstLine="720"/>
      </w:pPr>
      <w:r w:rsidRPr="00C91254">
        <w:t>Tham gia diễn đàn, trao đổi kinh nghiệm.</w:t>
      </w:r>
    </w:p>
    <w:p w14:paraId="65529B9D" w14:textId="77777777" w:rsidR="00C91254" w:rsidRPr="00C91254" w:rsidRDefault="00C91254" w:rsidP="00C91254">
      <w:pPr>
        <w:pStyle w:val="ListParagraph"/>
      </w:pPr>
      <w:r w:rsidRPr="00C91254">
        <w:t>b. Đối với quản trị viên:</w:t>
      </w:r>
    </w:p>
    <w:p w14:paraId="2D28C561" w14:textId="77777777" w:rsidR="00C91254" w:rsidRPr="00C91254" w:rsidRDefault="00C91254" w:rsidP="00C91254">
      <w:pPr>
        <w:pStyle w:val="ListParagraph"/>
        <w:ind w:firstLine="720"/>
      </w:pPr>
      <w:r w:rsidRPr="00C91254">
        <w:t>Quản lý sản phẩm: Thêm, sửa, xóa sản phẩm, cập nhật thông tin, hình ảnh, giá cả...</w:t>
      </w:r>
    </w:p>
    <w:p w14:paraId="1028F0EF" w14:textId="77777777" w:rsidR="00C91254" w:rsidRPr="00C91254" w:rsidRDefault="00C91254" w:rsidP="00C91254">
      <w:pPr>
        <w:pStyle w:val="ListParagraph"/>
        <w:ind w:firstLine="720"/>
      </w:pPr>
      <w:r w:rsidRPr="00C91254">
        <w:lastRenderedPageBreak/>
        <w:t>Quản lý đơn hàng: Xử lý đơn hàng, theo dõi trạng thái giao hàng.</w:t>
      </w:r>
    </w:p>
    <w:p w14:paraId="0DAFBA5F" w14:textId="77777777" w:rsidR="00C91254" w:rsidRPr="00C91254" w:rsidRDefault="00C91254" w:rsidP="00C91254">
      <w:pPr>
        <w:pStyle w:val="ListParagraph"/>
        <w:ind w:firstLine="720"/>
      </w:pPr>
      <w:r w:rsidRPr="00C91254">
        <w:t>Quản lý khách hàng: Thông tin khách hàng, lịch sử mua hàng.</w:t>
      </w:r>
    </w:p>
    <w:p w14:paraId="298D952C" w14:textId="77777777" w:rsidR="00C91254" w:rsidRPr="00C91254" w:rsidRDefault="00C91254" w:rsidP="00C91254">
      <w:pPr>
        <w:pStyle w:val="ListParagraph"/>
        <w:ind w:firstLine="720"/>
      </w:pPr>
      <w:r w:rsidRPr="00C91254">
        <w:t>Quản lý nội dung website: Tin tức, bài viết, khuyến mãi...</w:t>
      </w:r>
    </w:p>
    <w:p w14:paraId="091C2EBC" w14:textId="6A87F2AE" w:rsidR="00C91254" w:rsidRDefault="00C91254" w:rsidP="00C91254">
      <w:pPr>
        <w:pStyle w:val="ListParagraph"/>
        <w:ind w:firstLine="720"/>
      </w:pPr>
      <w:r w:rsidRPr="00C91254">
        <w:t>Thống kê, báo cáo doanh thu.</w:t>
      </w:r>
    </w:p>
    <w:p w14:paraId="28654E9C" w14:textId="07FA974D" w:rsidR="00C91254" w:rsidRDefault="00C91254" w:rsidP="00ED3CC6">
      <w:pPr>
        <w:pStyle w:val="Heading3"/>
        <w:numPr>
          <w:ilvl w:val="2"/>
          <w:numId w:val="5"/>
        </w:numPr>
      </w:pPr>
      <w:bookmarkStart w:id="75" w:name="_Toc187405134"/>
      <w:r>
        <w:t>Lợi ích của website</w:t>
      </w:r>
      <w:bookmarkEnd w:id="75"/>
    </w:p>
    <w:p w14:paraId="6292D1A7" w14:textId="4AEA3517" w:rsidR="00C91254" w:rsidRPr="00C91254" w:rsidRDefault="00C91254" w:rsidP="00C91254">
      <w:pPr>
        <w:ind w:left="360" w:firstLine="720"/>
      </w:pPr>
      <w:r w:rsidRPr="00C91254">
        <w:t xml:space="preserve">Tiện lợi cho khách hàng: Mua sắm mọi lúc mọi nơi, tiết kiệm thời gian. </w:t>
      </w:r>
    </w:p>
    <w:p w14:paraId="3581E99B" w14:textId="4F486771" w:rsidR="00C91254" w:rsidRPr="00C91254" w:rsidRDefault="00C91254" w:rsidP="00C91254">
      <w:pPr>
        <w:ind w:left="360" w:firstLine="720"/>
      </w:pPr>
      <w:r w:rsidRPr="00C91254">
        <w:t xml:space="preserve">Tiếp cận khách hàng rộng rãi: Mở rộng thị trường, tăng doanh thu. </w:t>
      </w:r>
    </w:p>
    <w:p w14:paraId="53EBB566" w14:textId="5DBF8D22" w:rsidR="00C91254" w:rsidRPr="00C91254" w:rsidRDefault="00C91254" w:rsidP="00C91254">
      <w:pPr>
        <w:pStyle w:val="ListParagraph"/>
        <w:ind w:firstLine="360"/>
      </w:pPr>
      <w:r w:rsidRPr="00C91254">
        <w:t xml:space="preserve">Nâng cao hiệu quả kinh doanh: Quản lý tập trung, giảm chi phí vận hành. </w:t>
      </w:r>
    </w:p>
    <w:p w14:paraId="52124503" w14:textId="1331DF43" w:rsidR="00C91254" w:rsidRDefault="00C91254" w:rsidP="00C91254">
      <w:pPr>
        <w:ind w:left="360" w:firstLine="720"/>
      </w:pPr>
      <w:r w:rsidRPr="00C91254">
        <w:t>Xây dựng thương hiệu: Quảng bá hình ảnh, tăng độ nhận diện.</w:t>
      </w:r>
    </w:p>
    <w:p w14:paraId="507D8DF9" w14:textId="769121F3" w:rsidR="00C91254" w:rsidRDefault="00C91254" w:rsidP="00ED3CC6">
      <w:pPr>
        <w:pStyle w:val="Heading3"/>
        <w:numPr>
          <w:ilvl w:val="2"/>
          <w:numId w:val="5"/>
        </w:numPr>
      </w:pPr>
      <w:bookmarkStart w:id="76" w:name="_Toc187405135"/>
      <w:r>
        <w:t>Kết luận</w:t>
      </w:r>
      <w:bookmarkEnd w:id="76"/>
    </w:p>
    <w:p w14:paraId="4AA98CE6" w14:textId="40595F46" w:rsidR="00C91254" w:rsidRDefault="00C91254" w:rsidP="00C91254">
      <w:pPr>
        <w:ind w:left="360" w:firstLine="720"/>
      </w:pPr>
      <w:r>
        <w:t>Website bán cây cảnh là một giải pháp hiệu quả để kinh doanh cây cảnh trong thời đại kỹ thuật số. Với sự phát triển của công nghệ, website có thể được tích hợp thêm nhiều tính năng thông minh như tư vấn chăm sóc cây tự động, nhận diện cây bằng hình ảnh, thực tế ảo 3D... giúp nâng cao trải nghiệm người dùng và tạo lợi thế cạnh tranh.</w:t>
      </w:r>
    </w:p>
    <w:p w14:paraId="7D455069" w14:textId="77777777" w:rsidR="006D71B5" w:rsidRDefault="006D71B5" w:rsidP="00ED3CC6">
      <w:pPr>
        <w:pStyle w:val="Heading2-TimesNewRowman"/>
        <w:numPr>
          <w:ilvl w:val="0"/>
          <w:numId w:val="6"/>
        </w:numPr>
        <w:ind w:left="0" w:firstLine="0"/>
      </w:pPr>
      <w:bookmarkStart w:id="77" w:name="_Toc187405136"/>
      <w:r>
        <w:t>PHÂN TÍCH THIẾT KẾ HỆ THỐNG</w:t>
      </w:r>
      <w:bookmarkEnd w:id="77"/>
    </w:p>
    <w:p w14:paraId="672AC753" w14:textId="42FBD977" w:rsidR="006D71B5" w:rsidRPr="00F93EB7" w:rsidRDefault="006D71B5" w:rsidP="00ED3CC6">
      <w:pPr>
        <w:pStyle w:val="Heading3"/>
        <w:numPr>
          <w:ilvl w:val="0"/>
          <w:numId w:val="7"/>
        </w:numPr>
        <w:tabs>
          <w:tab w:val="left" w:pos="1134"/>
        </w:tabs>
        <w:ind w:left="270" w:firstLine="0"/>
        <w:rPr>
          <w:rFonts w:cs="Times New Roman"/>
          <w:i/>
        </w:rPr>
      </w:pPr>
      <w:bookmarkStart w:id="78" w:name="_Toc187405137"/>
      <w:r>
        <w:rPr>
          <w:rFonts w:cs="Times New Roman"/>
        </w:rPr>
        <w:t>Mô hình ERD</w:t>
      </w:r>
      <w:bookmarkEnd w:id="78"/>
    </w:p>
    <w:p w14:paraId="6F2DACAB" w14:textId="5ACD0201" w:rsidR="006D71B5" w:rsidRPr="00F93EB7" w:rsidRDefault="00841583" w:rsidP="000C75C0">
      <w:pPr>
        <w:jc w:val="center"/>
      </w:pPr>
      <w:r w:rsidRPr="00841583">
        <w:rPr>
          <w:noProof/>
        </w:rPr>
        <w:drawing>
          <wp:inline distT="0" distB="0" distL="0" distR="0" wp14:anchorId="05D2D6AE" wp14:editId="4188EF5F">
            <wp:extent cx="5760720" cy="3602990"/>
            <wp:effectExtent l="0" t="0" r="0" b="0"/>
            <wp:docPr id="708166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166735" name=""/>
                    <pic:cNvPicPr/>
                  </pic:nvPicPr>
                  <pic:blipFill>
                    <a:blip r:embed="rId14"/>
                    <a:stretch>
                      <a:fillRect/>
                    </a:stretch>
                  </pic:blipFill>
                  <pic:spPr>
                    <a:xfrm>
                      <a:off x="0" y="0"/>
                      <a:ext cx="5760720" cy="3602990"/>
                    </a:xfrm>
                    <a:prstGeom prst="rect">
                      <a:avLst/>
                    </a:prstGeom>
                  </pic:spPr>
                </pic:pic>
              </a:graphicData>
            </a:graphic>
          </wp:inline>
        </w:drawing>
      </w:r>
    </w:p>
    <w:p w14:paraId="4D67F90A" w14:textId="7C30F5EB" w:rsidR="00980AA2" w:rsidRDefault="00980AA2" w:rsidP="00980AA2">
      <w:pPr>
        <w:pStyle w:val="Caption"/>
        <w:spacing w:after="0"/>
        <w:ind w:left="720"/>
        <w:rPr>
          <w:b/>
          <w:bCs/>
          <w:i w:val="0"/>
          <w:iCs w:val="0"/>
          <w:color w:val="auto"/>
          <w:szCs w:val="26"/>
        </w:rPr>
      </w:pPr>
    </w:p>
    <w:p w14:paraId="7D5725C3" w14:textId="77777777" w:rsidR="009F1E41" w:rsidRPr="009F1E41" w:rsidRDefault="009F1E41" w:rsidP="009F1E41"/>
    <w:p w14:paraId="0DCE54B9" w14:textId="5FBF0618" w:rsidR="00980AA2" w:rsidRPr="009F1E41" w:rsidRDefault="00980AA2" w:rsidP="00ED3CC6">
      <w:pPr>
        <w:pStyle w:val="Heading3"/>
        <w:numPr>
          <w:ilvl w:val="0"/>
          <w:numId w:val="7"/>
        </w:numPr>
      </w:pPr>
      <w:bookmarkStart w:id="79" w:name="_Toc187405138"/>
      <w:r>
        <w:lastRenderedPageBreak/>
        <w:t>Sơ đồ Diagrams</w:t>
      </w:r>
      <w:bookmarkEnd w:id="79"/>
    </w:p>
    <w:p w14:paraId="2E2A591F" w14:textId="68EDEAFF" w:rsidR="00980AA2" w:rsidRPr="00980AA2" w:rsidRDefault="00980AA2" w:rsidP="000C75C0">
      <w:pPr>
        <w:jc w:val="center"/>
      </w:pPr>
      <w:r w:rsidRPr="00980AA2">
        <w:rPr>
          <w:noProof/>
        </w:rPr>
        <w:drawing>
          <wp:inline distT="0" distB="0" distL="0" distR="0" wp14:anchorId="0A5D32EC" wp14:editId="3B0BC113">
            <wp:extent cx="5760720" cy="2391410"/>
            <wp:effectExtent l="0" t="0" r="0" b="8890"/>
            <wp:docPr id="271561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561414" name=""/>
                    <pic:cNvPicPr/>
                  </pic:nvPicPr>
                  <pic:blipFill>
                    <a:blip r:embed="rId15"/>
                    <a:stretch>
                      <a:fillRect/>
                    </a:stretch>
                  </pic:blipFill>
                  <pic:spPr>
                    <a:xfrm>
                      <a:off x="0" y="0"/>
                      <a:ext cx="5760720" cy="2391410"/>
                    </a:xfrm>
                    <a:prstGeom prst="rect">
                      <a:avLst/>
                    </a:prstGeom>
                  </pic:spPr>
                </pic:pic>
              </a:graphicData>
            </a:graphic>
          </wp:inline>
        </w:drawing>
      </w:r>
    </w:p>
    <w:p w14:paraId="660A5460" w14:textId="49001C61" w:rsidR="006D71B5" w:rsidRPr="008F5B7B" w:rsidRDefault="000F76BF" w:rsidP="008F5B7B">
      <w:pPr>
        <w:pStyle w:val="Heading3"/>
        <w:numPr>
          <w:ilvl w:val="0"/>
          <w:numId w:val="7"/>
        </w:numPr>
        <w:rPr>
          <w:i/>
          <w:iCs/>
        </w:rPr>
      </w:pPr>
      <w:bookmarkStart w:id="80" w:name="_Toc187405139"/>
      <w:r w:rsidRPr="000F76BF">
        <w:t>Bảng loaicay</w:t>
      </w:r>
      <w:bookmarkEnd w:id="80"/>
    </w:p>
    <w:p w14:paraId="16500795" w14:textId="3FCB2214" w:rsidR="008F5B7B" w:rsidRDefault="008F5B7B" w:rsidP="008F5B7B">
      <w:pPr>
        <w:pStyle w:val="Caption"/>
        <w:keepNext/>
      </w:pPr>
      <w:bookmarkStart w:id="81" w:name="_Toc187405185"/>
      <w:r>
        <w:t xml:space="preserve">Bảng </w:t>
      </w:r>
      <w:r>
        <w:fldChar w:fldCharType="begin"/>
      </w:r>
      <w:r>
        <w:instrText xml:space="preserve"> SEQ Bảng \* ARABIC </w:instrText>
      </w:r>
      <w:r>
        <w:fldChar w:fldCharType="separate"/>
      </w:r>
      <w:r w:rsidR="00A45105">
        <w:rPr>
          <w:noProof/>
        </w:rPr>
        <w:t>1</w:t>
      </w:r>
      <w:r>
        <w:fldChar w:fldCharType="end"/>
      </w:r>
      <w:r>
        <w:t>: Bảng loại cây</w:t>
      </w:r>
      <w:bookmarkEnd w:id="81"/>
    </w:p>
    <w:tbl>
      <w:tblPr>
        <w:tblStyle w:val="TableGrid"/>
        <w:tblW w:w="7196" w:type="dxa"/>
        <w:jc w:val="center"/>
        <w:tblLook w:val="04A0" w:firstRow="1" w:lastRow="0" w:firstColumn="1" w:lastColumn="0" w:noHBand="0" w:noVBand="1"/>
      </w:tblPr>
      <w:tblGrid>
        <w:gridCol w:w="1771"/>
        <w:gridCol w:w="1981"/>
        <w:gridCol w:w="1501"/>
        <w:gridCol w:w="1943"/>
      </w:tblGrid>
      <w:tr w:rsidR="000F76BF" w:rsidRPr="002A786C" w14:paraId="6691D075" w14:textId="77777777" w:rsidTr="000C75C0">
        <w:trPr>
          <w:jc w:val="center"/>
        </w:trPr>
        <w:tc>
          <w:tcPr>
            <w:tcW w:w="1771" w:type="dxa"/>
            <w:vAlign w:val="center"/>
          </w:tcPr>
          <w:p w14:paraId="3553D073" w14:textId="77777777" w:rsidR="000F76BF" w:rsidRPr="002A786C" w:rsidRDefault="000F76BF" w:rsidP="00623091">
            <w:pPr>
              <w:jc w:val="center"/>
              <w:rPr>
                <w:b/>
              </w:rPr>
            </w:pPr>
            <w:r>
              <w:rPr>
                <w:b/>
              </w:rPr>
              <w:t>Thuộc tính</w:t>
            </w:r>
          </w:p>
        </w:tc>
        <w:tc>
          <w:tcPr>
            <w:tcW w:w="1981" w:type="dxa"/>
            <w:vAlign w:val="center"/>
          </w:tcPr>
          <w:p w14:paraId="6B70A2FE" w14:textId="136FE56D" w:rsidR="000F76BF" w:rsidRPr="002A786C" w:rsidRDefault="000F76BF" w:rsidP="00623091">
            <w:pPr>
              <w:jc w:val="center"/>
              <w:rPr>
                <w:b/>
              </w:rPr>
            </w:pPr>
            <w:r>
              <w:rPr>
                <w:b/>
              </w:rPr>
              <w:t>Mô tả</w:t>
            </w:r>
          </w:p>
        </w:tc>
        <w:tc>
          <w:tcPr>
            <w:tcW w:w="1501" w:type="dxa"/>
          </w:tcPr>
          <w:p w14:paraId="5B29D498" w14:textId="77777777" w:rsidR="000F76BF" w:rsidRPr="002A786C" w:rsidRDefault="000F76BF" w:rsidP="00623091">
            <w:pPr>
              <w:jc w:val="center"/>
              <w:rPr>
                <w:b/>
              </w:rPr>
            </w:pPr>
            <w:r>
              <w:rPr>
                <w:b/>
              </w:rPr>
              <w:t>Kiểu dữ liệu</w:t>
            </w:r>
          </w:p>
        </w:tc>
        <w:tc>
          <w:tcPr>
            <w:tcW w:w="1943" w:type="dxa"/>
          </w:tcPr>
          <w:p w14:paraId="6ECDC1D4" w14:textId="77777777" w:rsidR="000F76BF" w:rsidRDefault="000F76BF" w:rsidP="00623091">
            <w:pPr>
              <w:jc w:val="center"/>
              <w:rPr>
                <w:b/>
              </w:rPr>
            </w:pPr>
            <w:r>
              <w:rPr>
                <w:b/>
              </w:rPr>
              <w:t>Ràng buộc</w:t>
            </w:r>
          </w:p>
        </w:tc>
      </w:tr>
      <w:tr w:rsidR="000F76BF" w:rsidRPr="002A786C" w14:paraId="78A3B90E" w14:textId="77777777" w:rsidTr="000C75C0">
        <w:trPr>
          <w:jc w:val="center"/>
        </w:trPr>
        <w:tc>
          <w:tcPr>
            <w:tcW w:w="1771" w:type="dxa"/>
          </w:tcPr>
          <w:p w14:paraId="02F70ED2" w14:textId="5D70435E" w:rsidR="000F76BF" w:rsidRPr="002A786C" w:rsidRDefault="00980AA2" w:rsidP="00C749AC">
            <w:pPr>
              <w:tabs>
                <w:tab w:val="left" w:pos="313"/>
              </w:tabs>
              <w:jc w:val="center"/>
            </w:pPr>
            <w:r>
              <w:t>m</w:t>
            </w:r>
            <w:r w:rsidR="000F76BF">
              <w:t>aloai</w:t>
            </w:r>
          </w:p>
        </w:tc>
        <w:tc>
          <w:tcPr>
            <w:tcW w:w="1981" w:type="dxa"/>
          </w:tcPr>
          <w:p w14:paraId="5B003A7F" w14:textId="2638D36D" w:rsidR="000F76BF" w:rsidRPr="002A786C" w:rsidRDefault="000F76BF" w:rsidP="00623091">
            <w:r>
              <w:t>Lưu trữ mã của loại cây</w:t>
            </w:r>
          </w:p>
        </w:tc>
        <w:tc>
          <w:tcPr>
            <w:tcW w:w="1501" w:type="dxa"/>
          </w:tcPr>
          <w:p w14:paraId="32D0FA6C" w14:textId="6114AEAD" w:rsidR="000F76BF" w:rsidRPr="002A786C" w:rsidRDefault="006115B5" w:rsidP="00623091">
            <w:r>
              <w:t>integer</w:t>
            </w:r>
          </w:p>
        </w:tc>
        <w:tc>
          <w:tcPr>
            <w:tcW w:w="1943" w:type="dxa"/>
          </w:tcPr>
          <w:p w14:paraId="1623DB60" w14:textId="68B684BD" w:rsidR="000F76BF" w:rsidRPr="002A786C" w:rsidRDefault="000F76BF" w:rsidP="00623091">
            <w:r>
              <w:t>Khóa chính</w:t>
            </w:r>
          </w:p>
        </w:tc>
      </w:tr>
      <w:tr w:rsidR="000F76BF" w:rsidRPr="002A786C" w14:paraId="5BD12DFF" w14:textId="77777777" w:rsidTr="000C75C0">
        <w:trPr>
          <w:jc w:val="center"/>
        </w:trPr>
        <w:tc>
          <w:tcPr>
            <w:tcW w:w="1771" w:type="dxa"/>
          </w:tcPr>
          <w:p w14:paraId="3BFF3D5B" w14:textId="54336D83" w:rsidR="000F76BF" w:rsidRPr="002A786C" w:rsidRDefault="000F76BF" w:rsidP="00C749AC">
            <w:pPr>
              <w:tabs>
                <w:tab w:val="left" w:pos="313"/>
              </w:tabs>
              <w:jc w:val="center"/>
            </w:pPr>
            <w:r>
              <w:t>tenloai</w:t>
            </w:r>
          </w:p>
        </w:tc>
        <w:tc>
          <w:tcPr>
            <w:tcW w:w="1981" w:type="dxa"/>
          </w:tcPr>
          <w:p w14:paraId="49E19BDB" w14:textId="460078D9" w:rsidR="000F76BF" w:rsidRPr="002A786C" w:rsidRDefault="000F76BF" w:rsidP="00623091">
            <w:r>
              <w:t>Lưu trữ tên loại cây</w:t>
            </w:r>
          </w:p>
        </w:tc>
        <w:tc>
          <w:tcPr>
            <w:tcW w:w="1501" w:type="dxa"/>
          </w:tcPr>
          <w:p w14:paraId="6F250B8E" w14:textId="74123EFC" w:rsidR="000F76BF" w:rsidRPr="002A786C" w:rsidRDefault="006115B5" w:rsidP="00623091">
            <w:r>
              <w:t>Variable characters</w:t>
            </w:r>
          </w:p>
        </w:tc>
        <w:tc>
          <w:tcPr>
            <w:tcW w:w="1943" w:type="dxa"/>
          </w:tcPr>
          <w:p w14:paraId="7B392F1C" w14:textId="1C69A346" w:rsidR="000F76BF" w:rsidRPr="002A786C" w:rsidRDefault="000F76BF" w:rsidP="00623091"/>
        </w:tc>
      </w:tr>
    </w:tbl>
    <w:p w14:paraId="02DE6DFA" w14:textId="75FD4A7F" w:rsidR="006D71B5" w:rsidRDefault="006D71B5" w:rsidP="000F76BF"/>
    <w:p w14:paraId="52EC726E" w14:textId="37433213" w:rsidR="00980AA2" w:rsidRDefault="00980AA2" w:rsidP="000F76BF">
      <w:r>
        <w:t>Bảng loaicay dùng để lưu trữ các loại cây gồm có các trường sau:</w:t>
      </w:r>
    </w:p>
    <w:p w14:paraId="0F1557CE" w14:textId="11151816" w:rsidR="00980AA2" w:rsidRDefault="00980AA2" w:rsidP="00ED3CC6">
      <w:pPr>
        <w:pStyle w:val="ListParagraph"/>
        <w:numPr>
          <w:ilvl w:val="0"/>
          <w:numId w:val="19"/>
        </w:numPr>
      </w:pPr>
      <w:r>
        <w:t>maloai: dùng để lưu trữ mã của loại cây, có kiểu dữ liệu là int</w:t>
      </w:r>
      <w:r w:rsidR="006115B5">
        <w:t>eger</w:t>
      </w:r>
      <w:r>
        <w:t xml:space="preserve"> và là khóa</w:t>
      </w:r>
      <w:r w:rsidR="006115B5">
        <w:t xml:space="preserve"> chính</w:t>
      </w:r>
      <w:r>
        <w:t>.</w:t>
      </w:r>
    </w:p>
    <w:p w14:paraId="7B2F0E55" w14:textId="4B98D92F" w:rsidR="00980AA2" w:rsidRDefault="00980AA2" w:rsidP="00ED3CC6">
      <w:pPr>
        <w:pStyle w:val="ListParagraph"/>
        <w:numPr>
          <w:ilvl w:val="0"/>
          <w:numId w:val="19"/>
        </w:numPr>
      </w:pPr>
      <w:r>
        <w:t xml:space="preserve">tenloai: dùng để lưu trữ tên của loại cây, có kiểu dữ liệu là </w:t>
      </w:r>
      <w:r w:rsidR="006115B5">
        <w:t>Variable characters.</w:t>
      </w:r>
    </w:p>
    <w:p w14:paraId="5C9B2E5D" w14:textId="6547378F" w:rsidR="008F5B7B" w:rsidRDefault="008F5B7B" w:rsidP="008F5B7B"/>
    <w:p w14:paraId="782B4AA7" w14:textId="40368A94" w:rsidR="008F5B7B" w:rsidRDefault="008F5B7B" w:rsidP="008F5B7B"/>
    <w:p w14:paraId="076F23D7" w14:textId="4232A80B" w:rsidR="008F5B7B" w:rsidRDefault="008F5B7B" w:rsidP="008F5B7B"/>
    <w:p w14:paraId="2C65837E" w14:textId="1D617A72" w:rsidR="008F5B7B" w:rsidRDefault="008F5B7B" w:rsidP="008F5B7B"/>
    <w:p w14:paraId="3FA32CCC" w14:textId="77F42D4F" w:rsidR="008F5B7B" w:rsidRDefault="008F5B7B" w:rsidP="008F5B7B"/>
    <w:p w14:paraId="71D938CD" w14:textId="17E07562" w:rsidR="008F5B7B" w:rsidRDefault="008F5B7B" w:rsidP="008F5B7B"/>
    <w:p w14:paraId="7CF7DA47" w14:textId="39B7FC41" w:rsidR="008F5B7B" w:rsidRPr="008F5B7B" w:rsidRDefault="00BA5085" w:rsidP="008F5B7B">
      <w:pPr>
        <w:pStyle w:val="Heading3"/>
        <w:numPr>
          <w:ilvl w:val="0"/>
          <w:numId w:val="7"/>
        </w:numPr>
      </w:pPr>
      <w:bookmarkStart w:id="82" w:name="_Toc187405140"/>
      <w:r>
        <w:lastRenderedPageBreak/>
        <w:t>Bảng sanpham</w:t>
      </w:r>
      <w:bookmarkEnd w:id="82"/>
    </w:p>
    <w:p w14:paraId="001DF711" w14:textId="583BF1EA" w:rsidR="008F5B7B" w:rsidRDefault="008F5B7B" w:rsidP="008F5B7B">
      <w:pPr>
        <w:pStyle w:val="Caption"/>
        <w:keepNext/>
      </w:pPr>
      <w:bookmarkStart w:id="83" w:name="_Toc187405186"/>
      <w:r>
        <w:t xml:space="preserve">Bảng </w:t>
      </w:r>
      <w:r>
        <w:fldChar w:fldCharType="begin"/>
      </w:r>
      <w:r>
        <w:instrText xml:space="preserve"> SEQ Bảng \* ARABIC </w:instrText>
      </w:r>
      <w:r>
        <w:fldChar w:fldCharType="separate"/>
      </w:r>
      <w:r w:rsidR="00A45105">
        <w:rPr>
          <w:noProof/>
        </w:rPr>
        <w:t>2</w:t>
      </w:r>
      <w:r>
        <w:fldChar w:fldCharType="end"/>
      </w:r>
      <w:r>
        <w:t>: Bảng sản phẩm</w:t>
      </w:r>
      <w:bookmarkEnd w:id="83"/>
    </w:p>
    <w:tbl>
      <w:tblPr>
        <w:tblStyle w:val="TableGrid"/>
        <w:tblW w:w="7196" w:type="dxa"/>
        <w:jc w:val="center"/>
        <w:tblLook w:val="04A0" w:firstRow="1" w:lastRow="0" w:firstColumn="1" w:lastColumn="0" w:noHBand="0" w:noVBand="1"/>
      </w:tblPr>
      <w:tblGrid>
        <w:gridCol w:w="1964"/>
        <w:gridCol w:w="1900"/>
        <w:gridCol w:w="1465"/>
        <w:gridCol w:w="1867"/>
      </w:tblGrid>
      <w:tr w:rsidR="00980AA2" w14:paraId="32A01F8B" w14:textId="77777777" w:rsidTr="000C75C0">
        <w:trPr>
          <w:jc w:val="center"/>
        </w:trPr>
        <w:tc>
          <w:tcPr>
            <w:tcW w:w="1964" w:type="dxa"/>
            <w:vAlign w:val="center"/>
          </w:tcPr>
          <w:p w14:paraId="5C53FDD5" w14:textId="77777777" w:rsidR="00980AA2" w:rsidRPr="002A786C" w:rsidRDefault="00980AA2" w:rsidP="000A581F">
            <w:pPr>
              <w:jc w:val="center"/>
              <w:rPr>
                <w:b/>
              </w:rPr>
            </w:pPr>
            <w:r>
              <w:rPr>
                <w:b/>
              </w:rPr>
              <w:t>Thuộc tính</w:t>
            </w:r>
          </w:p>
        </w:tc>
        <w:tc>
          <w:tcPr>
            <w:tcW w:w="1900" w:type="dxa"/>
            <w:vAlign w:val="center"/>
          </w:tcPr>
          <w:p w14:paraId="1D3DCA9E" w14:textId="77777777" w:rsidR="00980AA2" w:rsidRPr="002A786C" w:rsidRDefault="00980AA2" w:rsidP="000A581F">
            <w:pPr>
              <w:jc w:val="center"/>
              <w:rPr>
                <w:b/>
              </w:rPr>
            </w:pPr>
            <w:r>
              <w:rPr>
                <w:b/>
              </w:rPr>
              <w:t>Mô tả</w:t>
            </w:r>
          </w:p>
        </w:tc>
        <w:tc>
          <w:tcPr>
            <w:tcW w:w="1465" w:type="dxa"/>
          </w:tcPr>
          <w:p w14:paraId="6692DB00" w14:textId="77777777" w:rsidR="00980AA2" w:rsidRPr="002A786C" w:rsidRDefault="00980AA2" w:rsidP="000A581F">
            <w:pPr>
              <w:jc w:val="center"/>
              <w:rPr>
                <w:b/>
              </w:rPr>
            </w:pPr>
            <w:r>
              <w:rPr>
                <w:b/>
              </w:rPr>
              <w:t>Kiểu dữ liệu</w:t>
            </w:r>
          </w:p>
        </w:tc>
        <w:tc>
          <w:tcPr>
            <w:tcW w:w="1867" w:type="dxa"/>
          </w:tcPr>
          <w:p w14:paraId="2AE87368" w14:textId="77777777" w:rsidR="00980AA2" w:rsidRDefault="00980AA2" w:rsidP="000A581F">
            <w:pPr>
              <w:jc w:val="center"/>
              <w:rPr>
                <w:b/>
              </w:rPr>
            </w:pPr>
            <w:r>
              <w:rPr>
                <w:b/>
              </w:rPr>
              <w:t>Ràng buộc</w:t>
            </w:r>
          </w:p>
        </w:tc>
      </w:tr>
      <w:tr w:rsidR="00980AA2" w:rsidRPr="002A786C" w14:paraId="47D4CB18" w14:textId="77777777" w:rsidTr="000C75C0">
        <w:trPr>
          <w:jc w:val="center"/>
        </w:trPr>
        <w:tc>
          <w:tcPr>
            <w:tcW w:w="1964" w:type="dxa"/>
          </w:tcPr>
          <w:p w14:paraId="43E6EB44" w14:textId="17D91753" w:rsidR="00980AA2" w:rsidRPr="002A786C" w:rsidRDefault="00980AA2" w:rsidP="000A581F">
            <w:pPr>
              <w:tabs>
                <w:tab w:val="left" w:pos="313"/>
              </w:tabs>
              <w:jc w:val="center"/>
            </w:pPr>
            <w:r>
              <w:t>ma</w:t>
            </w:r>
            <w:r w:rsidR="00BA5085">
              <w:t>cay</w:t>
            </w:r>
          </w:p>
        </w:tc>
        <w:tc>
          <w:tcPr>
            <w:tcW w:w="1900" w:type="dxa"/>
          </w:tcPr>
          <w:p w14:paraId="0CDC6C65" w14:textId="6EE70518" w:rsidR="00980AA2" w:rsidRPr="002A786C" w:rsidRDefault="00980AA2" w:rsidP="000A581F">
            <w:r>
              <w:t xml:space="preserve">Lưu trữ </w:t>
            </w:r>
            <w:r w:rsidR="00BA5085">
              <w:t>mã</w:t>
            </w:r>
            <w:r>
              <w:t xml:space="preserve"> của cây</w:t>
            </w:r>
          </w:p>
        </w:tc>
        <w:tc>
          <w:tcPr>
            <w:tcW w:w="1465" w:type="dxa"/>
          </w:tcPr>
          <w:p w14:paraId="7F370640" w14:textId="5F9B600D" w:rsidR="00980AA2" w:rsidRPr="002A786C" w:rsidRDefault="006115B5" w:rsidP="000A581F">
            <w:r>
              <w:t>integer</w:t>
            </w:r>
          </w:p>
        </w:tc>
        <w:tc>
          <w:tcPr>
            <w:tcW w:w="1867" w:type="dxa"/>
          </w:tcPr>
          <w:p w14:paraId="7CF7C1DA" w14:textId="0BB62F07" w:rsidR="00980AA2" w:rsidRPr="002A786C" w:rsidRDefault="00980AA2" w:rsidP="000A581F">
            <w:r>
              <w:t>Khóa chính</w:t>
            </w:r>
          </w:p>
        </w:tc>
      </w:tr>
      <w:tr w:rsidR="00AE4D3B" w:rsidRPr="002A786C" w14:paraId="3605B74B" w14:textId="77777777" w:rsidTr="000C75C0">
        <w:trPr>
          <w:jc w:val="center"/>
        </w:trPr>
        <w:tc>
          <w:tcPr>
            <w:tcW w:w="1964" w:type="dxa"/>
          </w:tcPr>
          <w:p w14:paraId="1AA1978A" w14:textId="4A24DE37" w:rsidR="00AE4D3B" w:rsidRDefault="00AE4D3B" w:rsidP="000A581F">
            <w:pPr>
              <w:tabs>
                <w:tab w:val="left" w:pos="313"/>
              </w:tabs>
              <w:jc w:val="center"/>
            </w:pPr>
            <w:r>
              <w:t>maloai</w:t>
            </w:r>
          </w:p>
        </w:tc>
        <w:tc>
          <w:tcPr>
            <w:tcW w:w="1900" w:type="dxa"/>
          </w:tcPr>
          <w:p w14:paraId="443F58EE" w14:textId="16C065E7" w:rsidR="00AE4D3B" w:rsidRDefault="00AE4D3B" w:rsidP="000A581F">
            <w:r>
              <w:t>Lưu trữ mã loại cây</w:t>
            </w:r>
          </w:p>
        </w:tc>
        <w:tc>
          <w:tcPr>
            <w:tcW w:w="1465" w:type="dxa"/>
          </w:tcPr>
          <w:p w14:paraId="4D438D75" w14:textId="20306BF1" w:rsidR="00AE4D3B" w:rsidRDefault="00AE4D3B" w:rsidP="000A581F">
            <w:r>
              <w:t>integer</w:t>
            </w:r>
          </w:p>
        </w:tc>
        <w:tc>
          <w:tcPr>
            <w:tcW w:w="1867" w:type="dxa"/>
          </w:tcPr>
          <w:p w14:paraId="3396AA08" w14:textId="0B5EE852" w:rsidR="00AE4D3B" w:rsidRDefault="00AE4D3B" w:rsidP="00AE4D3B">
            <w:r>
              <w:t>Khóa ngoại</w:t>
            </w:r>
          </w:p>
        </w:tc>
      </w:tr>
      <w:tr w:rsidR="00980AA2" w:rsidRPr="002A786C" w14:paraId="70DAA36F" w14:textId="77777777" w:rsidTr="000C75C0">
        <w:trPr>
          <w:jc w:val="center"/>
        </w:trPr>
        <w:tc>
          <w:tcPr>
            <w:tcW w:w="1964" w:type="dxa"/>
          </w:tcPr>
          <w:p w14:paraId="49803E25" w14:textId="7192EB89" w:rsidR="00980AA2" w:rsidRPr="002A786C" w:rsidRDefault="00980AA2" w:rsidP="000A581F">
            <w:pPr>
              <w:tabs>
                <w:tab w:val="left" w:pos="313"/>
              </w:tabs>
              <w:jc w:val="center"/>
            </w:pPr>
            <w:r>
              <w:t>ten</w:t>
            </w:r>
            <w:r w:rsidR="00BA5085">
              <w:t>cay</w:t>
            </w:r>
          </w:p>
        </w:tc>
        <w:tc>
          <w:tcPr>
            <w:tcW w:w="1900" w:type="dxa"/>
          </w:tcPr>
          <w:p w14:paraId="57DCF6E5" w14:textId="2C62EBC5" w:rsidR="00980AA2" w:rsidRPr="002A786C" w:rsidRDefault="00980AA2" w:rsidP="000A581F">
            <w:r>
              <w:t>Lưu trữ tên cây</w:t>
            </w:r>
          </w:p>
        </w:tc>
        <w:tc>
          <w:tcPr>
            <w:tcW w:w="1465" w:type="dxa"/>
          </w:tcPr>
          <w:p w14:paraId="52F886C8" w14:textId="555959A3" w:rsidR="00980AA2" w:rsidRPr="002A786C" w:rsidRDefault="006115B5" w:rsidP="000A581F">
            <w:r>
              <w:t>Variable characters</w:t>
            </w:r>
          </w:p>
        </w:tc>
        <w:tc>
          <w:tcPr>
            <w:tcW w:w="1867" w:type="dxa"/>
          </w:tcPr>
          <w:p w14:paraId="23578D76" w14:textId="3C25EABD" w:rsidR="00980AA2" w:rsidRPr="002A786C" w:rsidRDefault="00980AA2" w:rsidP="000A581F"/>
        </w:tc>
      </w:tr>
      <w:tr w:rsidR="00BA5085" w:rsidRPr="002A786C" w14:paraId="71FCA547" w14:textId="77777777" w:rsidTr="000C75C0">
        <w:trPr>
          <w:jc w:val="center"/>
        </w:trPr>
        <w:tc>
          <w:tcPr>
            <w:tcW w:w="1964" w:type="dxa"/>
          </w:tcPr>
          <w:p w14:paraId="6CFD16C6" w14:textId="1EAA69A1" w:rsidR="00BA5085" w:rsidRDefault="00BA5085" w:rsidP="000A581F">
            <w:pPr>
              <w:tabs>
                <w:tab w:val="left" w:pos="313"/>
              </w:tabs>
              <w:jc w:val="center"/>
            </w:pPr>
            <w:r>
              <w:t>hinhanh</w:t>
            </w:r>
          </w:p>
        </w:tc>
        <w:tc>
          <w:tcPr>
            <w:tcW w:w="1900" w:type="dxa"/>
          </w:tcPr>
          <w:p w14:paraId="445F9D3F" w14:textId="354D33F7" w:rsidR="00BA5085" w:rsidRDefault="00BA5085" w:rsidP="000A581F">
            <w:r>
              <w:t>Lưu trữ hình ảnh của cây</w:t>
            </w:r>
          </w:p>
        </w:tc>
        <w:tc>
          <w:tcPr>
            <w:tcW w:w="1465" w:type="dxa"/>
          </w:tcPr>
          <w:p w14:paraId="23204258" w14:textId="4E24288A" w:rsidR="00BA5085" w:rsidRDefault="006115B5" w:rsidP="000A581F">
            <w:r>
              <w:t>Variable characters</w:t>
            </w:r>
          </w:p>
        </w:tc>
        <w:tc>
          <w:tcPr>
            <w:tcW w:w="1867" w:type="dxa"/>
          </w:tcPr>
          <w:p w14:paraId="279DF63F" w14:textId="105A7827" w:rsidR="00BA5085" w:rsidRDefault="00BA5085" w:rsidP="000A581F"/>
        </w:tc>
      </w:tr>
      <w:tr w:rsidR="00BA5085" w:rsidRPr="002A786C" w14:paraId="5FAE1F83" w14:textId="77777777" w:rsidTr="000C75C0">
        <w:trPr>
          <w:jc w:val="center"/>
        </w:trPr>
        <w:tc>
          <w:tcPr>
            <w:tcW w:w="1964" w:type="dxa"/>
          </w:tcPr>
          <w:p w14:paraId="030F29F7" w14:textId="6E127F53" w:rsidR="00BA5085" w:rsidRDefault="00BA5085" w:rsidP="000A581F">
            <w:pPr>
              <w:tabs>
                <w:tab w:val="left" w:pos="313"/>
              </w:tabs>
              <w:jc w:val="center"/>
            </w:pPr>
            <w:r>
              <w:t>mota</w:t>
            </w:r>
          </w:p>
        </w:tc>
        <w:tc>
          <w:tcPr>
            <w:tcW w:w="1900" w:type="dxa"/>
          </w:tcPr>
          <w:p w14:paraId="77C9A498" w14:textId="767DD270" w:rsidR="00BA5085" w:rsidRDefault="00BA5085" w:rsidP="000A581F">
            <w:r>
              <w:t>Lưu trữ mô tả của cây</w:t>
            </w:r>
          </w:p>
        </w:tc>
        <w:tc>
          <w:tcPr>
            <w:tcW w:w="1465" w:type="dxa"/>
          </w:tcPr>
          <w:p w14:paraId="0DBC6072" w14:textId="29B8FB5A" w:rsidR="00BA5085" w:rsidRDefault="006115B5" w:rsidP="000A581F">
            <w:r>
              <w:t>Variable characters</w:t>
            </w:r>
          </w:p>
        </w:tc>
        <w:tc>
          <w:tcPr>
            <w:tcW w:w="1867" w:type="dxa"/>
          </w:tcPr>
          <w:p w14:paraId="0ECCBE53" w14:textId="599C27F8" w:rsidR="00BA5085" w:rsidRDefault="00BA5085" w:rsidP="000A581F"/>
        </w:tc>
      </w:tr>
      <w:tr w:rsidR="00BA5085" w:rsidRPr="002A786C" w14:paraId="49155016" w14:textId="77777777" w:rsidTr="000C75C0">
        <w:trPr>
          <w:jc w:val="center"/>
        </w:trPr>
        <w:tc>
          <w:tcPr>
            <w:tcW w:w="1964" w:type="dxa"/>
          </w:tcPr>
          <w:p w14:paraId="7858228B" w14:textId="471C5163" w:rsidR="00BA5085" w:rsidRDefault="00BA5085" w:rsidP="000A581F">
            <w:pPr>
              <w:tabs>
                <w:tab w:val="left" w:pos="313"/>
              </w:tabs>
              <w:jc w:val="center"/>
            </w:pPr>
            <w:r>
              <w:t>gia</w:t>
            </w:r>
          </w:p>
        </w:tc>
        <w:tc>
          <w:tcPr>
            <w:tcW w:w="1900" w:type="dxa"/>
          </w:tcPr>
          <w:p w14:paraId="68323451" w14:textId="4A5E6728" w:rsidR="00BA5085" w:rsidRDefault="00BA5085" w:rsidP="000A581F">
            <w:r>
              <w:t>Lưu trữ giá của cây</w:t>
            </w:r>
          </w:p>
        </w:tc>
        <w:tc>
          <w:tcPr>
            <w:tcW w:w="1465" w:type="dxa"/>
          </w:tcPr>
          <w:p w14:paraId="690DF126" w14:textId="2C2A68E5" w:rsidR="00BA5085" w:rsidRDefault="006115B5" w:rsidP="000A581F">
            <w:r>
              <w:t>integer</w:t>
            </w:r>
          </w:p>
        </w:tc>
        <w:tc>
          <w:tcPr>
            <w:tcW w:w="1867" w:type="dxa"/>
          </w:tcPr>
          <w:p w14:paraId="56E923F5" w14:textId="3B3A1E54" w:rsidR="00BA5085" w:rsidRDefault="00BA5085" w:rsidP="000A581F"/>
        </w:tc>
      </w:tr>
      <w:tr w:rsidR="00BA5085" w:rsidRPr="002A786C" w14:paraId="374C89DB" w14:textId="77777777" w:rsidTr="000C75C0">
        <w:trPr>
          <w:jc w:val="center"/>
        </w:trPr>
        <w:tc>
          <w:tcPr>
            <w:tcW w:w="1964" w:type="dxa"/>
          </w:tcPr>
          <w:p w14:paraId="1105E70C" w14:textId="201731A6" w:rsidR="00BA5085" w:rsidRDefault="00BA5085" w:rsidP="000A581F">
            <w:pPr>
              <w:tabs>
                <w:tab w:val="left" w:pos="313"/>
              </w:tabs>
              <w:jc w:val="center"/>
            </w:pPr>
            <w:r>
              <w:t>soluongsanpham</w:t>
            </w:r>
          </w:p>
        </w:tc>
        <w:tc>
          <w:tcPr>
            <w:tcW w:w="1900" w:type="dxa"/>
          </w:tcPr>
          <w:p w14:paraId="2A7D61FF" w14:textId="5CB60B5A" w:rsidR="00BA5085" w:rsidRDefault="00BA5085" w:rsidP="000A581F">
            <w:r>
              <w:t>Lưu trữ số lượng của cây</w:t>
            </w:r>
          </w:p>
        </w:tc>
        <w:tc>
          <w:tcPr>
            <w:tcW w:w="1465" w:type="dxa"/>
          </w:tcPr>
          <w:p w14:paraId="272534AD" w14:textId="6C06655F" w:rsidR="00BA5085" w:rsidRDefault="006115B5" w:rsidP="000A581F">
            <w:r>
              <w:t>integer</w:t>
            </w:r>
          </w:p>
        </w:tc>
        <w:tc>
          <w:tcPr>
            <w:tcW w:w="1867" w:type="dxa"/>
          </w:tcPr>
          <w:p w14:paraId="59629DCC" w14:textId="02748B72" w:rsidR="00BA5085" w:rsidRDefault="00BA5085" w:rsidP="000A581F"/>
        </w:tc>
      </w:tr>
    </w:tbl>
    <w:p w14:paraId="1DA1DFBD" w14:textId="77777777" w:rsidR="00980AA2" w:rsidRDefault="00980AA2" w:rsidP="000F76BF"/>
    <w:p w14:paraId="3F38F0EE" w14:textId="46A6C61B" w:rsidR="00980AA2" w:rsidRDefault="00BA5085" w:rsidP="000F76BF">
      <w:r>
        <w:t>Bảng sanpham dùng để lưu trữ sản phẩm cây gồm có các trường sau:</w:t>
      </w:r>
    </w:p>
    <w:p w14:paraId="4494826B" w14:textId="3485A469" w:rsidR="00BA5085" w:rsidRDefault="00BA5085" w:rsidP="00ED3CC6">
      <w:pPr>
        <w:pStyle w:val="ListParagraph"/>
        <w:numPr>
          <w:ilvl w:val="0"/>
          <w:numId w:val="19"/>
        </w:numPr>
      </w:pPr>
      <w:r>
        <w:t>macay: dùng để lưu trữ mã của cây, có kiểu dữ liệu là int</w:t>
      </w:r>
      <w:r w:rsidR="006115B5">
        <w:t>eger</w:t>
      </w:r>
      <w:r>
        <w:t xml:space="preserve"> và là khóa.</w:t>
      </w:r>
    </w:p>
    <w:p w14:paraId="06012B7C" w14:textId="7B2C1702" w:rsidR="00AE4D3B" w:rsidRDefault="00AE4D3B" w:rsidP="00ED3CC6">
      <w:pPr>
        <w:pStyle w:val="ListParagraph"/>
        <w:numPr>
          <w:ilvl w:val="0"/>
          <w:numId w:val="19"/>
        </w:numPr>
      </w:pPr>
      <w:r>
        <w:t>maloai: dùng để lưu trữ mã loại cây, có kiểu dữ liệu là integer, là khóa ngoại.</w:t>
      </w:r>
    </w:p>
    <w:p w14:paraId="3A5E0DF1" w14:textId="28F1DB39" w:rsidR="0025369E" w:rsidRDefault="0025369E" w:rsidP="00ED3CC6">
      <w:pPr>
        <w:pStyle w:val="ListParagraph"/>
        <w:numPr>
          <w:ilvl w:val="0"/>
          <w:numId w:val="19"/>
        </w:numPr>
      </w:pPr>
      <w:r>
        <w:t xml:space="preserve">tencay: dùng để lưu trữ tên của cây, có kiểu dữ liệu là </w:t>
      </w:r>
      <w:r w:rsidR="006115B5">
        <w:t>Variable characters</w:t>
      </w:r>
      <w:r>
        <w:t>.</w:t>
      </w:r>
    </w:p>
    <w:p w14:paraId="3B256BEA" w14:textId="211C8767" w:rsidR="0025369E" w:rsidRDefault="0025369E" w:rsidP="00ED3CC6">
      <w:pPr>
        <w:pStyle w:val="ListParagraph"/>
        <w:numPr>
          <w:ilvl w:val="0"/>
          <w:numId w:val="19"/>
        </w:numPr>
      </w:pPr>
      <w:r>
        <w:t xml:space="preserve">hinhanh: dùng để lưu trữ hình ảnh của cây, có kiểu dữ liệu là </w:t>
      </w:r>
      <w:r w:rsidR="006115B5">
        <w:t>Variable characters</w:t>
      </w:r>
      <w:r>
        <w:t>.</w:t>
      </w:r>
    </w:p>
    <w:p w14:paraId="68523B02" w14:textId="06460BF4" w:rsidR="0025369E" w:rsidRDefault="0025369E" w:rsidP="00ED3CC6">
      <w:pPr>
        <w:pStyle w:val="ListParagraph"/>
        <w:numPr>
          <w:ilvl w:val="0"/>
          <w:numId w:val="19"/>
        </w:numPr>
      </w:pPr>
      <w:r>
        <w:t xml:space="preserve">mota: dùng để lưu trữ mô tả của cây, có kiểu dữ liệu là </w:t>
      </w:r>
      <w:r w:rsidR="006115B5">
        <w:t>Variable characters</w:t>
      </w:r>
      <w:r>
        <w:t>.</w:t>
      </w:r>
    </w:p>
    <w:p w14:paraId="1A015DE2" w14:textId="4DC46A03" w:rsidR="0025369E" w:rsidRDefault="0025369E" w:rsidP="00ED3CC6">
      <w:pPr>
        <w:pStyle w:val="ListParagraph"/>
        <w:numPr>
          <w:ilvl w:val="0"/>
          <w:numId w:val="19"/>
        </w:numPr>
      </w:pPr>
      <w:r>
        <w:t>gia: dùng để lưu trữ giá của sản phẩm, có kiểu dữ liệu là int</w:t>
      </w:r>
      <w:r w:rsidR="006115B5">
        <w:t>eger</w:t>
      </w:r>
      <w:r>
        <w:t>.</w:t>
      </w:r>
    </w:p>
    <w:p w14:paraId="1F0ABEF1" w14:textId="7F13334A" w:rsidR="0025369E" w:rsidRDefault="0025369E" w:rsidP="00ED3CC6">
      <w:pPr>
        <w:pStyle w:val="ListParagraph"/>
        <w:numPr>
          <w:ilvl w:val="0"/>
          <w:numId w:val="19"/>
        </w:numPr>
      </w:pPr>
      <w:r>
        <w:t>soluongsanpham: dùng để lưu trữ số lượng cây, có kiểu dữ liệu là int</w:t>
      </w:r>
      <w:r w:rsidR="006115B5">
        <w:t>eger</w:t>
      </w:r>
      <w:r>
        <w:t xml:space="preserve">. </w:t>
      </w:r>
    </w:p>
    <w:p w14:paraId="4F55E311" w14:textId="77777777" w:rsidR="008F5B7B" w:rsidRDefault="008F5B7B" w:rsidP="008F5B7B">
      <w:pPr>
        <w:pStyle w:val="ListParagraph"/>
      </w:pPr>
    </w:p>
    <w:p w14:paraId="5D5B6DF5" w14:textId="02A18157" w:rsidR="00BA5085" w:rsidRPr="0025369E" w:rsidRDefault="0025369E" w:rsidP="00ED3CC6">
      <w:pPr>
        <w:pStyle w:val="Heading3"/>
        <w:numPr>
          <w:ilvl w:val="0"/>
          <w:numId w:val="7"/>
        </w:numPr>
      </w:pPr>
      <w:bookmarkStart w:id="84" w:name="_Toc187405141"/>
      <w:r>
        <w:lastRenderedPageBreak/>
        <w:t>Bảng nguoidung</w:t>
      </w:r>
      <w:bookmarkEnd w:id="84"/>
    </w:p>
    <w:p w14:paraId="5EFF582F" w14:textId="5373699D" w:rsidR="008F5B7B" w:rsidRDefault="008F5B7B" w:rsidP="008F5B7B">
      <w:pPr>
        <w:pStyle w:val="Caption"/>
        <w:keepNext/>
      </w:pPr>
      <w:bookmarkStart w:id="85" w:name="_Toc187405187"/>
      <w:r>
        <w:t xml:space="preserve">Bảng </w:t>
      </w:r>
      <w:r>
        <w:fldChar w:fldCharType="begin"/>
      </w:r>
      <w:r>
        <w:instrText xml:space="preserve"> SEQ Bảng \* ARABIC </w:instrText>
      </w:r>
      <w:r>
        <w:fldChar w:fldCharType="separate"/>
      </w:r>
      <w:r w:rsidR="00A45105">
        <w:rPr>
          <w:noProof/>
        </w:rPr>
        <w:t>3</w:t>
      </w:r>
      <w:r>
        <w:fldChar w:fldCharType="end"/>
      </w:r>
      <w:r>
        <w:t>: Bảng người dùng</w:t>
      </w:r>
      <w:bookmarkEnd w:id="85"/>
    </w:p>
    <w:tbl>
      <w:tblPr>
        <w:tblStyle w:val="TableGrid"/>
        <w:tblW w:w="7196" w:type="dxa"/>
        <w:jc w:val="center"/>
        <w:tblLook w:val="04A0" w:firstRow="1" w:lastRow="0" w:firstColumn="1" w:lastColumn="0" w:noHBand="0" w:noVBand="1"/>
      </w:tblPr>
      <w:tblGrid>
        <w:gridCol w:w="1771"/>
        <w:gridCol w:w="1981"/>
        <w:gridCol w:w="1501"/>
        <w:gridCol w:w="1943"/>
      </w:tblGrid>
      <w:tr w:rsidR="0025369E" w14:paraId="47E7295F" w14:textId="77777777" w:rsidTr="000C75C0">
        <w:trPr>
          <w:jc w:val="center"/>
        </w:trPr>
        <w:tc>
          <w:tcPr>
            <w:tcW w:w="1771" w:type="dxa"/>
            <w:vAlign w:val="center"/>
          </w:tcPr>
          <w:p w14:paraId="03A37A8D" w14:textId="77777777" w:rsidR="0025369E" w:rsidRPr="002A786C" w:rsidRDefault="0025369E" w:rsidP="000A581F">
            <w:pPr>
              <w:jc w:val="center"/>
              <w:rPr>
                <w:b/>
              </w:rPr>
            </w:pPr>
            <w:r>
              <w:rPr>
                <w:b/>
              </w:rPr>
              <w:t>Thuộc tính</w:t>
            </w:r>
          </w:p>
        </w:tc>
        <w:tc>
          <w:tcPr>
            <w:tcW w:w="1981" w:type="dxa"/>
            <w:vAlign w:val="center"/>
          </w:tcPr>
          <w:p w14:paraId="31A12E31" w14:textId="77777777" w:rsidR="0025369E" w:rsidRPr="002A786C" w:rsidRDefault="0025369E" w:rsidP="000A581F">
            <w:pPr>
              <w:jc w:val="center"/>
              <w:rPr>
                <w:b/>
              </w:rPr>
            </w:pPr>
            <w:r>
              <w:rPr>
                <w:b/>
              </w:rPr>
              <w:t>Mô tả</w:t>
            </w:r>
          </w:p>
        </w:tc>
        <w:tc>
          <w:tcPr>
            <w:tcW w:w="1501" w:type="dxa"/>
          </w:tcPr>
          <w:p w14:paraId="0F75E5C5" w14:textId="77777777" w:rsidR="0025369E" w:rsidRPr="002A786C" w:rsidRDefault="0025369E" w:rsidP="000A581F">
            <w:pPr>
              <w:jc w:val="center"/>
              <w:rPr>
                <w:b/>
              </w:rPr>
            </w:pPr>
            <w:r>
              <w:rPr>
                <w:b/>
              </w:rPr>
              <w:t>Kiểu dữ liệu</w:t>
            </w:r>
          </w:p>
        </w:tc>
        <w:tc>
          <w:tcPr>
            <w:tcW w:w="1943" w:type="dxa"/>
          </w:tcPr>
          <w:p w14:paraId="38FC737C" w14:textId="77777777" w:rsidR="0025369E" w:rsidRDefault="0025369E" w:rsidP="000A581F">
            <w:pPr>
              <w:jc w:val="center"/>
              <w:rPr>
                <w:b/>
              </w:rPr>
            </w:pPr>
            <w:r>
              <w:rPr>
                <w:b/>
              </w:rPr>
              <w:t>Ràng buộc</w:t>
            </w:r>
          </w:p>
        </w:tc>
      </w:tr>
      <w:tr w:rsidR="0025369E" w:rsidRPr="002A786C" w14:paraId="428FE6C8" w14:textId="77777777" w:rsidTr="000C75C0">
        <w:trPr>
          <w:jc w:val="center"/>
        </w:trPr>
        <w:tc>
          <w:tcPr>
            <w:tcW w:w="1771" w:type="dxa"/>
          </w:tcPr>
          <w:p w14:paraId="0A2B0CBD" w14:textId="2C9A540C" w:rsidR="0025369E" w:rsidRPr="002A786C" w:rsidRDefault="0025369E" w:rsidP="000A581F">
            <w:pPr>
              <w:tabs>
                <w:tab w:val="left" w:pos="313"/>
              </w:tabs>
              <w:jc w:val="center"/>
            </w:pPr>
            <w:r>
              <w:t>tendangnhap</w:t>
            </w:r>
          </w:p>
        </w:tc>
        <w:tc>
          <w:tcPr>
            <w:tcW w:w="1981" w:type="dxa"/>
          </w:tcPr>
          <w:p w14:paraId="30945F5D" w14:textId="05016263" w:rsidR="0025369E" w:rsidRPr="002A786C" w:rsidRDefault="0025369E" w:rsidP="000A581F">
            <w:r>
              <w:t>Lưu trữ tên đăng nhập của người dùng/quản lý.</w:t>
            </w:r>
          </w:p>
        </w:tc>
        <w:tc>
          <w:tcPr>
            <w:tcW w:w="1501" w:type="dxa"/>
          </w:tcPr>
          <w:p w14:paraId="471B4F2C" w14:textId="1FC4AEC7" w:rsidR="0025369E" w:rsidRPr="002A786C" w:rsidRDefault="0025369E" w:rsidP="000A581F">
            <w:r>
              <w:t>char</w:t>
            </w:r>
            <w:r w:rsidR="006115B5">
              <w:t>acters</w:t>
            </w:r>
          </w:p>
        </w:tc>
        <w:tc>
          <w:tcPr>
            <w:tcW w:w="1943" w:type="dxa"/>
          </w:tcPr>
          <w:p w14:paraId="7DB92365" w14:textId="6F476093" w:rsidR="0025369E" w:rsidRPr="002A786C" w:rsidRDefault="0025369E" w:rsidP="000A581F">
            <w:r>
              <w:t>Khóa chính</w:t>
            </w:r>
            <w:r w:rsidR="00841583">
              <w:t>.</w:t>
            </w:r>
          </w:p>
        </w:tc>
      </w:tr>
      <w:tr w:rsidR="0025369E" w:rsidRPr="002A786C" w14:paraId="0A8B853C" w14:textId="77777777" w:rsidTr="000C75C0">
        <w:trPr>
          <w:jc w:val="center"/>
        </w:trPr>
        <w:tc>
          <w:tcPr>
            <w:tcW w:w="1771" w:type="dxa"/>
          </w:tcPr>
          <w:p w14:paraId="259561B2" w14:textId="75CA4B93" w:rsidR="0025369E" w:rsidRPr="002A786C" w:rsidRDefault="0025369E" w:rsidP="000A581F">
            <w:pPr>
              <w:tabs>
                <w:tab w:val="left" w:pos="313"/>
              </w:tabs>
              <w:jc w:val="center"/>
            </w:pPr>
            <w:r>
              <w:t>matkhau</w:t>
            </w:r>
          </w:p>
        </w:tc>
        <w:tc>
          <w:tcPr>
            <w:tcW w:w="1981" w:type="dxa"/>
          </w:tcPr>
          <w:p w14:paraId="6ED1B7BD" w14:textId="5642EBA5" w:rsidR="0025369E" w:rsidRPr="002A786C" w:rsidRDefault="0025369E" w:rsidP="000A581F">
            <w:r>
              <w:t>Lưu trữ mậ khẩu của người dùng/quản lý</w:t>
            </w:r>
          </w:p>
        </w:tc>
        <w:tc>
          <w:tcPr>
            <w:tcW w:w="1501" w:type="dxa"/>
          </w:tcPr>
          <w:p w14:paraId="7E82B1D6" w14:textId="64CDB4EA" w:rsidR="0025369E" w:rsidRPr="002A786C" w:rsidRDefault="006115B5" w:rsidP="000A581F">
            <w:r>
              <w:t>characters</w:t>
            </w:r>
          </w:p>
        </w:tc>
        <w:tc>
          <w:tcPr>
            <w:tcW w:w="1943" w:type="dxa"/>
          </w:tcPr>
          <w:p w14:paraId="76ED5966" w14:textId="017B6039" w:rsidR="0025369E" w:rsidRPr="002A786C" w:rsidRDefault="0025369E" w:rsidP="000A581F"/>
        </w:tc>
      </w:tr>
      <w:tr w:rsidR="0025369E" w:rsidRPr="002A786C" w14:paraId="2F2A9023" w14:textId="77777777" w:rsidTr="000C75C0">
        <w:trPr>
          <w:jc w:val="center"/>
        </w:trPr>
        <w:tc>
          <w:tcPr>
            <w:tcW w:w="1771" w:type="dxa"/>
          </w:tcPr>
          <w:p w14:paraId="52160493" w14:textId="668B9994" w:rsidR="0025369E" w:rsidRDefault="0025369E" w:rsidP="000A581F">
            <w:pPr>
              <w:tabs>
                <w:tab w:val="left" w:pos="313"/>
              </w:tabs>
              <w:jc w:val="center"/>
            </w:pPr>
            <w:r>
              <w:t>hoten</w:t>
            </w:r>
          </w:p>
        </w:tc>
        <w:tc>
          <w:tcPr>
            <w:tcW w:w="1981" w:type="dxa"/>
          </w:tcPr>
          <w:p w14:paraId="31BA5325" w14:textId="28B4E6DA" w:rsidR="0025369E" w:rsidRDefault="0025369E" w:rsidP="000A581F">
            <w:r>
              <w:t>Lưu trữ họ tên người dùng.</w:t>
            </w:r>
          </w:p>
        </w:tc>
        <w:tc>
          <w:tcPr>
            <w:tcW w:w="1501" w:type="dxa"/>
          </w:tcPr>
          <w:p w14:paraId="541480D1" w14:textId="4581944E" w:rsidR="0025369E" w:rsidRDefault="006115B5" w:rsidP="000A581F">
            <w:r>
              <w:t>Variable characters</w:t>
            </w:r>
          </w:p>
        </w:tc>
        <w:tc>
          <w:tcPr>
            <w:tcW w:w="1943" w:type="dxa"/>
          </w:tcPr>
          <w:p w14:paraId="319EAB9E" w14:textId="32EDBBF0" w:rsidR="0025369E" w:rsidRDefault="0025369E" w:rsidP="000A581F"/>
        </w:tc>
      </w:tr>
      <w:tr w:rsidR="00841583" w:rsidRPr="002A786C" w14:paraId="3C83F533" w14:textId="77777777" w:rsidTr="000C75C0">
        <w:trPr>
          <w:jc w:val="center"/>
        </w:trPr>
        <w:tc>
          <w:tcPr>
            <w:tcW w:w="1771" w:type="dxa"/>
          </w:tcPr>
          <w:p w14:paraId="5AF17F93" w14:textId="2F6E0EE0" w:rsidR="00841583" w:rsidRDefault="00841583" w:rsidP="000A581F">
            <w:pPr>
              <w:tabs>
                <w:tab w:val="left" w:pos="313"/>
              </w:tabs>
              <w:jc w:val="center"/>
            </w:pPr>
            <w:r>
              <w:t>dienthoai</w:t>
            </w:r>
          </w:p>
        </w:tc>
        <w:tc>
          <w:tcPr>
            <w:tcW w:w="1981" w:type="dxa"/>
          </w:tcPr>
          <w:p w14:paraId="7DB8000B" w14:textId="7033C9D1" w:rsidR="00841583" w:rsidRDefault="00841583" w:rsidP="000A581F">
            <w:r>
              <w:t>Lưu trữ số điện thoại người dùng</w:t>
            </w:r>
          </w:p>
        </w:tc>
        <w:tc>
          <w:tcPr>
            <w:tcW w:w="1501" w:type="dxa"/>
          </w:tcPr>
          <w:p w14:paraId="16E69771" w14:textId="2DC4BABF" w:rsidR="00841583" w:rsidRDefault="006115B5" w:rsidP="000A581F">
            <w:r>
              <w:t>characters</w:t>
            </w:r>
          </w:p>
        </w:tc>
        <w:tc>
          <w:tcPr>
            <w:tcW w:w="1943" w:type="dxa"/>
          </w:tcPr>
          <w:p w14:paraId="274C7DD4" w14:textId="2B9E0389" w:rsidR="00841583" w:rsidRDefault="00841583" w:rsidP="000A581F"/>
        </w:tc>
      </w:tr>
      <w:tr w:rsidR="00841583" w:rsidRPr="002A786C" w14:paraId="68C00B11" w14:textId="77777777" w:rsidTr="000C75C0">
        <w:trPr>
          <w:jc w:val="center"/>
        </w:trPr>
        <w:tc>
          <w:tcPr>
            <w:tcW w:w="1771" w:type="dxa"/>
          </w:tcPr>
          <w:p w14:paraId="5A7248C9" w14:textId="04D0D4BA" w:rsidR="00841583" w:rsidRDefault="00841583" w:rsidP="000A581F">
            <w:pPr>
              <w:tabs>
                <w:tab w:val="left" w:pos="313"/>
              </w:tabs>
              <w:jc w:val="center"/>
            </w:pPr>
            <w:r>
              <w:t>diachi</w:t>
            </w:r>
          </w:p>
        </w:tc>
        <w:tc>
          <w:tcPr>
            <w:tcW w:w="1981" w:type="dxa"/>
          </w:tcPr>
          <w:p w14:paraId="6D5F250D" w14:textId="70B8BD5D" w:rsidR="00841583" w:rsidRDefault="00841583" w:rsidP="000A581F">
            <w:r>
              <w:t>Lưu trữ địa chỉ người dùng</w:t>
            </w:r>
          </w:p>
        </w:tc>
        <w:tc>
          <w:tcPr>
            <w:tcW w:w="1501" w:type="dxa"/>
          </w:tcPr>
          <w:p w14:paraId="761D6259" w14:textId="7D2E38F8" w:rsidR="00841583" w:rsidRDefault="006115B5" w:rsidP="000A581F">
            <w:r>
              <w:t>Variable characters</w:t>
            </w:r>
          </w:p>
        </w:tc>
        <w:tc>
          <w:tcPr>
            <w:tcW w:w="1943" w:type="dxa"/>
          </w:tcPr>
          <w:p w14:paraId="6052EFA2" w14:textId="7E578CF2" w:rsidR="00841583" w:rsidRDefault="00841583" w:rsidP="000A581F"/>
        </w:tc>
      </w:tr>
      <w:tr w:rsidR="00841583" w:rsidRPr="002A786C" w14:paraId="4FD9C855" w14:textId="77777777" w:rsidTr="000C75C0">
        <w:trPr>
          <w:jc w:val="center"/>
        </w:trPr>
        <w:tc>
          <w:tcPr>
            <w:tcW w:w="1771" w:type="dxa"/>
          </w:tcPr>
          <w:p w14:paraId="12B81E20" w14:textId="6C32C2DB" w:rsidR="00841583" w:rsidRDefault="00841583" w:rsidP="000A581F">
            <w:pPr>
              <w:tabs>
                <w:tab w:val="left" w:pos="313"/>
              </w:tabs>
              <w:jc w:val="center"/>
            </w:pPr>
            <w:r>
              <w:t>anhdaidien</w:t>
            </w:r>
          </w:p>
        </w:tc>
        <w:tc>
          <w:tcPr>
            <w:tcW w:w="1981" w:type="dxa"/>
          </w:tcPr>
          <w:p w14:paraId="3C686061" w14:textId="038FB6A2" w:rsidR="00841583" w:rsidRDefault="00841583" w:rsidP="000A581F">
            <w:r>
              <w:t>Lưu trữ ảnh đại diện của người dùng</w:t>
            </w:r>
          </w:p>
        </w:tc>
        <w:tc>
          <w:tcPr>
            <w:tcW w:w="1501" w:type="dxa"/>
          </w:tcPr>
          <w:p w14:paraId="0B465045" w14:textId="19101050" w:rsidR="00841583" w:rsidRDefault="006115B5" w:rsidP="000A581F">
            <w:r>
              <w:t>Variable characters</w:t>
            </w:r>
          </w:p>
        </w:tc>
        <w:tc>
          <w:tcPr>
            <w:tcW w:w="1943" w:type="dxa"/>
          </w:tcPr>
          <w:p w14:paraId="2382112E" w14:textId="11DC589C" w:rsidR="00841583" w:rsidRDefault="00841583" w:rsidP="000A581F"/>
        </w:tc>
      </w:tr>
      <w:tr w:rsidR="00841583" w:rsidRPr="002A786C" w14:paraId="2F71306E" w14:textId="77777777" w:rsidTr="000C75C0">
        <w:trPr>
          <w:jc w:val="center"/>
        </w:trPr>
        <w:tc>
          <w:tcPr>
            <w:tcW w:w="1771" w:type="dxa"/>
          </w:tcPr>
          <w:p w14:paraId="03ECCCF9" w14:textId="0E3ECFE0" w:rsidR="00841583" w:rsidRDefault="006115B5" w:rsidP="000A581F">
            <w:pPr>
              <w:tabs>
                <w:tab w:val="left" w:pos="313"/>
              </w:tabs>
              <w:jc w:val="center"/>
            </w:pPr>
            <w:r>
              <w:t>quyentruycap</w:t>
            </w:r>
          </w:p>
        </w:tc>
        <w:tc>
          <w:tcPr>
            <w:tcW w:w="1981" w:type="dxa"/>
          </w:tcPr>
          <w:p w14:paraId="2E801EE3" w14:textId="504854C4" w:rsidR="00841583" w:rsidRDefault="006115B5" w:rsidP="000A581F">
            <w:r>
              <w:t>Lưu trữ quyền truy cập của người dùng/quản lý</w:t>
            </w:r>
          </w:p>
        </w:tc>
        <w:tc>
          <w:tcPr>
            <w:tcW w:w="1501" w:type="dxa"/>
          </w:tcPr>
          <w:p w14:paraId="042DA750" w14:textId="66702A88" w:rsidR="00841583" w:rsidRDefault="006115B5" w:rsidP="000A581F">
            <w:r>
              <w:t>Boolean</w:t>
            </w:r>
          </w:p>
        </w:tc>
        <w:tc>
          <w:tcPr>
            <w:tcW w:w="1943" w:type="dxa"/>
          </w:tcPr>
          <w:p w14:paraId="6678480E" w14:textId="316D39BC" w:rsidR="00841583" w:rsidRDefault="00841583" w:rsidP="000A581F"/>
        </w:tc>
      </w:tr>
    </w:tbl>
    <w:p w14:paraId="53F86CFB" w14:textId="77777777" w:rsidR="0025369E" w:rsidRPr="0025369E" w:rsidRDefault="0025369E" w:rsidP="0025369E">
      <w:pPr>
        <w:pStyle w:val="ListParagraph"/>
      </w:pPr>
    </w:p>
    <w:p w14:paraId="79D83238" w14:textId="205C466C" w:rsidR="00BA5085" w:rsidRDefault="006115B5" w:rsidP="000F76BF">
      <w:r>
        <w:t>Bảng nguoidung dùng để lưu trữ thông tin của người dùng và quản lý gồm các trường:</w:t>
      </w:r>
    </w:p>
    <w:p w14:paraId="0449DA24" w14:textId="2D398031" w:rsidR="006115B5" w:rsidRDefault="006115B5" w:rsidP="00ED3CC6">
      <w:pPr>
        <w:pStyle w:val="ListParagraph"/>
        <w:numPr>
          <w:ilvl w:val="0"/>
          <w:numId w:val="19"/>
        </w:numPr>
      </w:pPr>
      <w:r>
        <w:t xml:space="preserve">tendangnhap: dùng để lưu trữ </w:t>
      </w:r>
      <w:r w:rsidR="00F168D9">
        <w:t>tên đăng nhập của người dùng/quản lý, có kiểu dữ liệu là characters, và là khóa chính.</w:t>
      </w:r>
    </w:p>
    <w:p w14:paraId="61C94767" w14:textId="45251DDD" w:rsidR="00F168D9" w:rsidRDefault="00F168D9" w:rsidP="00ED3CC6">
      <w:pPr>
        <w:pStyle w:val="ListParagraph"/>
        <w:numPr>
          <w:ilvl w:val="0"/>
          <w:numId w:val="19"/>
        </w:numPr>
      </w:pPr>
      <w:r>
        <w:t>matkhau: dùng để lưu trữ mật khẩu người dùng/quản lý, có kiểu dữ liệu là characters.</w:t>
      </w:r>
    </w:p>
    <w:p w14:paraId="191150D5" w14:textId="2B0ECB03" w:rsidR="00F168D9" w:rsidRDefault="00F168D9" w:rsidP="00ED3CC6">
      <w:pPr>
        <w:pStyle w:val="ListParagraph"/>
        <w:numPr>
          <w:ilvl w:val="0"/>
          <w:numId w:val="19"/>
        </w:numPr>
      </w:pPr>
      <w:r>
        <w:t>hoten: dùng để lưu trữ họ tên người dùng, có kiểu</w:t>
      </w:r>
      <w:r w:rsidR="00AE4D3B">
        <w:t xml:space="preserve"> dữ liệu là Variable characters</w:t>
      </w:r>
      <w:r>
        <w:t>.</w:t>
      </w:r>
    </w:p>
    <w:p w14:paraId="457DC1F5" w14:textId="6E12C212" w:rsidR="00F168D9" w:rsidRDefault="00F168D9" w:rsidP="00ED3CC6">
      <w:pPr>
        <w:pStyle w:val="ListParagraph"/>
        <w:numPr>
          <w:ilvl w:val="0"/>
          <w:numId w:val="19"/>
        </w:numPr>
      </w:pPr>
      <w:r>
        <w:t>dienthoai: dùng để lưu trữ số điện thoại người dùng</w:t>
      </w:r>
      <w:r w:rsidR="00AE4D3B">
        <w:t>, có kiểu dữ liệu là characters</w:t>
      </w:r>
      <w:r>
        <w:t>.</w:t>
      </w:r>
    </w:p>
    <w:p w14:paraId="2608CA7B" w14:textId="40B05D05" w:rsidR="00F168D9" w:rsidRDefault="00F168D9" w:rsidP="00ED3CC6">
      <w:pPr>
        <w:pStyle w:val="ListParagraph"/>
        <w:numPr>
          <w:ilvl w:val="0"/>
          <w:numId w:val="19"/>
        </w:numPr>
      </w:pPr>
      <w:r>
        <w:lastRenderedPageBreak/>
        <w:t>diachi: dùng để lưu trữ địa chỉ của người dùng, có kiểu dữ liệu là Variable characters.</w:t>
      </w:r>
    </w:p>
    <w:p w14:paraId="42331827" w14:textId="5280472A" w:rsidR="00F168D9" w:rsidRDefault="00F168D9" w:rsidP="00ED3CC6">
      <w:pPr>
        <w:pStyle w:val="ListParagraph"/>
        <w:numPr>
          <w:ilvl w:val="0"/>
          <w:numId w:val="19"/>
        </w:numPr>
      </w:pPr>
      <w:r>
        <w:t>anhdaidien: dùng để lưu trữ ảnh đại diện của người dùng, có kiểu dữ liệu là Variable characters.</w:t>
      </w:r>
    </w:p>
    <w:p w14:paraId="45780912" w14:textId="78AD4809" w:rsidR="00F168D9" w:rsidRDefault="00F168D9" w:rsidP="00ED3CC6">
      <w:pPr>
        <w:pStyle w:val="ListParagraph"/>
        <w:numPr>
          <w:ilvl w:val="0"/>
          <w:numId w:val="19"/>
        </w:numPr>
      </w:pPr>
      <w:r>
        <w:t>quyentruycap: dùng để lưu trữ quyền truy cập của người dùng/quản lý, có kiểu dữ liệu là Boolean.</w:t>
      </w:r>
    </w:p>
    <w:p w14:paraId="345163A4" w14:textId="161A7B6B" w:rsidR="00BA5085" w:rsidRPr="00F168D9" w:rsidRDefault="00F168D9" w:rsidP="00ED3CC6">
      <w:pPr>
        <w:pStyle w:val="Heading3"/>
        <w:numPr>
          <w:ilvl w:val="0"/>
          <w:numId w:val="7"/>
        </w:numPr>
      </w:pPr>
      <w:bookmarkStart w:id="86" w:name="_Toc187405142"/>
      <w:r w:rsidRPr="00F168D9">
        <w:t>Bảng hoadon</w:t>
      </w:r>
      <w:bookmarkEnd w:id="86"/>
    </w:p>
    <w:p w14:paraId="62875B57" w14:textId="118BFC51" w:rsidR="008F5B7B" w:rsidRDefault="008F5B7B" w:rsidP="008F5B7B">
      <w:pPr>
        <w:pStyle w:val="Caption"/>
        <w:keepNext/>
      </w:pPr>
      <w:bookmarkStart w:id="87" w:name="_Toc187405188"/>
      <w:r>
        <w:t xml:space="preserve">Bảng </w:t>
      </w:r>
      <w:r>
        <w:fldChar w:fldCharType="begin"/>
      </w:r>
      <w:r>
        <w:instrText xml:space="preserve"> SEQ Bảng \* ARABIC </w:instrText>
      </w:r>
      <w:r>
        <w:fldChar w:fldCharType="separate"/>
      </w:r>
      <w:r w:rsidR="00A45105">
        <w:rPr>
          <w:noProof/>
        </w:rPr>
        <w:t>4</w:t>
      </w:r>
      <w:r>
        <w:fldChar w:fldCharType="end"/>
      </w:r>
      <w:r>
        <w:t>: Bảng hóa đơn</w:t>
      </w:r>
      <w:bookmarkEnd w:id="87"/>
    </w:p>
    <w:tbl>
      <w:tblPr>
        <w:tblStyle w:val="TableGrid"/>
        <w:tblW w:w="7196" w:type="dxa"/>
        <w:jc w:val="center"/>
        <w:tblLook w:val="04A0" w:firstRow="1" w:lastRow="0" w:firstColumn="1" w:lastColumn="0" w:noHBand="0" w:noVBand="1"/>
      </w:tblPr>
      <w:tblGrid>
        <w:gridCol w:w="1805"/>
        <w:gridCol w:w="1964"/>
        <w:gridCol w:w="1498"/>
        <w:gridCol w:w="1929"/>
      </w:tblGrid>
      <w:tr w:rsidR="00F168D9" w14:paraId="0174449C" w14:textId="77777777" w:rsidTr="008F5B7B">
        <w:trPr>
          <w:jc w:val="center"/>
        </w:trPr>
        <w:tc>
          <w:tcPr>
            <w:tcW w:w="1805" w:type="dxa"/>
            <w:vAlign w:val="center"/>
          </w:tcPr>
          <w:p w14:paraId="3A427EE2" w14:textId="77777777" w:rsidR="00F168D9" w:rsidRPr="002A786C" w:rsidRDefault="00F168D9" w:rsidP="000A581F">
            <w:pPr>
              <w:jc w:val="center"/>
              <w:rPr>
                <w:b/>
              </w:rPr>
            </w:pPr>
            <w:r>
              <w:rPr>
                <w:b/>
              </w:rPr>
              <w:t>Thuộc tính</w:t>
            </w:r>
          </w:p>
        </w:tc>
        <w:tc>
          <w:tcPr>
            <w:tcW w:w="1964" w:type="dxa"/>
            <w:vAlign w:val="center"/>
          </w:tcPr>
          <w:p w14:paraId="240A7061" w14:textId="77777777" w:rsidR="00F168D9" w:rsidRPr="002A786C" w:rsidRDefault="00F168D9" w:rsidP="000A581F">
            <w:pPr>
              <w:jc w:val="center"/>
              <w:rPr>
                <w:b/>
              </w:rPr>
            </w:pPr>
            <w:r>
              <w:rPr>
                <w:b/>
              </w:rPr>
              <w:t>Mô tả</w:t>
            </w:r>
          </w:p>
        </w:tc>
        <w:tc>
          <w:tcPr>
            <w:tcW w:w="1498" w:type="dxa"/>
          </w:tcPr>
          <w:p w14:paraId="3F860FA2" w14:textId="77777777" w:rsidR="00F168D9" w:rsidRPr="002A786C" w:rsidRDefault="00F168D9" w:rsidP="000A581F">
            <w:pPr>
              <w:jc w:val="center"/>
              <w:rPr>
                <w:b/>
              </w:rPr>
            </w:pPr>
            <w:r>
              <w:rPr>
                <w:b/>
              </w:rPr>
              <w:t>Kiểu dữ liệu</w:t>
            </w:r>
          </w:p>
        </w:tc>
        <w:tc>
          <w:tcPr>
            <w:tcW w:w="1929" w:type="dxa"/>
          </w:tcPr>
          <w:p w14:paraId="15127DE4" w14:textId="77777777" w:rsidR="00F168D9" w:rsidRDefault="00F168D9" w:rsidP="000A581F">
            <w:pPr>
              <w:jc w:val="center"/>
              <w:rPr>
                <w:b/>
              </w:rPr>
            </w:pPr>
            <w:r>
              <w:rPr>
                <w:b/>
              </w:rPr>
              <w:t>Ràng buộc</w:t>
            </w:r>
          </w:p>
        </w:tc>
      </w:tr>
      <w:tr w:rsidR="00F168D9" w:rsidRPr="002A786C" w14:paraId="191720DC" w14:textId="77777777" w:rsidTr="008F5B7B">
        <w:trPr>
          <w:jc w:val="center"/>
        </w:trPr>
        <w:tc>
          <w:tcPr>
            <w:tcW w:w="1805" w:type="dxa"/>
          </w:tcPr>
          <w:p w14:paraId="6478D1A9" w14:textId="31C990F7" w:rsidR="00F168D9" w:rsidRPr="002A786C" w:rsidRDefault="00F168D9" w:rsidP="000A581F">
            <w:pPr>
              <w:tabs>
                <w:tab w:val="left" w:pos="313"/>
              </w:tabs>
              <w:jc w:val="center"/>
            </w:pPr>
            <w:r>
              <w:t>mahoadon</w:t>
            </w:r>
          </w:p>
        </w:tc>
        <w:tc>
          <w:tcPr>
            <w:tcW w:w="1964" w:type="dxa"/>
          </w:tcPr>
          <w:p w14:paraId="0A103B0F" w14:textId="728814D2" w:rsidR="00F168D9" w:rsidRPr="002A786C" w:rsidRDefault="00F168D9" w:rsidP="000A581F">
            <w:r>
              <w:t>Lưu trữ mã của hóa đơn</w:t>
            </w:r>
          </w:p>
        </w:tc>
        <w:tc>
          <w:tcPr>
            <w:tcW w:w="1498" w:type="dxa"/>
          </w:tcPr>
          <w:p w14:paraId="2BB6544A" w14:textId="77777777" w:rsidR="00F168D9" w:rsidRPr="002A786C" w:rsidRDefault="00F168D9" w:rsidP="000A581F">
            <w:r>
              <w:t>integer</w:t>
            </w:r>
          </w:p>
        </w:tc>
        <w:tc>
          <w:tcPr>
            <w:tcW w:w="1929" w:type="dxa"/>
          </w:tcPr>
          <w:p w14:paraId="0CCC6A4F" w14:textId="40374B86" w:rsidR="00F168D9" w:rsidRPr="002A786C" w:rsidRDefault="00F168D9" w:rsidP="000A581F">
            <w:r>
              <w:t>Khóa chính</w:t>
            </w:r>
          </w:p>
        </w:tc>
      </w:tr>
      <w:tr w:rsidR="00E1290B" w:rsidRPr="002A786C" w14:paraId="3392487E" w14:textId="77777777" w:rsidTr="008F5B7B">
        <w:trPr>
          <w:jc w:val="center"/>
        </w:trPr>
        <w:tc>
          <w:tcPr>
            <w:tcW w:w="1805" w:type="dxa"/>
          </w:tcPr>
          <w:p w14:paraId="78C5A97F" w14:textId="5A9F1216" w:rsidR="00E1290B" w:rsidRDefault="00E1290B" w:rsidP="000A581F">
            <w:pPr>
              <w:tabs>
                <w:tab w:val="left" w:pos="313"/>
              </w:tabs>
              <w:jc w:val="center"/>
            </w:pPr>
            <w:r>
              <w:t>tendangnhap</w:t>
            </w:r>
          </w:p>
        </w:tc>
        <w:tc>
          <w:tcPr>
            <w:tcW w:w="1964" w:type="dxa"/>
          </w:tcPr>
          <w:p w14:paraId="52046253" w14:textId="632A827C" w:rsidR="00E1290B" w:rsidRDefault="00E1290B" w:rsidP="000A581F">
            <w:r>
              <w:t>Lưu trữ tên tài khoản đã mua sản phẩm</w:t>
            </w:r>
          </w:p>
        </w:tc>
        <w:tc>
          <w:tcPr>
            <w:tcW w:w="1498" w:type="dxa"/>
          </w:tcPr>
          <w:p w14:paraId="0D3CE74B" w14:textId="103A5C32" w:rsidR="00E1290B" w:rsidRDefault="00E1290B" w:rsidP="000A581F">
            <w:r>
              <w:t>characters</w:t>
            </w:r>
          </w:p>
        </w:tc>
        <w:tc>
          <w:tcPr>
            <w:tcW w:w="1929" w:type="dxa"/>
          </w:tcPr>
          <w:p w14:paraId="7481D341" w14:textId="2DBEEB2B" w:rsidR="00E1290B" w:rsidRDefault="00E1290B" w:rsidP="000A581F">
            <w:r>
              <w:t>Khóa ngoại</w:t>
            </w:r>
          </w:p>
        </w:tc>
      </w:tr>
      <w:tr w:rsidR="00F168D9" w:rsidRPr="002A786C" w14:paraId="467968D8" w14:textId="77777777" w:rsidTr="008F5B7B">
        <w:trPr>
          <w:jc w:val="center"/>
        </w:trPr>
        <w:tc>
          <w:tcPr>
            <w:tcW w:w="1805" w:type="dxa"/>
          </w:tcPr>
          <w:p w14:paraId="27544854" w14:textId="12EC60E7" w:rsidR="00F168D9" w:rsidRPr="002A786C" w:rsidRDefault="00F168D9" w:rsidP="000A581F">
            <w:pPr>
              <w:tabs>
                <w:tab w:val="left" w:pos="313"/>
              </w:tabs>
              <w:jc w:val="center"/>
            </w:pPr>
            <w:r>
              <w:t>ngayxuathadon</w:t>
            </w:r>
          </w:p>
        </w:tc>
        <w:tc>
          <w:tcPr>
            <w:tcW w:w="1964" w:type="dxa"/>
          </w:tcPr>
          <w:p w14:paraId="67677F07" w14:textId="2E988951" w:rsidR="00F168D9" w:rsidRPr="002A786C" w:rsidRDefault="00F168D9" w:rsidP="000A581F">
            <w:r>
              <w:t>Lưu trữ ngày xuất hóa đơn</w:t>
            </w:r>
          </w:p>
        </w:tc>
        <w:tc>
          <w:tcPr>
            <w:tcW w:w="1498" w:type="dxa"/>
          </w:tcPr>
          <w:p w14:paraId="08811872" w14:textId="51B2D54D" w:rsidR="00F168D9" w:rsidRPr="002A786C" w:rsidRDefault="00F168D9" w:rsidP="000A581F">
            <w:r>
              <w:t>date</w:t>
            </w:r>
          </w:p>
        </w:tc>
        <w:tc>
          <w:tcPr>
            <w:tcW w:w="1929" w:type="dxa"/>
          </w:tcPr>
          <w:p w14:paraId="5B938C47" w14:textId="4FCFA8E8" w:rsidR="00F168D9" w:rsidRPr="002A786C" w:rsidRDefault="00F168D9" w:rsidP="000A581F"/>
        </w:tc>
      </w:tr>
      <w:tr w:rsidR="00F168D9" w:rsidRPr="002A786C" w14:paraId="38F93FA4" w14:textId="77777777" w:rsidTr="008F5B7B">
        <w:trPr>
          <w:jc w:val="center"/>
        </w:trPr>
        <w:tc>
          <w:tcPr>
            <w:tcW w:w="1805" w:type="dxa"/>
          </w:tcPr>
          <w:p w14:paraId="211FFDC6" w14:textId="07CBF894" w:rsidR="00F168D9" w:rsidRDefault="00F168D9" w:rsidP="000A581F">
            <w:pPr>
              <w:tabs>
                <w:tab w:val="left" w:pos="313"/>
              </w:tabs>
              <w:jc w:val="center"/>
            </w:pPr>
            <w:r>
              <w:t>trangthai</w:t>
            </w:r>
          </w:p>
        </w:tc>
        <w:tc>
          <w:tcPr>
            <w:tcW w:w="1964" w:type="dxa"/>
          </w:tcPr>
          <w:p w14:paraId="635763C1" w14:textId="322BFE11" w:rsidR="00F168D9" w:rsidRDefault="00F168D9" w:rsidP="000A581F">
            <w:r>
              <w:t>Lưu trữ trạng  thái của đơn hàng</w:t>
            </w:r>
          </w:p>
        </w:tc>
        <w:tc>
          <w:tcPr>
            <w:tcW w:w="1498" w:type="dxa"/>
          </w:tcPr>
          <w:p w14:paraId="2A9AC040" w14:textId="3B6F9F43" w:rsidR="00F168D9" w:rsidRDefault="00F168D9" w:rsidP="000A581F">
            <w:r>
              <w:t>characters</w:t>
            </w:r>
          </w:p>
        </w:tc>
        <w:tc>
          <w:tcPr>
            <w:tcW w:w="1929" w:type="dxa"/>
          </w:tcPr>
          <w:p w14:paraId="0DCE28A0" w14:textId="40F14546" w:rsidR="00F168D9" w:rsidRDefault="00F168D9" w:rsidP="000A581F"/>
        </w:tc>
      </w:tr>
    </w:tbl>
    <w:p w14:paraId="0D0F2C7A" w14:textId="77777777" w:rsidR="00BA5085" w:rsidRDefault="00BA5085" w:rsidP="000F76BF"/>
    <w:p w14:paraId="3C9E7FE5" w14:textId="108C8AD8" w:rsidR="00F168D9" w:rsidRDefault="00F168D9" w:rsidP="000F76BF">
      <w:r>
        <w:t>Bảng hoadon dùng để lưu trữ trạng thái đơn hàng gồm các trường:</w:t>
      </w:r>
    </w:p>
    <w:p w14:paraId="64D1743C" w14:textId="0DBE216D" w:rsidR="00F168D9" w:rsidRDefault="00F168D9" w:rsidP="00ED3CC6">
      <w:pPr>
        <w:pStyle w:val="ListParagraph"/>
        <w:numPr>
          <w:ilvl w:val="0"/>
          <w:numId w:val="19"/>
        </w:numPr>
      </w:pPr>
      <w:r>
        <w:t>mahoadon: dùng đẻ lưu trữ</w:t>
      </w:r>
      <w:r w:rsidR="000C75C0">
        <w:t xml:space="preserve"> mã của hóa đơn, có kiểu dữ liệu là integer, và là khóa chính.</w:t>
      </w:r>
    </w:p>
    <w:p w14:paraId="52150FD0" w14:textId="31C19BA6" w:rsidR="00E1290B" w:rsidRDefault="00E1290B" w:rsidP="00ED3CC6">
      <w:pPr>
        <w:pStyle w:val="ListParagraph"/>
        <w:numPr>
          <w:ilvl w:val="0"/>
          <w:numId w:val="19"/>
        </w:numPr>
      </w:pPr>
      <w:r>
        <w:t>tendangnhap:</w:t>
      </w:r>
      <w:r w:rsidRPr="00E1290B">
        <w:t xml:space="preserve"> </w:t>
      </w:r>
      <w:r w:rsidR="00297F07">
        <w:t>l</w:t>
      </w:r>
      <w:r>
        <w:t>ưu trữ tên tài khoản đã mua sản phẩm, có kiểu dữ liệu là characters, là khóa ngoại</w:t>
      </w:r>
      <w:r w:rsidR="009E1A9F">
        <w:t>.</w:t>
      </w:r>
    </w:p>
    <w:p w14:paraId="63941810" w14:textId="241FECEB" w:rsidR="000C75C0" w:rsidRDefault="000C75C0" w:rsidP="00ED3CC6">
      <w:pPr>
        <w:pStyle w:val="ListParagraph"/>
        <w:numPr>
          <w:ilvl w:val="0"/>
          <w:numId w:val="19"/>
        </w:numPr>
      </w:pPr>
      <w:r>
        <w:t xml:space="preserve">ngayxuathoadon: dùng để lưu trữ ngày xuất hóa đơn, có kiểu </w:t>
      </w:r>
      <w:r w:rsidR="00AE4D3B">
        <w:t>dữ liệu là date.</w:t>
      </w:r>
    </w:p>
    <w:p w14:paraId="75070DB3" w14:textId="14A8B6BF" w:rsidR="000C75C0" w:rsidRDefault="000C75C0" w:rsidP="00ED3CC6">
      <w:pPr>
        <w:pStyle w:val="ListParagraph"/>
        <w:numPr>
          <w:ilvl w:val="0"/>
          <w:numId w:val="19"/>
        </w:numPr>
      </w:pPr>
      <w:r>
        <w:t>trangthai: dùng để lưu trữ trạng thái đơn hàng, có kiểu dữ liệu là characters</w:t>
      </w:r>
      <w:r w:rsidR="00AE4D3B">
        <w:t>.</w:t>
      </w:r>
    </w:p>
    <w:p w14:paraId="27778937" w14:textId="456F1132" w:rsidR="00AE4D3B" w:rsidRDefault="00AE4D3B" w:rsidP="00AE4D3B"/>
    <w:p w14:paraId="50F394AA" w14:textId="2D4D2606" w:rsidR="00AE4D3B" w:rsidRDefault="00AE4D3B" w:rsidP="00AE4D3B"/>
    <w:p w14:paraId="03B873DF" w14:textId="1708A0A8" w:rsidR="00AE4D3B" w:rsidRDefault="00AE4D3B" w:rsidP="00AE4D3B"/>
    <w:p w14:paraId="41080634" w14:textId="77777777" w:rsidR="00AE4D3B" w:rsidRDefault="00AE4D3B" w:rsidP="00AE4D3B"/>
    <w:p w14:paraId="78B3B74D" w14:textId="5CBAF89D" w:rsidR="009D6152" w:rsidRDefault="009D6152" w:rsidP="009D6152"/>
    <w:p w14:paraId="0BE079A1" w14:textId="335667E9" w:rsidR="009D6152" w:rsidRDefault="009D6152" w:rsidP="009D6152"/>
    <w:p w14:paraId="14DD29B8" w14:textId="77777777" w:rsidR="009D6152" w:rsidRDefault="009D6152" w:rsidP="009D6152"/>
    <w:p w14:paraId="26BDDC54" w14:textId="0A13D4BB" w:rsidR="000C75C0" w:rsidRDefault="000C75C0" w:rsidP="009D6152">
      <w:pPr>
        <w:pStyle w:val="Heading3"/>
        <w:numPr>
          <w:ilvl w:val="0"/>
          <w:numId w:val="7"/>
        </w:numPr>
      </w:pPr>
      <w:bookmarkStart w:id="88" w:name="_Toc187405143"/>
      <w:r w:rsidRPr="000C75C0">
        <w:t>Bảng chitiethoadon</w:t>
      </w:r>
      <w:bookmarkEnd w:id="88"/>
    </w:p>
    <w:p w14:paraId="76FF5540" w14:textId="18CA770C" w:rsidR="009D6152" w:rsidRDefault="009D6152" w:rsidP="009D6152">
      <w:pPr>
        <w:pStyle w:val="Caption"/>
        <w:keepNext/>
      </w:pPr>
      <w:bookmarkStart w:id="89" w:name="_Toc187405189"/>
      <w:r>
        <w:t xml:space="preserve">Bảng </w:t>
      </w:r>
      <w:r>
        <w:fldChar w:fldCharType="begin"/>
      </w:r>
      <w:r>
        <w:instrText xml:space="preserve"> SEQ Bảng \* ARABIC </w:instrText>
      </w:r>
      <w:r>
        <w:fldChar w:fldCharType="separate"/>
      </w:r>
      <w:r w:rsidR="00A45105">
        <w:rPr>
          <w:noProof/>
        </w:rPr>
        <w:t>5</w:t>
      </w:r>
      <w:r>
        <w:fldChar w:fldCharType="end"/>
      </w:r>
      <w:r>
        <w:t>: Bảng chi tiết hóa đơn</w:t>
      </w:r>
      <w:bookmarkEnd w:id="89"/>
    </w:p>
    <w:tbl>
      <w:tblPr>
        <w:tblStyle w:val="TableGrid"/>
        <w:tblW w:w="7196" w:type="dxa"/>
        <w:jc w:val="center"/>
        <w:tblLook w:val="04A0" w:firstRow="1" w:lastRow="0" w:firstColumn="1" w:lastColumn="0" w:noHBand="0" w:noVBand="1"/>
      </w:tblPr>
      <w:tblGrid>
        <w:gridCol w:w="1863"/>
        <w:gridCol w:w="1942"/>
        <w:gridCol w:w="1487"/>
        <w:gridCol w:w="1904"/>
      </w:tblGrid>
      <w:tr w:rsidR="000C75C0" w14:paraId="4BC22554" w14:textId="77777777" w:rsidTr="009D6152">
        <w:trPr>
          <w:jc w:val="center"/>
        </w:trPr>
        <w:tc>
          <w:tcPr>
            <w:tcW w:w="1863" w:type="dxa"/>
            <w:tcBorders>
              <w:top w:val="single" w:sz="4" w:space="0" w:color="auto"/>
              <w:left w:val="single" w:sz="4" w:space="0" w:color="auto"/>
              <w:bottom w:val="single" w:sz="4" w:space="0" w:color="auto"/>
              <w:right w:val="single" w:sz="4" w:space="0" w:color="auto"/>
            </w:tcBorders>
            <w:vAlign w:val="center"/>
            <w:hideMark/>
          </w:tcPr>
          <w:p w14:paraId="45E23AE4" w14:textId="77777777" w:rsidR="000C75C0" w:rsidRDefault="000C75C0">
            <w:pPr>
              <w:jc w:val="center"/>
              <w:rPr>
                <w:b/>
              </w:rPr>
            </w:pPr>
            <w:r>
              <w:rPr>
                <w:b/>
              </w:rPr>
              <w:t>Thuộc tính</w:t>
            </w:r>
          </w:p>
        </w:tc>
        <w:tc>
          <w:tcPr>
            <w:tcW w:w="1942" w:type="dxa"/>
            <w:tcBorders>
              <w:top w:val="single" w:sz="4" w:space="0" w:color="auto"/>
              <w:left w:val="single" w:sz="4" w:space="0" w:color="auto"/>
              <w:bottom w:val="single" w:sz="4" w:space="0" w:color="auto"/>
              <w:right w:val="single" w:sz="4" w:space="0" w:color="auto"/>
            </w:tcBorders>
            <w:vAlign w:val="center"/>
            <w:hideMark/>
          </w:tcPr>
          <w:p w14:paraId="12FA10E7" w14:textId="77777777" w:rsidR="000C75C0" w:rsidRDefault="000C75C0">
            <w:pPr>
              <w:jc w:val="center"/>
              <w:rPr>
                <w:b/>
              </w:rPr>
            </w:pPr>
            <w:r>
              <w:rPr>
                <w:b/>
              </w:rPr>
              <w:t>Mô tả</w:t>
            </w:r>
          </w:p>
        </w:tc>
        <w:tc>
          <w:tcPr>
            <w:tcW w:w="1487" w:type="dxa"/>
            <w:tcBorders>
              <w:top w:val="single" w:sz="4" w:space="0" w:color="auto"/>
              <w:left w:val="single" w:sz="4" w:space="0" w:color="auto"/>
              <w:bottom w:val="single" w:sz="4" w:space="0" w:color="auto"/>
              <w:right w:val="single" w:sz="4" w:space="0" w:color="auto"/>
            </w:tcBorders>
            <w:hideMark/>
          </w:tcPr>
          <w:p w14:paraId="1E6719C1" w14:textId="77777777" w:rsidR="000C75C0" w:rsidRDefault="000C75C0">
            <w:pPr>
              <w:jc w:val="center"/>
              <w:rPr>
                <w:b/>
              </w:rPr>
            </w:pPr>
            <w:r>
              <w:rPr>
                <w:b/>
              </w:rPr>
              <w:t>Kiểu dữ liệu</w:t>
            </w:r>
          </w:p>
        </w:tc>
        <w:tc>
          <w:tcPr>
            <w:tcW w:w="1904" w:type="dxa"/>
            <w:tcBorders>
              <w:top w:val="single" w:sz="4" w:space="0" w:color="auto"/>
              <w:left w:val="single" w:sz="4" w:space="0" w:color="auto"/>
              <w:bottom w:val="single" w:sz="4" w:space="0" w:color="auto"/>
              <w:right w:val="single" w:sz="4" w:space="0" w:color="auto"/>
            </w:tcBorders>
            <w:hideMark/>
          </w:tcPr>
          <w:p w14:paraId="7453BE8D" w14:textId="77777777" w:rsidR="000C75C0" w:rsidRDefault="000C75C0">
            <w:pPr>
              <w:jc w:val="center"/>
              <w:rPr>
                <w:b/>
              </w:rPr>
            </w:pPr>
            <w:r>
              <w:rPr>
                <w:b/>
              </w:rPr>
              <w:t>Ràng buộc</w:t>
            </w:r>
          </w:p>
        </w:tc>
      </w:tr>
      <w:tr w:rsidR="00AE4D3B" w14:paraId="5B312CB4" w14:textId="77777777" w:rsidTr="009D6152">
        <w:trPr>
          <w:jc w:val="center"/>
        </w:trPr>
        <w:tc>
          <w:tcPr>
            <w:tcW w:w="1863" w:type="dxa"/>
            <w:tcBorders>
              <w:top w:val="single" w:sz="4" w:space="0" w:color="auto"/>
              <w:left w:val="single" w:sz="4" w:space="0" w:color="auto"/>
              <w:bottom w:val="single" w:sz="4" w:space="0" w:color="auto"/>
              <w:right w:val="single" w:sz="4" w:space="0" w:color="auto"/>
            </w:tcBorders>
            <w:vAlign w:val="center"/>
          </w:tcPr>
          <w:p w14:paraId="72395DD2" w14:textId="537B3848" w:rsidR="00AE4D3B" w:rsidRPr="00AE4D3B" w:rsidRDefault="00AE4D3B">
            <w:pPr>
              <w:jc w:val="center"/>
            </w:pPr>
            <w:r>
              <w:t>mahoadon</w:t>
            </w:r>
          </w:p>
        </w:tc>
        <w:tc>
          <w:tcPr>
            <w:tcW w:w="1942" w:type="dxa"/>
            <w:tcBorders>
              <w:top w:val="single" w:sz="4" w:space="0" w:color="auto"/>
              <w:left w:val="single" w:sz="4" w:space="0" w:color="auto"/>
              <w:bottom w:val="single" w:sz="4" w:space="0" w:color="auto"/>
              <w:right w:val="single" w:sz="4" w:space="0" w:color="auto"/>
            </w:tcBorders>
            <w:vAlign w:val="center"/>
          </w:tcPr>
          <w:p w14:paraId="1DD1392D" w14:textId="5172D6B3" w:rsidR="00AE4D3B" w:rsidRPr="00AE4D3B" w:rsidRDefault="00AE4D3B" w:rsidP="00AE4D3B">
            <w:pPr>
              <w:jc w:val="left"/>
            </w:pPr>
            <w:r>
              <w:t>Lưu trữ mã hóa đơn</w:t>
            </w:r>
          </w:p>
        </w:tc>
        <w:tc>
          <w:tcPr>
            <w:tcW w:w="1487" w:type="dxa"/>
            <w:tcBorders>
              <w:top w:val="single" w:sz="4" w:space="0" w:color="auto"/>
              <w:left w:val="single" w:sz="4" w:space="0" w:color="auto"/>
              <w:bottom w:val="single" w:sz="4" w:space="0" w:color="auto"/>
              <w:right w:val="single" w:sz="4" w:space="0" w:color="auto"/>
            </w:tcBorders>
          </w:tcPr>
          <w:p w14:paraId="7E8B3ECC" w14:textId="2A7EE94B" w:rsidR="00AE4D3B" w:rsidRPr="00AE4D3B" w:rsidRDefault="00AE4D3B" w:rsidP="00AE4D3B">
            <w:pPr>
              <w:jc w:val="left"/>
            </w:pPr>
            <w:r>
              <w:t>integer</w:t>
            </w:r>
          </w:p>
        </w:tc>
        <w:tc>
          <w:tcPr>
            <w:tcW w:w="1904" w:type="dxa"/>
            <w:tcBorders>
              <w:top w:val="single" w:sz="4" w:space="0" w:color="auto"/>
              <w:left w:val="single" w:sz="4" w:space="0" w:color="auto"/>
              <w:bottom w:val="single" w:sz="4" w:space="0" w:color="auto"/>
              <w:right w:val="single" w:sz="4" w:space="0" w:color="auto"/>
            </w:tcBorders>
          </w:tcPr>
          <w:p w14:paraId="3EF514F1" w14:textId="15805559" w:rsidR="00AE4D3B" w:rsidRPr="00AE4D3B" w:rsidRDefault="00AE4D3B" w:rsidP="00AE4D3B">
            <w:pPr>
              <w:jc w:val="left"/>
            </w:pPr>
            <w:r>
              <w:t>Khóa chính</w:t>
            </w:r>
          </w:p>
        </w:tc>
      </w:tr>
      <w:tr w:rsidR="00AE4D3B" w14:paraId="10FE485B" w14:textId="77777777" w:rsidTr="009D6152">
        <w:trPr>
          <w:jc w:val="center"/>
        </w:trPr>
        <w:tc>
          <w:tcPr>
            <w:tcW w:w="1863" w:type="dxa"/>
            <w:tcBorders>
              <w:top w:val="single" w:sz="4" w:space="0" w:color="auto"/>
              <w:left w:val="single" w:sz="4" w:space="0" w:color="auto"/>
              <w:bottom w:val="single" w:sz="4" w:space="0" w:color="auto"/>
              <w:right w:val="single" w:sz="4" w:space="0" w:color="auto"/>
            </w:tcBorders>
            <w:vAlign w:val="center"/>
          </w:tcPr>
          <w:p w14:paraId="759013C3" w14:textId="5D9FD1EA" w:rsidR="00AE4D3B" w:rsidRDefault="00AE4D3B">
            <w:pPr>
              <w:jc w:val="center"/>
            </w:pPr>
            <w:r>
              <w:t>macaycanh</w:t>
            </w:r>
          </w:p>
        </w:tc>
        <w:tc>
          <w:tcPr>
            <w:tcW w:w="1942" w:type="dxa"/>
            <w:tcBorders>
              <w:top w:val="single" w:sz="4" w:space="0" w:color="auto"/>
              <w:left w:val="single" w:sz="4" w:space="0" w:color="auto"/>
              <w:bottom w:val="single" w:sz="4" w:space="0" w:color="auto"/>
              <w:right w:val="single" w:sz="4" w:space="0" w:color="auto"/>
            </w:tcBorders>
            <w:vAlign w:val="center"/>
          </w:tcPr>
          <w:p w14:paraId="33530E96" w14:textId="495AB3C7" w:rsidR="00AE4D3B" w:rsidRDefault="00AE4D3B" w:rsidP="00AE4D3B">
            <w:pPr>
              <w:jc w:val="left"/>
            </w:pPr>
            <w:r>
              <w:t>Lưu trữ mã cây cảnh đã mua</w:t>
            </w:r>
          </w:p>
        </w:tc>
        <w:tc>
          <w:tcPr>
            <w:tcW w:w="1487" w:type="dxa"/>
            <w:tcBorders>
              <w:top w:val="single" w:sz="4" w:space="0" w:color="auto"/>
              <w:left w:val="single" w:sz="4" w:space="0" w:color="auto"/>
              <w:bottom w:val="single" w:sz="4" w:space="0" w:color="auto"/>
              <w:right w:val="single" w:sz="4" w:space="0" w:color="auto"/>
            </w:tcBorders>
          </w:tcPr>
          <w:p w14:paraId="146355F4" w14:textId="2C4A13BC" w:rsidR="00AE4D3B" w:rsidRDefault="00AE4D3B" w:rsidP="00AE4D3B">
            <w:pPr>
              <w:jc w:val="left"/>
            </w:pPr>
            <w:r>
              <w:t>integer</w:t>
            </w:r>
          </w:p>
        </w:tc>
        <w:tc>
          <w:tcPr>
            <w:tcW w:w="1904" w:type="dxa"/>
            <w:tcBorders>
              <w:top w:val="single" w:sz="4" w:space="0" w:color="auto"/>
              <w:left w:val="single" w:sz="4" w:space="0" w:color="auto"/>
              <w:bottom w:val="single" w:sz="4" w:space="0" w:color="auto"/>
              <w:right w:val="single" w:sz="4" w:space="0" w:color="auto"/>
            </w:tcBorders>
          </w:tcPr>
          <w:p w14:paraId="41E533BA" w14:textId="76747A88" w:rsidR="00AE4D3B" w:rsidRDefault="00AE4D3B" w:rsidP="00AE4D3B">
            <w:pPr>
              <w:jc w:val="left"/>
            </w:pPr>
            <w:r>
              <w:t>Khóa chính</w:t>
            </w:r>
          </w:p>
        </w:tc>
      </w:tr>
      <w:tr w:rsidR="000C75C0" w14:paraId="0622DAB0" w14:textId="77777777" w:rsidTr="009D6152">
        <w:trPr>
          <w:jc w:val="center"/>
        </w:trPr>
        <w:tc>
          <w:tcPr>
            <w:tcW w:w="1863" w:type="dxa"/>
            <w:tcBorders>
              <w:top w:val="single" w:sz="4" w:space="0" w:color="auto"/>
              <w:left w:val="single" w:sz="4" w:space="0" w:color="auto"/>
              <w:bottom w:val="single" w:sz="4" w:space="0" w:color="auto"/>
              <w:right w:val="single" w:sz="4" w:space="0" w:color="auto"/>
            </w:tcBorders>
            <w:hideMark/>
          </w:tcPr>
          <w:p w14:paraId="721ED5F6" w14:textId="2CE71504" w:rsidR="000C75C0" w:rsidRDefault="000C75C0">
            <w:pPr>
              <w:tabs>
                <w:tab w:val="left" w:pos="313"/>
              </w:tabs>
              <w:jc w:val="center"/>
            </w:pPr>
            <w:r>
              <w:t>soluong</w:t>
            </w:r>
          </w:p>
        </w:tc>
        <w:tc>
          <w:tcPr>
            <w:tcW w:w="1942" w:type="dxa"/>
            <w:tcBorders>
              <w:top w:val="single" w:sz="4" w:space="0" w:color="auto"/>
              <w:left w:val="single" w:sz="4" w:space="0" w:color="auto"/>
              <w:bottom w:val="single" w:sz="4" w:space="0" w:color="auto"/>
              <w:right w:val="single" w:sz="4" w:space="0" w:color="auto"/>
            </w:tcBorders>
            <w:hideMark/>
          </w:tcPr>
          <w:p w14:paraId="24034564" w14:textId="0F13C8F8" w:rsidR="000C75C0" w:rsidRDefault="000C75C0">
            <w:r>
              <w:t>Lưu trữ số lượng cây</w:t>
            </w:r>
          </w:p>
        </w:tc>
        <w:tc>
          <w:tcPr>
            <w:tcW w:w="1487" w:type="dxa"/>
            <w:tcBorders>
              <w:top w:val="single" w:sz="4" w:space="0" w:color="auto"/>
              <w:left w:val="single" w:sz="4" w:space="0" w:color="auto"/>
              <w:bottom w:val="single" w:sz="4" w:space="0" w:color="auto"/>
              <w:right w:val="single" w:sz="4" w:space="0" w:color="auto"/>
            </w:tcBorders>
            <w:hideMark/>
          </w:tcPr>
          <w:p w14:paraId="2C89CD18" w14:textId="77777777" w:rsidR="000C75C0" w:rsidRDefault="000C75C0">
            <w:r>
              <w:t>integer</w:t>
            </w:r>
          </w:p>
        </w:tc>
        <w:tc>
          <w:tcPr>
            <w:tcW w:w="1904" w:type="dxa"/>
            <w:tcBorders>
              <w:top w:val="single" w:sz="4" w:space="0" w:color="auto"/>
              <w:left w:val="single" w:sz="4" w:space="0" w:color="auto"/>
              <w:bottom w:val="single" w:sz="4" w:space="0" w:color="auto"/>
              <w:right w:val="single" w:sz="4" w:space="0" w:color="auto"/>
            </w:tcBorders>
            <w:hideMark/>
          </w:tcPr>
          <w:p w14:paraId="3D8DDB4C" w14:textId="7F4F690B" w:rsidR="000C75C0" w:rsidRDefault="000C75C0"/>
        </w:tc>
      </w:tr>
      <w:tr w:rsidR="000C75C0" w14:paraId="023CAFF1" w14:textId="77777777" w:rsidTr="009D6152">
        <w:trPr>
          <w:jc w:val="center"/>
        </w:trPr>
        <w:tc>
          <w:tcPr>
            <w:tcW w:w="1863" w:type="dxa"/>
            <w:tcBorders>
              <w:top w:val="single" w:sz="4" w:space="0" w:color="auto"/>
              <w:left w:val="single" w:sz="4" w:space="0" w:color="auto"/>
              <w:bottom w:val="single" w:sz="4" w:space="0" w:color="auto"/>
              <w:right w:val="single" w:sz="4" w:space="0" w:color="auto"/>
            </w:tcBorders>
            <w:hideMark/>
          </w:tcPr>
          <w:p w14:paraId="022C50E2" w14:textId="2CB4B84C" w:rsidR="000C75C0" w:rsidRDefault="000C75C0">
            <w:pPr>
              <w:tabs>
                <w:tab w:val="left" w:pos="313"/>
              </w:tabs>
              <w:jc w:val="center"/>
            </w:pPr>
            <w:r>
              <w:t>tongtien</w:t>
            </w:r>
          </w:p>
        </w:tc>
        <w:tc>
          <w:tcPr>
            <w:tcW w:w="1942" w:type="dxa"/>
            <w:tcBorders>
              <w:top w:val="single" w:sz="4" w:space="0" w:color="auto"/>
              <w:left w:val="single" w:sz="4" w:space="0" w:color="auto"/>
              <w:bottom w:val="single" w:sz="4" w:space="0" w:color="auto"/>
              <w:right w:val="single" w:sz="4" w:space="0" w:color="auto"/>
            </w:tcBorders>
            <w:hideMark/>
          </w:tcPr>
          <w:p w14:paraId="79279164" w14:textId="459349AA" w:rsidR="000C75C0" w:rsidRDefault="000C75C0">
            <w:r>
              <w:t>Lưu trữ tổng tiền của sản phẩm.</w:t>
            </w:r>
          </w:p>
        </w:tc>
        <w:tc>
          <w:tcPr>
            <w:tcW w:w="1487" w:type="dxa"/>
            <w:tcBorders>
              <w:top w:val="single" w:sz="4" w:space="0" w:color="auto"/>
              <w:left w:val="single" w:sz="4" w:space="0" w:color="auto"/>
              <w:bottom w:val="single" w:sz="4" w:space="0" w:color="auto"/>
              <w:right w:val="single" w:sz="4" w:space="0" w:color="auto"/>
            </w:tcBorders>
            <w:hideMark/>
          </w:tcPr>
          <w:p w14:paraId="7E01985F" w14:textId="002FA72E" w:rsidR="000C75C0" w:rsidRDefault="000C75C0">
            <w:r>
              <w:t>integer</w:t>
            </w:r>
          </w:p>
        </w:tc>
        <w:tc>
          <w:tcPr>
            <w:tcW w:w="1904" w:type="dxa"/>
            <w:tcBorders>
              <w:top w:val="single" w:sz="4" w:space="0" w:color="auto"/>
              <w:left w:val="single" w:sz="4" w:space="0" w:color="auto"/>
              <w:bottom w:val="single" w:sz="4" w:space="0" w:color="auto"/>
              <w:right w:val="single" w:sz="4" w:space="0" w:color="auto"/>
            </w:tcBorders>
            <w:hideMark/>
          </w:tcPr>
          <w:p w14:paraId="1E3F6CC6" w14:textId="37071476" w:rsidR="000C75C0" w:rsidRDefault="000C75C0"/>
        </w:tc>
      </w:tr>
      <w:tr w:rsidR="000C75C0" w14:paraId="40E13BED" w14:textId="77777777" w:rsidTr="009D6152">
        <w:trPr>
          <w:jc w:val="center"/>
        </w:trPr>
        <w:tc>
          <w:tcPr>
            <w:tcW w:w="1863" w:type="dxa"/>
            <w:tcBorders>
              <w:top w:val="single" w:sz="4" w:space="0" w:color="auto"/>
              <w:left w:val="single" w:sz="4" w:space="0" w:color="auto"/>
              <w:bottom w:val="single" w:sz="4" w:space="0" w:color="auto"/>
              <w:right w:val="single" w:sz="4" w:space="0" w:color="auto"/>
            </w:tcBorders>
          </w:tcPr>
          <w:p w14:paraId="268E6109" w14:textId="7A474D66" w:rsidR="000C75C0" w:rsidRDefault="000C75C0">
            <w:pPr>
              <w:tabs>
                <w:tab w:val="left" w:pos="313"/>
              </w:tabs>
              <w:jc w:val="center"/>
            </w:pPr>
            <w:r>
              <w:t>sdtnhanhang</w:t>
            </w:r>
          </w:p>
        </w:tc>
        <w:tc>
          <w:tcPr>
            <w:tcW w:w="1942" w:type="dxa"/>
            <w:tcBorders>
              <w:top w:val="single" w:sz="4" w:space="0" w:color="auto"/>
              <w:left w:val="single" w:sz="4" w:space="0" w:color="auto"/>
              <w:bottom w:val="single" w:sz="4" w:space="0" w:color="auto"/>
              <w:right w:val="single" w:sz="4" w:space="0" w:color="auto"/>
            </w:tcBorders>
          </w:tcPr>
          <w:p w14:paraId="3F2D6A1D" w14:textId="22A1FEBA" w:rsidR="000C75C0" w:rsidRDefault="000C75C0">
            <w:r>
              <w:t>Lưu trữ số điện thoại nhận hàng</w:t>
            </w:r>
          </w:p>
        </w:tc>
        <w:tc>
          <w:tcPr>
            <w:tcW w:w="1487" w:type="dxa"/>
            <w:tcBorders>
              <w:top w:val="single" w:sz="4" w:space="0" w:color="auto"/>
              <w:left w:val="single" w:sz="4" w:space="0" w:color="auto"/>
              <w:bottom w:val="single" w:sz="4" w:space="0" w:color="auto"/>
              <w:right w:val="single" w:sz="4" w:space="0" w:color="auto"/>
            </w:tcBorders>
          </w:tcPr>
          <w:p w14:paraId="4C4CBE30" w14:textId="1602EA1E" w:rsidR="000C75C0" w:rsidRDefault="000C75C0">
            <w:r>
              <w:t>number</w:t>
            </w:r>
          </w:p>
        </w:tc>
        <w:tc>
          <w:tcPr>
            <w:tcW w:w="1904" w:type="dxa"/>
            <w:tcBorders>
              <w:top w:val="single" w:sz="4" w:space="0" w:color="auto"/>
              <w:left w:val="single" w:sz="4" w:space="0" w:color="auto"/>
              <w:bottom w:val="single" w:sz="4" w:space="0" w:color="auto"/>
              <w:right w:val="single" w:sz="4" w:space="0" w:color="auto"/>
            </w:tcBorders>
          </w:tcPr>
          <w:p w14:paraId="3729279B" w14:textId="6FB545AA" w:rsidR="000C75C0" w:rsidRDefault="000C75C0"/>
        </w:tc>
      </w:tr>
      <w:tr w:rsidR="000C75C0" w14:paraId="47070CF8" w14:textId="77777777" w:rsidTr="009D6152">
        <w:trPr>
          <w:jc w:val="center"/>
        </w:trPr>
        <w:tc>
          <w:tcPr>
            <w:tcW w:w="1863" w:type="dxa"/>
            <w:tcBorders>
              <w:top w:val="single" w:sz="4" w:space="0" w:color="auto"/>
              <w:left w:val="single" w:sz="4" w:space="0" w:color="auto"/>
              <w:bottom w:val="single" w:sz="4" w:space="0" w:color="auto"/>
              <w:right w:val="single" w:sz="4" w:space="0" w:color="auto"/>
            </w:tcBorders>
          </w:tcPr>
          <w:p w14:paraId="5592F5E7" w14:textId="057535C4" w:rsidR="000C75C0" w:rsidRDefault="000C75C0">
            <w:pPr>
              <w:tabs>
                <w:tab w:val="left" w:pos="313"/>
              </w:tabs>
              <w:jc w:val="center"/>
            </w:pPr>
            <w:r>
              <w:t>diachinhanhang</w:t>
            </w:r>
          </w:p>
        </w:tc>
        <w:tc>
          <w:tcPr>
            <w:tcW w:w="1942" w:type="dxa"/>
            <w:tcBorders>
              <w:top w:val="single" w:sz="4" w:space="0" w:color="auto"/>
              <w:left w:val="single" w:sz="4" w:space="0" w:color="auto"/>
              <w:bottom w:val="single" w:sz="4" w:space="0" w:color="auto"/>
              <w:right w:val="single" w:sz="4" w:space="0" w:color="auto"/>
            </w:tcBorders>
          </w:tcPr>
          <w:p w14:paraId="01F0783D" w14:textId="48E64CFB" w:rsidR="000C75C0" w:rsidRDefault="000C75C0">
            <w:r>
              <w:t>Lưu trữ địa chỉ nhận hàng</w:t>
            </w:r>
          </w:p>
        </w:tc>
        <w:tc>
          <w:tcPr>
            <w:tcW w:w="1487" w:type="dxa"/>
            <w:tcBorders>
              <w:top w:val="single" w:sz="4" w:space="0" w:color="auto"/>
              <w:left w:val="single" w:sz="4" w:space="0" w:color="auto"/>
              <w:bottom w:val="single" w:sz="4" w:space="0" w:color="auto"/>
              <w:right w:val="single" w:sz="4" w:space="0" w:color="auto"/>
            </w:tcBorders>
          </w:tcPr>
          <w:p w14:paraId="01415D0F" w14:textId="7F0781E5" w:rsidR="000C75C0" w:rsidRDefault="000C75C0">
            <w:r>
              <w:t>Variable</w:t>
            </w:r>
          </w:p>
        </w:tc>
        <w:tc>
          <w:tcPr>
            <w:tcW w:w="1904" w:type="dxa"/>
            <w:tcBorders>
              <w:top w:val="single" w:sz="4" w:space="0" w:color="auto"/>
              <w:left w:val="single" w:sz="4" w:space="0" w:color="auto"/>
              <w:bottom w:val="single" w:sz="4" w:space="0" w:color="auto"/>
              <w:right w:val="single" w:sz="4" w:space="0" w:color="auto"/>
            </w:tcBorders>
          </w:tcPr>
          <w:p w14:paraId="439BB1F6" w14:textId="7D254AC0" w:rsidR="000C75C0" w:rsidRDefault="000C75C0"/>
        </w:tc>
      </w:tr>
    </w:tbl>
    <w:p w14:paraId="58A0CCEF" w14:textId="77777777" w:rsidR="00BA5085" w:rsidRDefault="00BA5085" w:rsidP="000F76BF"/>
    <w:p w14:paraId="3B45FB72" w14:textId="3E640134" w:rsidR="001E6210" w:rsidRDefault="000C75C0" w:rsidP="001E6210">
      <w:r>
        <w:t>Bảng chitiethoadon dùng để lưu trữ chi tiết đơn hàng gồm các trường:</w:t>
      </w:r>
    </w:p>
    <w:p w14:paraId="71DC9C49" w14:textId="54DDEB17" w:rsidR="000C75C0" w:rsidRDefault="001E6210" w:rsidP="00ED3CC6">
      <w:pPr>
        <w:pStyle w:val="ListParagraph"/>
        <w:numPr>
          <w:ilvl w:val="0"/>
          <w:numId w:val="19"/>
        </w:numPr>
      </w:pPr>
      <w:r>
        <w:t>mahoadon: dùng để lưu trữ mã hóa đơn, kiểu dữ liệu integer, là khóa chính.</w:t>
      </w:r>
    </w:p>
    <w:p w14:paraId="6090AA72" w14:textId="1B2FCF95" w:rsidR="001E6210" w:rsidRDefault="001E6210" w:rsidP="001E6210">
      <w:pPr>
        <w:pStyle w:val="ListParagraph"/>
        <w:numPr>
          <w:ilvl w:val="0"/>
          <w:numId w:val="19"/>
        </w:numPr>
      </w:pPr>
      <w:r>
        <w:t>m</w:t>
      </w:r>
      <w:r w:rsidR="00C17C87">
        <w:t>acaycanh</w:t>
      </w:r>
      <w:r>
        <w:t>: dùng để lưu trữ mã cây cảnh đã mua, kiểu dữ liệu integer, là khóa chính.</w:t>
      </w:r>
    </w:p>
    <w:p w14:paraId="01F4ABC3" w14:textId="542AF43E" w:rsidR="001E6210" w:rsidRDefault="001E6210" w:rsidP="00ED3CC6">
      <w:pPr>
        <w:pStyle w:val="ListParagraph"/>
        <w:numPr>
          <w:ilvl w:val="0"/>
          <w:numId w:val="19"/>
        </w:numPr>
      </w:pPr>
      <w:r>
        <w:t>soluong: dùng để lưu trữ số lượng sản phẩm, có kiểu dữ liệu là integer.</w:t>
      </w:r>
    </w:p>
    <w:p w14:paraId="36DDAE91" w14:textId="445FC5AE" w:rsidR="00BA5085" w:rsidRDefault="000C75C0" w:rsidP="00ED3CC6">
      <w:pPr>
        <w:pStyle w:val="ListParagraph"/>
        <w:numPr>
          <w:ilvl w:val="0"/>
          <w:numId w:val="19"/>
        </w:numPr>
      </w:pPr>
      <w:r>
        <w:t>tongtien: dùng để lưu trữ tổng tiền sản phẩm, có kiểu dữ liệu là integer.</w:t>
      </w:r>
    </w:p>
    <w:p w14:paraId="1E1A895D" w14:textId="04C4AF42" w:rsidR="000C75C0" w:rsidRDefault="000C75C0" w:rsidP="00ED3CC6">
      <w:pPr>
        <w:pStyle w:val="ListParagraph"/>
        <w:numPr>
          <w:ilvl w:val="0"/>
          <w:numId w:val="19"/>
        </w:numPr>
      </w:pPr>
      <w:r>
        <w:t>sdtnhanhag: dùng để lưu trữ số điện thoại nhận hàng, có kiểu dữ liệu là numer.</w:t>
      </w:r>
    </w:p>
    <w:p w14:paraId="6642F913" w14:textId="36ECF590" w:rsidR="001E6210" w:rsidRDefault="000C75C0" w:rsidP="001E6210">
      <w:pPr>
        <w:pStyle w:val="ListParagraph"/>
        <w:numPr>
          <w:ilvl w:val="0"/>
          <w:numId w:val="19"/>
        </w:numPr>
      </w:pPr>
      <w:r>
        <w:t>diachinhanhang: dùng để lưu trữ địa chỉ nhận hàng, có kiểu dữ liệu là variable.</w:t>
      </w:r>
    </w:p>
    <w:p w14:paraId="1399F460" w14:textId="3677A2AA" w:rsidR="001E6210" w:rsidRDefault="001E6210" w:rsidP="001E6210"/>
    <w:p w14:paraId="245DC9A6" w14:textId="5FFEEC3B" w:rsidR="007D5BA8" w:rsidRDefault="007D5BA8" w:rsidP="007D5BA8">
      <w:pPr>
        <w:pStyle w:val="Heading3"/>
        <w:numPr>
          <w:ilvl w:val="0"/>
          <w:numId w:val="7"/>
        </w:numPr>
      </w:pPr>
      <w:bookmarkStart w:id="90" w:name="_Toc187405144"/>
      <w:r w:rsidRPr="007D5BA8">
        <w:lastRenderedPageBreak/>
        <w:t xml:space="preserve">Bảng </w:t>
      </w:r>
      <w:r>
        <w:t>giohang</w:t>
      </w:r>
      <w:bookmarkEnd w:id="90"/>
    </w:p>
    <w:p w14:paraId="74F638F5" w14:textId="531E3FFE" w:rsidR="001B75C4" w:rsidRDefault="001B75C4" w:rsidP="001B75C4">
      <w:pPr>
        <w:pStyle w:val="Caption"/>
        <w:keepNext/>
      </w:pPr>
      <w:bookmarkStart w:id="91" w:name="_Toc187405190"/>
      <w:r>
        <w:t xml:space="preserve">Bảng </w:t>
      </w:r>
      <w:r>
        <w:fldChar w:fldCharType="begin"/>
      </w:r>
      <w:r>
        <w:instrText xml:space="preserve"> SEQ Bảng \* ARABIC </w:instrText>
      </w:r>
      <w:r>
        <w:fldChar w:fldCharType="separate"/>
      </w:r>
      <w:r w:rsidR="00A45105">
        <w:rPr>
          <w:noProof/>
        </w:rPr>
        <w:t>6</w:t>
      </w:r>
      <w:r>
        <w:fldChar w:fldCharType="end"/>
      </w:r>
      <w:r>
        <w:t>: Bảng giỏ hàng</w:t>
      </w:r>
      <w:bookmarkEnd w:id="91"/>
    </w:p>
    <w:tbl>
      <w:tblPr>
        <w:tblStyle w:val="TableGrid"/>
        <w:tblW w:w="0" w:type="auto"/>
        <w:tblInd w:w="720" w:type="dxa"/>
        <w:tblLook w:val="04A0" w:firstRow="1" w:lastRow="0" w:firstColumn="1" w:lastColumn="0" w:noHBand="0" w:noVBand="1"/>
      </w:tblPr>
      <w:tblGrid>
        <w:gridCol w:w="2085"/>
        <w:gridCol w:w="2085"/>
        <w:gridCol w:w="2086"/>
        <w:gridCol w:w="2086"/>
      </w:tblGrid>
      <w:tr w:rsidR="007D5BA8" w14:paraId="34438F62" w14:textId="77777777" w:rsidTr="007D5BA8">
        <w:tc>
          <w:tcPr>
            <w:tcW w:w="2085" w:type="dxa"/>
            <w:vAlign w:val="center"/>
          </w:tcPr>
          <w:p w14:paraId="3AD14579" w14:textId="59458FFC" w:rsidR="007D5BA8" w:rsidRDefault="007D5BA8" w:rsidP="007D5BA8">
            <w:pPr>
              <w:pStyle w:val="ListParagraph"/>
              <w:ind w:left="0"/>
              <w:jc w:val="center"/>
              <w:rPr>
                <w:b/>
              </w:rPr>
            </w:pPr>
            <w:r>
              <w:rPr>
                <w:b/>
              </w:rPr>
              <w:t>Thuộc tính</w:t>
            </w:r>
          </w:p>
        </w:tc>
        <w:tc>
          <w:tcPr>
            <w:tcW w:w="2085" w:type="dxa"/>
            <w:vAlign w:val="center"/>
          </w:tcPr>
          <w:p w14:paraId="0962FC77" w14:textId="5CB1A331" w:rsidR="007D5BA8" w:rsidRDefault="007D5BA8" w:rsidP="007D5BA8">
            <w:pPr>
              <w:pStyle w:val="ListParagraph"/>
              <w:ind w:left="0"/>
              <w:jc w:val="center"/>
              <w:rPr>
                <w:b/>
              </w:rPr>
            </w:pPr>
            <w:r>
              <w:rPr>
                <w:b/>
              </w:rPr>
              <w:t>Mô tả</w:t>
            </w:r>
          </w:p>
        </w:tc>
        <w:tc>
          <w:tcPr>
            <w:tcW w:w="2086" w:type="dxa"/>
          </w:tcPr>
          <w:p w14:paraId="357C1BFA" w14:textId="25CE772E" w:rsidR="007D5BA8" w:rsidRDefault="007D5BA8" w:rsidP="007D5BA8">
            <w:pPr>
              <w:pStyle w:val="ListParagraph"/>
              <w:ind w:left="0"/>
              <w:jc w:val="center"/>
              <w:rPr>
                <w:b/>
              </w:rPr>
            </w:pPr>
            <w:r>
              <w:rPr>
                <w:b/>
              </w:rPr>
              <w:t>Kiểu dữ liệu</w:t>
            </w:r>
          </w:p>
        </w:tc>
        <w:tc>
          <w:tcPr>
            <w:tcW w:w="2086" w:type="dxa"/>
          </w:tcPr>
          <w:p w14:paraId="754A08E1" w14:textId="7CBED428" w:rsidR="007D5BA8" w:rsidRDefault="007D5BA8" w:rsidP="007D5BA8">
            <w:pPr>
              <w:pStyle w:val="ListParagraph"/>
              <w:ind w:left="0"/>
              <w:jc w:val="center"/>
              <w:rPr>
                <w:b/>
              </w:rPr>
            </w:pPr>
            <w:r>
              <w:rPr>
                <w:b/>
              </w:rPr>
              <w:t>Ràng buộc</w:t>
            </w:r>
          </w:p>
        </w:tc>
      </w:tr>
      <w:tr w:rsidR="007D5BA8" w14:paraId="5D33EF88" w14:textId="77777777" w:rsidTr="007D5BA8">
        <w:tc>
          <w:tcPr>
            <w:tcW w:w="2085" w:type="dxa"/>
          </w:tcPr>
          <w:p w14:paraId="1EE06EF5" w14:textId="649639B0" w:rsidR="007D5BA8" w:rsidRPr="001B75C4" w:rsidRDefault="001B75C4" w:rsidP="007D5BA8">
            <w:pPr>
              <w:pStyle w:val="ListParagraph"/>
              <w:ind w:left="0"/>
            </w:pPr>
            <w:r>
              <w:t>magiohang</w:t>
            </w:r>
          </w:p>
        </w:tc>
        <w:tc>
          <w:tcPr>
            <w:tcW w:w="2085" w:type="dxa"/>
          </w:tcPr>
          <w:p w14:paraId="230D6401" w14:textId="2D5534E7" w:rsidR="007D5BA8" w:rsidRPr="001B75C4" w:rsidRDefault="001B75C4" w:rsidP="007D5BA8">
            <w:pPr>
              <w:pStyle w:val="ListParagraph"/>
              <w:ind w:left="0"/>
            </w:pPr>
            <w:r>
              <w:t>Lưu trữ mã giỏ hàng</w:t>
            </w:r>
          </w:p>
        </w:tc>
        <w:tc>
          <w:tcPr>
            <w:tcW w:w="2086" w:type="dxa"/>
          </w:tcPr>
          <w:p w14:paraId="53C23A47" w14:textId="1ECE1F07" w:rsidR="007D5BA8" w:rsidRPr="001B75C4" w:rsidRDefault="001B75C4" w:rsidP="007D5BA8">
            <w:pPr>
              <w:pStyle w:val="ListParagraph"/>
              <w:ind w:left="0"/>
            </w:pPr>
            <w:r>
              <w:t>integer</w:t>
            </w:r>
          </w:p>
        </w:tc>
        <w:tc>
          <w:tcPr>
            <w:tcW w:w="2086" w:type="dxa"/>
          </w:tcPr>
          <w:p w14:paraId="5D428D4F" w14:textId="295E7B48" w:rsidR="007D5BA8" w:rsidRPr="001B75C4" w:rsidRDefault="001B75C4" w:rsidP="007D5BA8">
            <w:pPr>
              <w:pStyle w:val="ListParagraph"/>
              <w:ind w:left="0"/>
            </w:pPr>
            <w:r>
              <w:t>Khóa chính</w:t>
            </w:r>
          </w:p>
        </w:tc>
      </w:tr>
      <w:tr w:rsidR="007D5BA8" w14:paraId="2BAD6A47" w14:textId="77777777" w:rsidTr="007D5BA8">
        <w:tc>
          <w:tcPr>
            <w:tcW w:w="2085" w:type="dxa"/>
          </w:tcPr>
          <w:p w14:paraId="2C791A76" w14:textId="1C029DF5" w:rsidR="007D5BA8" w:rsidRPr="00E1290B" w:rsidRDefault="00E1290B" w:rsidP="007D5BA8">
            <w:pPr>
              <w:pStyle w:val="ListParagraph"/>
              <w:ind w:left="0"/>
            </w:pPr>
            <w:r>
              <w:t>macaycanh</w:t>
            </w:r>
          </w:p>
        </w:tc>
        <w:tc>
          <w:tcPr>
            <w:tcW w:w="2085" w:type="dxa"/>
          </w:tcPr>
          <w:p w14:paraId="3CF8E37B" w14:textId="6B01EFF8" w:rsidR="007D5BA8" w:rsidRPr="00E1290B" w:rsidRDefault="00E1290B" w:rsidP="007D5BA8">
            <w:pPr>
              <w:pStyle w:val="ListParagraph"/>
              <w:ind w:left="0"/>
            </w:pPr>
            <w:r>
              <w:t>Lưu trữ mã cây cảnh đã thêm vào giỏ</w:t>
            </w:r>
          </w:p>
        </w:tc>
        <w:tc>
          <w:tcPr>
            <w:tcW w:w="2086" w:type="dxa"/>
          </w:tcPr>
          <w:p w14:paraId="333BAB85" w14:textId="662F6EAC" w:rsidR="007D5BA8" w:rsidRPr="00E1290B" w:rsidRDefault="00E1290B" w:rsidP="007D5BA8">
            <w:pPr>
              <w:pStyle w:val="ListParagraph"/>
              <w:ind w:left="0"/>
            </w:pPr>
            <w:r>
              <w:t>integer</w:t>
            </w:r>
          </w:p>
        </w:tc>
        <w:tc>
          <w:tcPr>
            <w:tcW w:w="2086" w:type="dxa"/>
          </w:tcPr>
          <w:p w14:paraId="132FCBE2" w14:textId="4D213783" w:rsidR="007D5BA8" w:rsidRPr="00E1290B" w:rsidRDefault="00E1290B" w:rsidP="007D5BA8">
            <w:pPr>
              <w:pStyle w:val="ListParagraph"/>
              <w:ind w:left="0"/>
            </w:pPr>
            <w:r>
              <w:t>Khóa ngoại</w:t>
            </w:r>
          </w:p>
        </w:tc>
      </w:tr>
      <w:tr w:rsidR="007D5BA8" w14:paraId="6D97E2ED" w14:textId="77777777" w:rsidTr="007D5BA8">
        <w:tc>
          <w:tcPr>
            <w:tcW w:w="2085" w:type="dxa"/>
          </w:tcPr>
          <w:p w14:paraId="36D30314" w14:textId="6E03FDAF" w:rsidR="007D5BA8" w:rsidRPr="00E1290B" w:rsidRDefault="00E1290B" w:rsidP="007D5BA8">
            <w:pPr>
              <w:pStyle w:val="ListParagraph"/>
              <w:ind w:left="0"/>
            </w:pPr>
            <w:r>
              <w:t>soluongthem</w:t>
            </w:r>
          </w:p>
        </w:tc>
        <w:tc>
          <w:tcPr>
            <w:tcW w:w="2085" w:type="dxa"/>
          </w:tcPr>
          <w:p w14:paraId="5829F593" w14:textId="21B3E7D7" w:rsidR="007D5BA8" w:rsidRPr="00E1290B" w:rsidRDefault="00E1290B" w:rsidP="007D5BA8">
            <w:pPr>
              <w:pStyle w:val="ListParagraph"/>
              <w:ind w:left="0"/>
            </w:pPr>
            <w:r>
              <w:t>Lưu trữ số lượng cây cảnh thêm vào giỏ</w:t>
            </w:r>
          </w:p>
        </w:tc>
        <w:tc>
          <w:tcPr>
            <w:tcW w:w="2086" w:type="dxa"/>
          </w:tcPr>
          <w:p w14:paraId="5CBEE40A" w14:textId="0FBF6231" w:rsidR="007D5BA8" w:rsidRPr="00E1290B" w:rsidRDefault="00E1290B" w:rsidP="007D5BA8">
            <w:pPr>
              <w:pStyle w:val="ListParagraph"/>
              <w:ind w:left="0"/>
            </w:pPr>
            <w:r>
              <w:t>integer</w:t>
            </w:r>
          </w:p>
        </w:tc>
        <w:tc>
          <w:tcPr>
            <w:tcW w:w="2086" w:type="dxa"/>
          </w:tcPr>
          <w:p w14:paraId="223F3318" w14:textId="77777777" w:rsidR="007D5BA8" w:rsidRPr="00E1290B" w:rsidRDefault="007D5BA8" w:rsidP="007D5BA8">
            <w:pPr>
              <w:pStyle w:val="ListParagraph"/>
              <w:ind w:left="0"/>
            </w:pPr>
          </w:p>
        </w:tc>
      </w:tr>
      <w:tr w:rsidR="007D5BA8" w14:paraId="7EB262DA" w14:textId="77777777" w:rsidTr="007D5BA8">
        <w:tc>
          <w:tcPr>
            <w:tcW w:w="2085" w:type="dxa"/>
          </w:tcPr>
          <w:p w14:paraId="6B56FD48" w14:textId="0405996E" w:rsidR="007D5BA8" w:rsidRPr="00E1290B" w:rsidRDefault="00E1290B" w:rsidP="007D5BA8">
            <w:pPr>
              <w:pStyle w:val="ListParagraph"/>
              <w:ind w:left="0"/>
            </w:pPr>
            <w:r>
              <w:t>maphien</w:t>
            </w:r>
          </w:p>
        </w:tc>
        <w:tc>
          <w:tcPr>
            <w:tcW w:w="2085" w:type="dxa"/>
          </w:tcPr>
          <w:p w14:paraId="033F91F2" w14:textId="3E49A3F6" w:rsidR="007D5BA8" w:rsidRPr="00E1290B" w:rsidRDefault="00E1290B" w:rsidP="007D5BA8">
            <w:pPr>
              <w:pStyle w:val="ListParagraph"/>
              <w:ind w:left="0"/>
            </w:pPr>
            <w:r>
              <w:t>Lưu trữ phiên đăng nhập của người dùng</w:t>
            </w:r>
          </w:p>
        </w:tc>
        <w:tc>
          <w:tcPr>
            <w:tcW w:w="2086" w:type="dxa"/>
          </w:tcPr>
          <w:p w14:paraId="38CE9BD9" w14:textId="51E574A4" w:rsidR="007D5BA8" w:rsidRPr="00E1290B" w:rsidRDefault="00E1290B" w:rsidP="007D5BA8">
            <w:pPr>
              <w:pStyle w:val="ListParagraph"/>
              <w:ind w:left="0"/>
            </w:pPr>
            <w:r>
              <w:t>characters</w:t>
            </w:r>
          </w:p>
        </w:tc>
        <w:tc>
          <w:tcPr>
            <w:tcW w:w="2086" w:type="dxa"/>
          </w:tcPr>
          <w:p w14:paraId="693DB0BE" w14:textId="77777777" w:rsidR="007D5BA8" w:rsidRPr="00E1290B" w:rsidRDefault="007D5BA8" w:rsidP="007D5BA8">
            <w:pPr>
              <w:pStyle w:val="ListParagraph"/>
              <w:ind w:left="0"/>
            </w:pPr>
          </w:p>
        </w:tc>
      </w:tr>
    </w:tbl>
    <w:p w14:paraId="51B98746" w14:textId="77777777" w:rsidR="007D5BA8" w:rsidRPr="007D5BA8" w:rsidRDefault="007D5BA8" w:rsidP="007D5BA8">
      <w:pPr>
        <w:pStyle w:val="ListParagraph"/>
        <w:rPr>
          <w:b/>
        </w:rPr>
      </w:pPr>
    </w:p>
    <w:p w14:paraId="0650B8C3" w14:textId="3982657B" w:rsidR="00E1290B" w:rsidRDefault="00E1290B" w:rsidP="00E1290B">
      <w:r>
        <w:t>Bảng giohang dùng để lưu trữ giỏ hàng gồm các trường:</w:t>
      </w:r>
    </w:p>
    <w:p w14:paraId="61CCB986" w14:textId="0D1EB848" w:rsidR="00E1290B" w:rsidRDefault="00E1290B" w:rsidP="00E1290B">
      <w:pPr>
        <w:pStyle w:val="ListParagraph"/>
        <w:numPr>
          <w:ilvl w:val="0"/>
          <w:numId w:val="19"/>
        </w:numPr>
      </w:pPr>
      <w:r>
        <w:t>magiohang: dùng để lưu trữ mã giỏ hàng, kiểu dữ liệu integer, là khóa chính.</w:t>
      </w:r>
    </w:p>
    <w:p w14:paraId="05F63BB9" w14:textId="20809412" w:rsidR="00E1290B" w:rsidRDefault="00E1290B" w:rsidP="00E1290B">
      <w:pPr>
        <w:pStyle w:val="ListParagraph"/>
        <w:numPr>
          <w:ilvl w:val="0"/>
          <w:numId w:val="19"/>
        </w:numPr>
      </w:pPr>
      <w:r>
        <w:t>macaycanh: dùng để lưu trữ mã cây cảnh đã mua, kiểu dữ liệu integer, là khóa ngoại.</w:t>
      </w:r>
    </w:p>
    <w:p w14:paraId="525DED37" w14:textId="799A61F7" w:rsidR="00E1290B" w:rsidRDefault="00E1290B" w:rsidP="00E1290B">
      <w:pPr>
        <w:pStyle w:val="ListParagraph"/>
        <w:numPr>
          <w:ilvl w:val="0"/>
          <w:numId w:val="19"/>
        </w:numPr>
      </w:pPr>
      <w:r>
        <w:t>soluong</w:t>
      </w:r>
      <w:r w:rsidR="00941F33">
        <w:t>them</w:t>
      </w:r>
      <w:r>
        <w:t>: dùng để lưu trữ số lượng sản phẩm</w:t>
      </w:r>
      <w:r w:rsidR="00941F33">
        <w:t xml:space="preserve"> đã thêm vào giỏ</w:t>
      </w:r>
      <w:r>
        <w:t>, có kiểu dữ liệu là integer.</w:t>
      </w:r>
    </w:p>
    <w:p w14:paraId="0E4BB5ED" w14:textId="3C622871" w:rsidR="000F76BF" w:rsidRDefault="00941F33" w:rsidP="00941F33">
      <w:pPr>
        <w:pStyle w:val="ListParagraph"/>
        <w:numPr>
          <w:ilvl w:val="0"/>
          <w:numId w:val="19"/>
        </w:numPr>
      </w:pPr>
      <w:r>
        <w:t>maphien</w:t>
      </w:r>
      <w:r w:rsidR="00E1290B">
        <w:t xml:space="preserve">: dùng để lưu trữ </w:t>
      </w:r>
      <w:r>
        <w:t>phiên đăng nhập của người dùng, có kiểu dữ liệu là characters.</w:t>
      </w:r>
    </w:p>
    <w:p w14:paraId="037150E9" w14:textId="1B626DC0" w:rsidR="007D5BA8" w:rsidRDefault="007D5BA8" w:rsidP="000F76BF"/>
    <w:p w14:paraId="2A191A52" w14:textId="1C3B85DC" w:rsidR="007D5BA8" w:rsidRDefault="007D5BA8" w:rsidP="000F76BF"/>
    <w:p w14:paraId="328B1D11" w14:textId="42ECDE52" w:rsidR="007D5BA8" w:rsidRDefault="007D5BA8" w:rsidP="000F76BF"/>
    <w:p w14:paraId="1419D04D" w14:textId="2629AA08" w:rsidR="007D5BA8" w:rsidRDefault="007D5BA8" w:rsidP="000F76BF"/>
    <w:p w14:paraId="276CB19A" w14:textId="6DE524C4" w:rsidR="007D5BA8" w:rsidRDefault="007D5BA8" w:rsidP="000F76BF"/>
    <w:p w14:paraId="0AC06399" w14:textId="1D6B362A" w:rsidR="007D5BA8" w:rsidRDefault="007D5BA8" w:rsidP="000F76BF"/>
    <w:p w14:paraId="3509B191" w14:textId="1688E701" w:rsidR="007D5BA8" w:rsidRDefault="007D5BA8" w:rsidP="000F76BF"/>
    <w:p w14:paraId="36DB411B" w14:textId="4D8F3468" w:rsidR="006D71B5" w:rsidRPr="00DC69CC" w:rsidRDefault="00053065" w:rsidP="00DC69CC">
      <w:pPr>
        <w:rPr>
          <w:b/>
        </w:rPr>
      </w:pPr>
      <w:r w:rsidRPr="00F93EB7">
        <w:br w:type="page"/>
      </w:r>
    </w:p>
    <w:p w14:paraId="145D7E28" w14:textId="77777777" w:rsidR="00053065" w:rsidRPr="00F93EB7" w:rsidRDefault="00053065" w:rsidP="002F177F">
      <w:pPr>
        <w:pStyle w:val="Heading1"/>
        <w:rPr>
          <w:b/>
        </w:rPr>
      </w:pPr>
      <w:bookmarkStart w:id="92" w:name="_Toc187405145"/>
      <w:r w:rsidRPr="00F93EB7">
        <w:rPr>
          <w:b/>
        </w:rPr>
        <w:lastRenderedPageBreak/>
        <w:t xml:space="preserve">Phần </w:t>
      </w:r>
      <w:r w:rsidR="00C749AC">
        <w:rPr>
          <w:b/>
        </w:rPr>
        <w:t>3</w:t>
      </w:r>
      <w:r w:rsidR="00242FC4" w:rsidRPr="00F93EB7">
        <w:rPr>
          <w:b/>
        </w:rPr>
        <w:t>:</w:t>
      </w:r>
      <w:r w:rsidR="003C61A4" w:rsidRPr="00F93EB7">
        <w:rPr>
          <w:b/>
        </w:rPr>
        <w:br/>
      </w:r>
      <w:r w:rsidR="00372DBB" w:rsidRPr="00F93EB7">
        <w:rPr>
          <w:b/>
        </w:rPr>
        <w:t xml:space="preserve">XÂY DỰNG </w:t>
      </w:r>
      <w:r w:rsidR="00B01DE1" w:rsidRPr="00F93EB7">
        <w:rPr>
          <w:b/>
        </w:rPr>
        <w:t>WEBSITE</w:t>
      </w:r>
      <w:bookmarkEnd w:id="92"/>
    </w:p>
    <w:p w14:paraId="29008E87" w14:textId="12584CE0" w:rsidR="0042737B" w:rsidRDefault="0042737B" w:rsidP="00ED3CC6">
      <w:pPr>
        <w:pStyle w:val="Heading2-TimesNewRowman"/>
        <w:numPr>
          <w:ilvl w:val="0"/>
          <w:numId w:val="2"/>
        </w:numPr>
        <w:ind w:hanging="720"/>
      </w:pPr>
      <w:bookmarkStart w:id="93" w:name="_Toc187405146"/>
      <w:r w:rsidRPr="00F93EB7">
        <w:t>GIỚI THIỆU GIAO DIỆN</w:t>
      </w:r>
      <w:r>
        <w:t xml:space="preserve"> VÀ CHỨC NĂNG NGƯỜI DÙNG</w:t>
      </w:r>
      <w:bookmarkEnd w:id="93"/>
    </w:p>
    <w:p w14:paraId="03FBCAF2" w14:textId="77777777" w:rsidR="000A07DB" w:rsidRDefault="000A07DB" w:rsidP="00ED3CC6">
      <w:pPr>
        <w:pStyle w:val="Heading3"/>
        <w:numPr>
          <w:ilvl w:val="0"/>
          <w:numId w:val="3"/>
        </w:numPr>
        <w:tabs>
          <w:tab w:val="num" w:pos="360"/>
          <w:tab w:val="left" w:pos="993"/>
        </w:tabs>
        <w:ind w:left="284" w:firstLine="0"/>
        <w:rPr>
          <w:rFonts w:cs="Times New Roman"/>
        </w:rPr>
      </w:pPr>
      <w:bookmarkStart w:id="94" w:name="_Toc187405147"/>
      <w:r>
        <w:rPr>
          <w:rFonts w:cs="Times New Roman"/>
        </w:rPr>
        <w:t>Giao diện trang chủ</w:t>
      </w:r>
      <w:bookmarkEnd w:id="94"/>
    </w:p>
    <w:p w14:paraId="6DA56A9F" w14:textId="77777777" w:rsidR="000A07DB" w:rsidRDefault="000A07DB" w:rsidP="000A07DB">
      <w:pPr>
        <w:ind w:left="360" w:firstLine="360"/>
      </w:pPr>
      <w:r w:rsidRPr="00001180">
        <w:t xml:space="preserve">Hiển thị: Trang chủ cung cấp một cái nhìn tổng quan về các thông tin và sản phẩm của website, </w:t>
      </w:r>
      <w:r>
        <w:t>g</w:t>
      </w:r>
      <w:r w:rsidRPr="00001180">
        <w:t>ồm hình ảnh các sản phẩm</w:t>
      </w:r>
      <w:r>
        <w:t>, nút đăng ký/đăng nhập</w:t>
      </w:r>
      <w:r w:rsidRPr="00001180">
        <w:t>.</w:t>
      </w:r>
    </w:p>
    <w:p w14:paraId="7DF84540" w14:textId="77777777" w:rsidR="000A07DB" w:rsidRPr="00F37ECB" w:rsidRDefault="000A07DB" w:rsidP="000A07DB">
      <w:pPr>
        <w:ind w:left="360" w:firstLine="360"/>
      </w:pPr>
      <w:r>
        <w:t>Chức năng: Dẫn dắt người dùng tới các phần khác của website như trang sản phẩm, giỏ hàng, trang tài khoản, và trang đăng ký/đăng nhập.</w:t>
      </w:r>
    </w:p>
    <w:p w14:paraId="3885B33E" w14:textId="77777777" w:rsidR="000A07DB" w:rsidRDefault="000A07DB" w:rsidP="000A07DB">
      <w:pPr>
        <w:ind w:firstLine="720"/>
      </w:pPr>
      <w:r w:rsidRPr="00F37ECB">
        <w:rPr>
          <w:noProof/>
        </w:rPr>
        <w:drawing>
          <wp:inline distT="0" distB="0" distL="0" distR="0" wp14:anchorId="1CD731F8" wp14:editId="06A4C0FA">
            <wp:extent cx="5760720" cy="5880100"/>
            <wp:effectExtent l="0" t="0" r="0" b="6350"/>
            <wp:docPr id="359406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406417" name=""/>
                    <pic:cNvPicPr/>
                  </pic:nvPicPr>
                  <pic:blipFill>
                    <a:blip r:embed="rId16"/>
                    <a:stretch>
                      <a:fillRect/>
                    </a:stretch>
                  </pic:blipFill>
                  <pic:spPr>
                    <a:xfrm>
                      <a:off x="0" y="0"/>
                      <a:ext cx="5760720" cy="5880100"/>
                    </a:xfrm>
                    <a:prstGeom prst="rect">
                      <a:avLst/>
                    </a:prstGeom>
                  </pic:spPr>
                </pic:pic>
              </a:graphicData>
            </a:graphic>
          </wp:inline>
        </w:drawing>
      </w:r>
    </w:p>
    <w:p w14:paraId="7C3A2943" w14:textId="77777777" w:rsidR="000A07DB" w:rsidRDefault="000A07DB" w:rsidP="000A07DB">
      <w:pPr>
        <w:ind w:firstLine="720"/>
        <w:jc w:val="center"/>
      </w:pPr>
    </w:p>
    <w:p w14:paraId="5E4DE414" w14:textId="03143CD0" w:rsidR="000A07DB" w:rsidRPr="00F37ECB" w:rsidRDefault="000A07DB" w:rsidP="000A07DB">
      <w:pPr>
        <w:pStyle w:val="Caption"/>
        <w:rPr>
          <w:color w:val="auto"/>
          <w:szCs w:val="26"/>
        </w:rPr>
      </w:pPr>
      <w:bookmarkStart w:id="95" w:name="_Toc187405170"/>
      <w:r w:rsidRPr="002A786C">
        <w:rPr>
          <w:color w:val="auto"/>
          <w:szCs w:val="26"/>
        </w:rPr>
        <w:t xml:space="preserve">Hình </w:t>
      </w:r>
      <w:r w:rsidRPr="002A786C">
        <w:rPr>
          <w:color w:val="auto"/>
          <w:szCs w:val="26"/>
        </w:rPr>
        <w:fldChar w:fldCharType="begin"/>
      </w:r>
      <w:r w:rsidRPr="002A786C">
        <w:rPr>
          <w:color w:val="auto"/>
          <w:szCs w:val="26"/>
        </w:rPr>
        <w:instrText xml:space="preserve"> SEQ Hình \* ARABIC </w:instrText>
      </w:r>
      <w:r w:rsidRPr="002A786C">
        <w:rPr>
          <w:color w:val="auto"/>
          <w:szCs w:val="26"/>
        </w:rPr>
        <w:fldChar w:fldCharType="separate"/>
      </w:r>
      <w:r w:rsidR="00A45105">
        <w:rPr>
          <w:noProof/>
          <w:color w:val="auto"/>
          <w:szCs w:val="26"/>
        </w:rPr>
        <w:t>1</w:t>
      </w:r>
      <w:r w:rsidRPr="002A786C">
        <w:rPr>
          <w:color w:val="auto"/>
          <w:szCs w:val="26"/>
        </w:rPr>
        <w:fldChar w:fldCharType="end"/>
      </w:r>
      <w:r w:rsidRPr="002A786C">
        <w:rPr>
          <w:color w:val="auto"/>
          <w:szCs w:val="26"/>
        </w:rPr>
        <w:t>:</w:t>
      </w:r>
      <w:r>
        <w:rPr>
          <w:color w:val="auto"/>
          <w:szCs w:val="26"/>
        </w:rPr>
        <w:t xml:space="preserve"> Giao diện trang chủ</w:t>
      </w:r>
      <w:bookmarkEnd w:id="95"/>
    </w:p>
    <w:p w14:paraId="6D33AD1A" w14:textId="77777777" w:rsidR="000A07DB" w:rsidRPr="002A786C" w:rsidRDefault="000A07DB" w:rsidP="000A07DB"/>
    <w:p w14:paraId="7284B67A" w14:textId="77777777" w:rsidR="000A07DB" w:rsidRDefault="000A07DB" w:rsidP="00ED3CC6">
      <w:pPr>
        <w:pStyle w:val="Heading3"/>
        <w:numPr>
          <w:ilvl w:val="0"/>
          <w:numId w:val="3"/>
        </w:numPr>
        <w:tabs>
          <w:tab w:val="num" w:pos="360"/>
          <w:tab w:val="left" w:pos="993"/>
        </w:tabs>
        <w:ind w:left="284" w:firstLine="0"/>
        <w:rPr>
          <w:rFonts w:cs="Times New Roman"/>
        </w:rPr>
      </w:pPr>
      <w:bookmarkStart w:id="96" w:name="_Toc187405148"/>
      <w:r>
        <w:rPr>
          <w:rFonts w:cs="Times New Roman"/>
        </w:rPr>
        <w:t>Giao diện trang đăng ký</w:t>
      </w:r>
      <w:bookmarkEnd w:id="96"/>
    </w:p>
    <w:p w14:paraId="68596639" w14:textId="77777777" w:rsidR="000A07DB" w:rsidRDefault="000A07DB" w:rsidP="000A07DB">
      <w:pPr>
        <w:ind w:left="360" w:firstLine="360"/>
      </w:pPr>
      <w:r>
        <w:t>Hiển thị: Giao diện để người dùng nhập các thông tin như tên đăng nhập, mật khẩu, xác nhận mật khẩu, họ tên, số điện thoại, địa chỉ nhà, hình ảnh.</w:t>
      </w:r>
    </w:p>
    <w:p w14:paraId="48B374F2" w14:textId="77777777" w:rsidR="000A07DB" w:rsidRDefault="000A07DB" w:rsidP="000A07DB">
      <w:pPr>
        <w:ind w:left="360" w:firstLine="360"/>
      </w:pPr>
      <w:r>
        <w:t>Chức năng: Cho phép người dùng đăng ký tài khoản với vai trò là User.</w:t>
      </w:r>
    </w:p>
    <w:p w14:paraId="279A3265" w14:textId="77777777" w:rsidR="000A07DB" w:rsidRDefault="000A07DB" w:rsidP="000A07DB">
      <w:pPr>
        <w:ind w:left="360"/>
        <w:jc w:val="center"/>
      </w:pPr>
      <w:r w:rsidRPr="00F37ECB">
        <w:rPr>
          <w:noProof/>
        </w:rPr>
        <w:drawing>
          <wp:inline distT="0" distB="0" distL="0" distR="0" wp14:anchorId="798BEE0A" wp14:editId="0837F0D2">
            <wp:extent cx="5760720" cy="2997200"/>
            <wp:effectExtent l="0" t="0" r="0" b="0"/>
            <wp:docPr id="13145837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583715" name=""/>
                    <pic:cNvPicPr/>
                  </pic:nvPicPr>
                  <pic:blipFill>
                    <a:blip r:embed="rId17"/>
                    <a:stretch>
                      <a:fillRect/>
                    </a:stretch>
                  </pic:blipFill>
                  <pic:spPr>
                    <a:xfrm>
                      <a:off x="0" y="0"/>
                      <a:ext cx="5760720" cy="2997200"/>
                    </a:xfrm>
                    <a:prstGeom prst="rect">
                      <a:avLst/>
                    </a:prstGeom>
                  </pic:spPr>
                </pic:pic>
              </a:graphicData>
            </a:graphic>
          </wp:inline>
        </w:drawing>
      </w:r>
    </w:p>
    <w:p w14:paraId="618C154C" w14:textId="2FC8643D" w:rsidR="000A07DB" w:rsidRPr="006D2428" w:rsidRDefault="000A07DB" w:rsidP="006D2428">
      <w:pPr>
        <w:pStyle w:val="Caption"/>
        <w:rPr>
          <w:szCs w:val="26"/>
        </w:rPr>
      </w:pPr>
      <w:bookmarkStart w:id="97" w:name="_Toc187405171"/>
      <w:r w:rsidRPr="006D2428">
        <w:rPr>
          <w:szCs w:val="26"/>
        </w:rPr>
        <w:t xml:space="preserve">Hình </w:t>
      </w:r>
      <w:r w:rsidRPr="006D2428">
        <w:rPr>
          <w:szCs w:val="26"/>
        </w:rPr>
        <w:fldChar w:fldCharType="begin"/>
      </w:r>
      <w:r w:rsidRPr="006D2428">
        <w:rPr>
          <w:szCs w:val="26"/>
        </w:rPr>
        <w:instrText xml:space="preserve"> SEQ Hình \* ARABIC </w:instrText>
      </w:r>
      <w:r w:rsidRPr="006D2428">
        <w:rPr>
          <w:szCs w:val="26"/>
        </w:rPr>
        <w:fldChar w:fldCharType="separate"/>
      </w:r>
      <w:r w:rsidR="00A45105">
        <w:rPr>
          <w:noProof/>
          <w:szCs w:val="26"/>
        </w:rPr>
        <w:t>2</w:t>
      </w:r>
      <w:r w:rsidRPr="006D2428">
        <w:rPr>
          <w:szCs w:val="26"/>
        </w:rPr>
        <w:fldChar w:fldCharType="end"/>
      </w:r>
      <w:r w:rsidRPr="006D2428">
        <w:rPr>
          <w:szCs w:val="26"/>
        </w:rPr>
        <w:t>: Giao diện đăng ký</w:t>
      </w:r>
      <w:bookmarkEnd w:id="97"/>
    </w:p>
    <w:p w14:paraId="5619DED2" w14:textId="77777777" w:rsidR="000A07DB" w:rsidRDefault="000A07DB" w:rsidP="00ED3CC6">
      <w:pPr>
        <w:pStyle w:val="Heading3"/>
        <w:numPr>
          <w:ilvl w:val="0"/>
          <w:numId w:val="3"/>
        </w:numPr>
        <w:tabs>
          <w:tab w:val="num" w:pos="360"/>
          <w:tab w:val="left" w:pos="993"/>
        </w:tabs>
        <w:ind w:left="284" w:firstLine="0"/>
        <w:rPr>
          <w:rFonts w:cs="Times New Roman"/>
          <w:i/>
        </w:rPr>
      </w:pPr>
      <w:bookmarkStart w:id="98" w:name="_Toc187405149"/>
      <w:r>
        <w:rPr>
          <w:rFonts w:cs="Times New Roman"/>
          <w:i/>
        </w:rPr>
        <w:t>Giao diện đăng nhập</w:t>
      </w:r>
      <w:bookmarkEnd w:id="98"/>
    </w:p>
    <w:p w14:paraId="398612CE" w14:textId="77777777" w:rsidR="000A07DB" w:rsidRDefault="000A07DB" w:rsidP="000A07DB">
      <w:pPr>
        <w:ind w:left="360" w:firstLine="360"/>
        <w:rPr>
          <w:noProof/>
        </w:rPr>
      </w:pPr>
      <w:r>
        <w:t xml:space="preserve">Hiển thị: </w:t>
      </w:r>
      <w:r>
        <w:rPr>
          <w:noProof/>
        </w:rPr>
        <w:t>Giao diện đơn giản với các trường nhập liệu: tên đăng nhập, mật khẩu.</w:t>
      </w:r>
    </w:p>
    <w:p w14:paraId="678C2D9E" w14:textId="77777777" w:rsidR="000A07DB" w:rsidRDefault="000A07DB" w:rsidP="000A07DB">
      <w:pPr>
        <w:ind w:left="360" w:firstLine="360"/>
      </w:pPr>
      <w:r>
        <w:rPr>
          <w:noProof/>
        </w:rPr>
        <w:t>Chức năng: Cho phép người dùng đăng nhập vào tài khoản.</w:t>
      </w:r>
    </w:p>
    <w:p w14:paraId="4811A07F" w14:textId="77777777" w:rsidR="006D2428" w:rsidRDefault="000A07DB" w:rsidP="006D2428">
      <w:pPr>
        <w:keepNext/>
        <w:jc w:val="center"/>
      </w:pPr>
      <w:r>
        <w:rPr>
          <w:noProof/>
        </w:rPr>
        <w:drawing>
          <wp:inline distT="0" distB="0" distL="0" distR="0" wp14:anchorId="651E4D14" wp14:editId="567FD939">
            <wp:extent cx="5760720" cy="2722880"/>
            <wp:effectExtent l="0" t="0" r="0" b="1270"/>
            <wp:docPr id="269553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553823" name=""/>
                    <pic:cNvPicPr/>
                  </pic:nvPicPr>
                  <pic:blipFill>
                    <a:blip r:embed="rId18"/>
                    <a:stretch>
                      <a:fillRect/>
                    </a:stretch>
                  </pic:blipFill>
                  <pic:spPr>
                    <a:xfrm>
                      <a:off x="0" y="0"/>
                      <a:ext cx="5760720" cy="2722880"/>
                    </a:xfrm>
                    <a:prstGeom prst="rect">
                      <a:avLst/>
                    </a:prstGeom>
                  </pic:spPr>
                </pic:pic>
              </a:graphicData>
            </a:graphic>
          </wp:inline>
        </w:drawing>
      </w:r>
    </w:p>
    <w:p w14:paraId="07BEFCDD" w14:textId="2631AB09" w:rsidR="000A07DB" w:rsidRDefault="006D2428" w:rsidP="006D2428">
      <w:pPr>
        <w:pStyle w:val="Caption"/>
      </w:pPr>
      <w:bookmarkStart w:id="99" w:name="_Toc187405172"/>
      <w:r>
        <w:t xml:space="preserve">Hình </w:t>
      </w:r>
      <w:r>
        <w:fldChar w:fldCharType="begin"/>
      </w:r>
      <w:r>
        <w:instrText xml:space="preserve"> SEQ Hình \* ARABIC </w:instrText>
      </w:r>
      <w:r>
        <w:fldChar w:fldCharType="separate"/>
      </w:r>
      <w:r w:rsidR="00A45105">
        <w:rPr>
          <w:noProof/>
        </w:rPr>
        <w:t>3</w:t>
      </w:r>
      <w:r>
        <w:fldChar w:fldCharType="end"/>
      </w:r>
      <w:r>
        <w:t>:Giao diện đăng nhập</w:t>
      </w:r>
      <w:bookmarkEnd w:id="99"/>
    </w:p>
    <w:p w14:paraId="44F7646E" w14:textId="77777777" w:rsidR="000A07DB" w:rsidRPr="00F37ECB" w:rsidRDefault="000A07DB" w:rsidP="000A07DB">
      <w:pPr>
        <w:jc w:val="center"/>
      </w:pPr>
    </w:p>
    <w:p w14:paraId="61D4A800" w14:textId="77777777" w:rsidR="000A07DB" w:rsidRDefault="000A07DB" w:rsidP="00ED3CC6">
      <w:pPr>
        <w:pStyle w:val="Heading3"/>
        <w:numPr>
          <w:ilvl w:val="0"/>
          <w:numId w:val="3"/>
        </w:numPr>
        <w:tabs>
          <w:tab w:val="num" w:pos="360"/>
          <w:tab w:val="left" w:pos="993"/>
        </w:tabs>
        <w:ind w:left="284" w:firstLine="0"/>
        <w:rPr>
          <w:rFonts w:cs="Times New Roman"/>
          <w:i/>
        </w:rPr>
      </w:pPr>
      <w:bookmarkStart w:id="100" w:name="_Toc187405150"/>
      <w:r>
        <w:rPr>
          <w:rFonts w:cs="Times New Roman"/>
          <w:i/>
        </w:rPr>
        <w:t>Giao diện trang sản phẩm</w:t>
      </w:r>
      <w:bookmarkEnd w:id="100"/>
    </w:p>
    <w:p w14:paraId="363DF240" w14:textId="77777777" w:rsidR="000A07DB" w:rsidRDefault="000A07DB" w:rsidP="000A07DB">
      <w:pPr>
        <w:ind w:left="360" w:firstLine="360"/>
      </w:pPr>
      <w:r>
        <w:t>Hiển thị: Mỗi sản phẩm được trình bày với danh mục sản phẩm, thanh tím kiếm sản phẩm, tên sản phẩm, giá sản phẩm, hình ảnh sản phẩm, và loại sản phẩm</w:t>
      </w:r>
    </w:p>
    <w:p w14:paraId="01834A76" w14:textId="77777777" w:rsidR="000A07DB" w:rsidRDefault="000A07DB" w:rsidP="000A07DB">
      <w:pPr>
        <w:ind w:left="360" w:firstLine="360"/>
      </w:pPr>
      <w:r>
        <w:t>Chức năng: Cho phép người dùng xem chi tiết sản phẩm, phân trang, lọc sản phẩm theo danh mục, cho biết sản phẩm thuộc loại nào, tìm kiếm sản phẩm theo tên/loại.</w:t>
      </w:r>
    </w:p>
    <w:p w14:paraId="2F273F0C" w14:textId="77777777" w:rsidR="006D2428" w:rsidRDefault="000A07DB" w:rsidP="006D2428">
      <w:pPr>
        <w:keepNext/>
      </w:pPr>
      <w:r w:rsidRPr="003E0492">
        <w:rPr>
          <w:noProof/>
        </w:rPr>
        <w:drawing>
          <wp:inline distT="0" distB="0" distL="0" distR="0" wp14:anchorId="01BD3B33" wp14:editId="5394BEAF">
            <wp:extent cx="5760720" cy="4860925"/>
            <wp:effectExtent l="0" t="0" r="0" b="0"/>
            <wp:docPr id="2021422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422394" name=""/>
                    <pic:cNvPicPr/>
                  </pic:nvPicPr>
                  <pic:blipFill>
                    <a:blip r:embed="rId19"/>
                    <a:stretch>
                      <a:fillRect/>
                    </a:stretch>
                  </pic:blipFill>
                  <pic:spPr>
                    <a:xfrm>
                      <a:off x="0" y="0"/>
                      <a:ext cx="5760720" cy="4860925"/>
                    </a:xfrm>
                    <a:prstGeom prst="rect">
                      <a:avLst/>
                    </a:prstGeom>
                  </pic:spPr>
                </pic:pic>
              </a:graphicData>
            </a:graphic>
          </wp:inline>
        </w:drawing>
      </w:r>
    </w:p>
    <w:p w14:paraId="48503935" w14:textId="58DC7796" w:rsidR="000A07DB" w:rsidRDefault="006D2428" w:rsidP="006D2428">
      <w:pPr>
        <w:pStyle w:val="Caption"/>
      </w:pPr>
      <w:bookmarkStart w:id="101" w:name="_Toc187405173"/>
      <w:r>
        <w:t xml:space="preserve">Hình </w:t>
      </w:r>
      <w:r>
        <w:fldChar w:fldCharType="begin"/>
      </w:r>
      <w:r>
        <w:instrText xml:space="preserve"> SEQ Hình \* ARABIC </w:instrText>
      </w:r>
      <w:r>
        <w:fldChar w:fldCharType="separate"/>
      </w:r>
      <w:r w:rsidR="00A45105">
        <w:rPr>
          <w:noProof/>
        </w:rPr>
        <w:t>4</w:t>
      </w:r>
      <w:r>
        <w:fldChar w:fldCharType="end"/>
      </w:r>
      <w:r>
        <w:t>: Giao diện trang sản phẩm</w:t>
      </w:r>
      <w:bookmarkEnd w:id="101"/>
    </w:p>
    <w:p w14:paraId="72878322" w14:textId="006D8B96" w:rsidR="00B564C7" w:rsidRDefault="00B564C7" w:rsidP="00B564C7"/>
    <w:p w14:paraId="0590AACD" w14:textId="0D702A87" w:rsidR="00B564C7" w:rsidRDefault="00B564C7" w:rsidP="00B564C7"/>
    <w:p w14:paraId="231C29DA" w14:textId="585E6BFE" w:rsidR="00B564C7" w:rsidRDefault="00B564C7" w:rsidP="00B564C7"/>
    <w:p w14:paraId="3961D0AE" w14:textId="77777777" w:rsidR="00B564C7" w:rsidRPr="00B564C7" w:rsidRDefault="00B564C7" w:rsidP="00B564C7"/>
    <w:p w14:paraId="48AF7989" w14:textId="77777777" w:rsidR="000A07DB" w:rsidRDefault="000A07DB" w:rsidP="00ED3CC6">
      <w:pPr>
        <w:pStyle w:val="Heading3"/>
        <w:numPr>
          <w:ilvl w:val="0"/>
          <w:numId w:val="3"/>
        </w:numPr>
        <w:tabs>
          <w:tab w:val="num" w:pos="360"/>
          <w:tab w:val="left" w:pos="993"/>
        </w:tabs>
        <w:ind w:left="284" w:firstLine="0"/>
        <w:rPr>
          <w:rFonts w:cs="Times New Roman"/>
          <w:i/>
        </w:rPr>
      </w:pPr>
      <w:bookmarkStart w:id="102" w:name="_Toc187405151"/>
      <w:r>
        <w:rPr>
          <w:rFonts w:cs="Times New Roman"/>
          <w:i/>
        </w:rPr>
        <w:lastRenderedPageBreak/>
        <w:t>Giao diện trang chi tiết sản phẩm</w:t>
      </w:r>
      <w:bookmarkEnd w:id="102"/>
    </w:p>
    <w:p w14:paraId="0ED665AC" w14:textId="77777777" w:rsidR="000A07DB" w:rsidRDefault="000A07DB" w:rsidP="000A07DB">
      <w:pPr>
        <w:ind w:left="360" w:firstLine="360"/>
      </w:pPr>
      <w:r>
        <w:t>Hiển thị: Thông tin của sản phẩm như: tên sản phẩm, loại sản phẩm, giá sản phẩm, mô tả, số lượng còn, thêm số lượng mua, nút thêm vào giỏ hàng,</w:t>
      </w:r>
    </w:p>
    <w:p w14:paraId="52073659" w14:textId="77777777" w:rsidR="000A07DB" w:rsidRDefault="000A07DB" w:rsidP="000A07DB">
      <w:pPr>
        <w:ind w:left="360" w:firstLine="360"/>
      </w:pPr>
      <w:r>
        <w:t>Chức năng: Cho phép khách hàng có thể thêm sản phẩm vào giỏ hàng.</w:t>
      </w:r>
    </w:p>
    <w:p w14:paraId="288F24AE" w14:textId="77777777" w:rsidR="00B564C7" w:rsidRDefault="000A07DB" w:rsidP="00B564C7">
      <w:pPr>
        <w:keepNext/>
      </w:pPr>
      <w:r>
        <w:rPr>
          <w:noProof/>
        </w:rPr>
        <w:drawing>
          <wp:inline distT="0" distB="0" distL="0" distR="0" wp14:anchorId="0C643165" wp14:editId="7AC7B6CC">
            <wp:extent cx="5760720" cy="3044190"/>
            <wp:effectExtent l="0" t="0" r="0" b="3810"/>
            <wp:docPr id="1595315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315100" name=""/>
                    <pic:cNvPicPr/>
                  </pic:nvPicPr>
                  <pic:blipFill>
                    <a:blip r:embed="rId20"/>
                    <a:stretch>
                      <a:fillRect/>
                    </a:stretch>
                  </pic:blipFill>
                  <pic:spPr>
                    <a:xfrm>
                      <a:off x="0" y="0"/>
                      <a:ext cx="5760720" cy="3044190"/>
                    </a:xfrm>
                    <a:prstGeom prst="rect">
                      <a:avLst/>
                    </a:prstGeom>
                  </pic:spPr>
                </pic:pic>
              </a:graphicData>
            </a:graphic>
          </wp:inline>
        </w:drawing>
      </w:r>
    </w:p>
    <w:p w14:paraId="5D85C567" w14:textId="6278B4ED" w:rsidR="000A07DB" w:rsidRDefault="00B564C7" w:rsidP="00B564C7">
      <w:pPr>
        <w:pStyle w:val="Caption"/>
      </w:pPr>
      <w:bookmarkStart w:id="103" w:name="_Toc187405174"/>
      <w:r>
        <w:t xml:space="preserve">Hình </w:t>
      </w:r>
      <w:r>
        <w:fldChar w:fldCharType="begin"/>
      </w:r>
      <w:r>
        <w:instrText xml:space="preserve"> SEQ Hình \* ARABIC </w:instrText>
      </w:r>
      <w:r>
        <w:fldChar w:fldCharType="separate"/>
      </w:r>
      <w:r w:rsidR="00A45105">
        <w:rPr>
          <w:noProof/>
        </w:rPr>
        <w:t>5</w:t>
      </w:r>
      <w:r>
        <w:fldChar w:fldCharType="end"/>
      </w:r>
      <w:r>
        <w:t>: Giao diện chi tiết sản phẩm</w:t>
      </w:r>
      <w:bookmarkEnd w:id="103"/>
    </w:p>
    <w:p w14:paraId="3ACD4193" w14:textId="236405EB" w:rsidR="00B564C7" w:rsidRDefault="00B564C7" w:rsidP="00B564C7"/>
    <w:p w14:paraId="4F43BCE5" w14:textId="486C4254" w:rsidR="00B564C7" w:rsidRDefault="00B564C7" w:rsidP="00B564C7"/>
    <w:p w14:paraId="7C3969C0" w14:textId="474B6BEB" w:rsidR="00B564C7" w:rsidRDefault="00B564C7" w:rsidP="00B564C7"/>
    <w:p w14:paraId="3377E067" w14:textId="6BC87D33" w:rsidR="00B564C7" w:rsidRDefault="00B564C7" w:rsidP="00B564C7"/>
    <w:p w14:paraId="05780857" w14:textId="1AD64DAE" w:rsidR="00B564C7" w:rsidRDefault="00B564C7" w:rsidP="00B564C7"/>
    <w:p w14:paraId="2A6EDE2F" w14:textId="5B04831B" w:rsidR="00B564C7" w:rsidRDefault="00B564C7" w:rsidP="00B564C7"/>
    <w:p w14:paraId="57267B86" w14:textId="6278E802" w:rsidR="00B564C7" w:rsidRDefault="00B564C7" w:rsidP="00B564C7"/>
    <w:p w14:paraId="53696F3D" w14:textId="5FC2129B" w:rsidR="00B564C7" w:rsidRDefault="00B564C7" w:rsidP="00B564C7"/>
    <w:p w14:paraId="3350B9CC" w14:textId="4AF32126" w:rsidR="00B564C7" w:rsidRDefault="00B564C7" w:rsidP="00B564C7"/>
    <w:p w14:paraId="6C4B85B8" w14:textId="176448F5" w:rsidR="00B564C7" w:rsidRDefault="00B564C7" w:rsidP="00B564C7"/>
    <w:p w14:paraId="7D4FAF40" w14:textId="75483754" w:rsidR="00B564C7" w:rsidRDefault="00B564C7" w:rsidP="00B564C7"/>
    <w:p w14:paraId="6E7F8C9F" w14:textId="4EE3B9AC" w:rsidR="00B564C7" w:rsidRDefault="00B564C7" w:rsidP="00B564C7"/>
    <w:p w14:paraId="1156D481" w14:textId="752F3EBE" w:rsidR="00B564C7" w:rsidRDefault="00B564C7" w:rsidP="00B564C7"/>
    <w:p w14:paraId="3086F470" w14:textId="77777777" w:rsidR="00B564C7" w:rsidRPr="00B564C7" w:rsidRDefault="00B564C7" w:rsidP="00B564C7"/>
    <w:p w14:paraId="6FF2E14C" w14:textId="77777777" w:rsidR="000A07DB" w:rsidRDefault="000A07DB" w:rsidP="00ED3CC6">
      <w:pPr>
        <w:pStyle w:val="Heading3"/>
        <w:numPr>
          <w:ilvl w:val="0"/>
          <w:numId w:val="3"/>
        </w:numPr>
        <w:tabs>
          <w:tab w:val="num" w:pos="360"/>
          <w:tab w:val="left" w:pos="993"/>
        </w:tabs>
        <w:ind w:left="284" w:firstLine="0"/>
        <w:rPr>
          <w:rFonts w:cs="Times New Roman"/>
          <w:i/>
        </w:rPr>
      </w:pPr>
      <w:bookmarkStart w:id="104" w:name="_Toc187405152"/>
      <w:r>
        <w:rPr>
          <w:rFonts w:cs="Times New Roman"/>
          <w:i/>
        </w:rPr>
        <w:lastRenderedPageBreak/>
        <w:t>Giao diện trang giỏ hàng</w:t>
      </w:r>
      <w:bookmarkEnd w:id="104"/>
    </w:p>
    <w:p w14:paraId="53BA1B7E" w14:textId="77777777" w:rsidR="000A07DB" w:rsidRDefault="000A07DB" w:rsidP="000A07DB">
      <w:pPr>
        <w:ind w:left="360" w:firstLine="360"/>
      </w:pPr>
      <w:r>
        <w:t>Hiển thị: Trang giỏ hàng hiển thị hình ảnh sản phẩm, tên sản phẩm, giá sản phẩm, số lượng sản phẩm, tổng tiền của các sản phẩm.</w:t>
      </w:r>
    </w:p>
    <w:p w14:paraId="25BD866B" w14:textId="77777777" w:rsidR="000A07DB" w:rsidRDefault="000A07DB" w:rsidP="000A07DB">
      <w:pPr>
        <w:ind w:left="360" w:firstLine="360"/>
      </w:pPr>
      <w:r>
        <w:t>Chức năng: Xóa sản phẩm khỏi giỏ hàng và nút thanh toán.</w:t>
      </w:r>
    </w:p>
    <w:p w14:paraId="1DFB8BE4" w14:textId="77777777" w:rsidR="00C342ED" w:rsidRDefault="000A07DB" w:rsidP="00C342ED">
      <w:pPr>
        <w:keepNext/>
        <w:jc w:val="center"/>
      </w:pPr>
      <w:r w:rsidRPr="0042737B">
        <w:rPr>
          <w:noProof/>
        </w:rPr>
        <w:drawing>
          <wp:inline distT="0" distB="0" distL="0" distR="0" wp14:anchorId="5ABC9869" wp14:editId="102FC7FE">
            <wp:extent cx="5760720" cy="3850640"/>
            <wp:effectExtent l="0" t="0" r="0" b="0"/>
            <wp:docPr id="807702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702007" name=""/>
                    <pic:cNvPicPr/>
                  </pic:nvPicPr>
                  <pic:blipFill>
                    <a:blip r:embed="rId21"/>
                    <a:stretch>
                      <a:fillRect/>
                    </a:stretch>
                  </pic:blipFill>
                  <pic:spPr>
                    <a:xfrm>
                      <a:off x="0" y="0"/>
                      <a:ext cx="5760720" cy="3850640"/>
                    </a:xfrm>
                    <a:prstGeom prst="rect">
                      <a:avLst/>
                    </a:prstGeom>
                  </pic:spPr>
                </pic:pic>
              </a:graphicData>
            </a:graphic>
          </wp:inline>
        </w:drawing>
      </w:r>
    </w:p>
    <w:p w14:paraId="72DA81F2" w14:textId="0608BC8C" w:rsidR="000A07DB" w:rsidRDefault="00C342ED" w:rsidP="00C342ED">
      <w:pPr>
        <w:pStyle w:val="Caption"/>
      </w:pPr>
      <w:bookmarkStart w:id="105" w:name="_Toc187405175"/>
      <w:r>
        <w:t xml:space="preserve">Hình </w:t>
      </w:r>
      <w:r>
        <w:fldChar w:fldCharType="begin"/>
      </w:r>
      <w:r>
        <w:instrText xml:space="preserve"> SEQ Hình \* ARABIC </w:instrText>
      </w:r>
      <w:r>
        <w:fldChar w:fldCharType="separate"/>
      </w:r>
      <w:r w:rsidR="00A45105">
        <w:rPr>
          <w:noProof/>
        </w:rPr>
        <w:t>6</w:t>
      </w:r>
      <w:r>
        <w:fldChar w:fldCharType="end"/>
      </w:r>
      <w:r>
        <w:t>: Giao diện trang giỏ hàng</w:t>
      </w:r>
      <w:bookmarkEnd w:id="105"/>
    </w:p>
    <w:p w14:paraId="43B82144" w14:textId="7BFC28FA" w:rsidR="000A07DB" w:rsidRDefault="000A07DB" w:rsidP="000A07DB"/>
    <w:p w14:paraId="13BCF6EF" w14:textId="149E9F3B" w:rsidR="00C342ED" w:rsidRDefault="00C342ED" w:rsidP="000A07DB"/>
    <w:p w14:paraId="244F5BD9" w14:textId="1C601C4B" w:rsidR="00C342ED" w:rsidRDefault="00C342ED" w:rsidP="000A07DB"/>
    <w:p w14:paraId="2E2A323A" w14:textId="46575C62" w:rsidR="00C342ED" w:rsidRDefault="00C342ED" w:rsidP="000A07DB"/>
    <w:p w14:paraId="207FF6A4" w14:textId="03A7FD86" w:rsidR="00C342ED" w:rsidRDefault="00C342ED" w:rsidP="000A07DB"/>
    <w:p w14:paraId="5EB5B520" w14:textId="4403895A" w:rsidR="00C342ED" w:rsidRDefault="00C342ED" w:rsidP="000A07DB"/>
    <w:p w14:paraId="56B907C1" w14:textId="63F46305" w:rsidR="00C342ED" w:rsidRDefault="00C342ED" w:rsidP="000A07DB"/>
    <w:p w14:paraId="318792D4" w14:textId="57C76094" w:rsidR="00C342ED" w:rsidRDefault="00C342ED" w:rsidP="000A07DB"/>
    <w:p w14:paraId="16D0F6D1" w14:textId="3FCAECD0" w:rsidR="00C342ED" w:rsidRDefault="00C342ED" w:rsidP="000A07DB"/>
    <w:p w14:paraId="66EBCAFE" w14:textId="77777777" w:rsidR="00C342ED" w:rsidRPr="0042737B" w:rsidRDefault="00C342ED" w:rsidP="000A07DB"/>
    <w:p w14:paraId="09E10D64" w14:textId="77777777" w:rsidR="000A07DB" w:rsidRDefault="000A07DB" w:rsidP="00ED3CC6">
      <w:pPr>
        <w:pStyle w:val="Heading3"/>
        <w:numPr>
          <w:ilvl w:val="0"/>
          <w:numId w:val="3"/>
        </w:numPr>
        <w:tabs>
          <w:tab w:val="num" w:pos="360"/>
          <w:tab w:val="left" w:pos="993"/>
        </w:tabs>
        <w:ind w:left="284" w:firstLine="0"/>
        <w:rPr>
          <w:rFonts w:cs="Times New Roman"/>
          <w:i/>
        </w:rPr>
      </w:pPr>
      <w:bookmarkStart w:id="106" w:name="_Toc187405153"/>
      <w:r>
        <w:rPr>
          <w:rFonts w:cs="Times New Roman"/>
          <w:i/>
        </w:rPr>
        <w:lastRenderedPageBreak/>
        <w:t>Giao diện trang thanh toán</w:t>
      </w:r>
      <w:bookmarkEnd w:id="106"/>
    </w:p>
    <w:p w14:paraId="19CB6715" w14:textId="77777777" w:rsidR="000A07DB" w:rsidRDefault="000A07DB" w:rsidP="000A07DB">
      <w:pPr>
        <w:ind w:left="360" w:firstLine="360"/>
      </w:pPr>
      <w:r>
        <w:t>Hiển thị: Trang thanh toán hiển thị các ô nhập liệu để điền thông tin như: họ tên, địa chỉ giao hàng, số điện thoại, và các thông tin về tổng tiền thanh toán.</w:t>
      </w:r>
    </w:p>
    <w:p w14:paraId="2B3E5B7C" w14:textId="77777777" w:rsidR="000A07DB" w:rsidRDefault="000A07DB" w:rsidP="000A07DB">
      <w:pPr>
        <w:ind w:left="360" w:firstLine="360"/>
      </w:pPr>
      <w:r>
        <w:t>Chức năng:Yêu cầu người dùng cần nhập vào các thông tin bắt buộc như: chỉ giao hàng, số điện thoại, và tiến hành thanh toán.</w:t>
      </w:r>
    </w:p>
    <w:p w14:paraId="0653C2D6" w14:textId="77777777" w:rsidR="00C342ED" w:rsidRDefault="000A07DB" w:rsidP="00C342ED">
      <w:pPr>
        <w:keepNext/>
      </w:pPr>
      <w:r w:rsidRPr="0042737B">
        <w:rPr>
          <w:noProof/>
        </w:rPr>
        <w:drawing>
          <wp:inline distT="0" distB="0" distL="0" distR="0" wp14:anchorId="14181891" wp14:editId="7B733C7A">
            <wp:extent cx="5760720" cy="5446395"/>
            <wp:effectExtent l="0" t="0" r="0" b="1905"/>
            <wp:docPr id="734484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484262" name=""/>
                    <pic:cNvPicPr/>
                  </pic:nvPicPr>
                  <pic:blipFill>
                    <a:blip r:embed="rId22"/>
                    <a:stretch>
                      <a:fillRect/>
                    </a:stretch>
                  </pic:blipFill>
                  <pic:spPr>
                    <a:xfrm>
                      <a:off x="0" y="0"/>
                      <a:ext cx="5760720" cy="5446395"/>
                    </a:xfrm>
                    <a:prstGeom prst="rect">
                      <a:avLst/>
                    </a:prstGeom>
                  </pic:spPr>
                </pic:pic>
              </a:graphicData>
            </a:graphic>
          </wp:inline>
        </w:drawing>
      </w:r>
    </w:p>
    <w:p w14:paraId="12486922" w14:textId="1ECBB353" w:rsidR="000A07DB" w:rsidRDefault="00C342ED" w:rsidP="00C342ED">
      <w:pPr>
        <w:pStyle w:val="Caption"/>
      </w:pPr>
      <w:bookmarkStart w:id="107" w:name="_Toc187405176"/>
      <w:r>
        <w:t xml:space="preserve">Hình </w:t>
      </w:r>
      <w:r>
        <w:fldChar w:fldCharType="begin"/>
      </w:r>
      <w:r>
        <w:instrText xml:space="preserve"> SEQ Hình \* ARABIC </w:instrText>
      </w:r>
      <w:r>
        <w:fldChar w:fldCharType="separate"/>
      </w:r>
      <w:r w:rsidR="00A45105">
        <w:rPr>
          <w:noProof/>
        </w:rPr>
        <w:t>7</w:t>
      </w:r>
      <w:r>
        <w:fldChar w:fldCharType="end"/>
      </w:r>
      <w:r>
        <w:t>: Giao diện trang thanh toán</w:t>
      </w:r>
      <w:bookmarkEnd w:id="107"/>
    </w:p>
    <w:p w14:paraId="7EF602F5" w14:textId="51C1CBE6" w:rsidR="000A07DB" w:rsidRDefault="000A07DB" w:rsidP="000A07DB"/>
    <w:p w14:paraId="12B8223B" w14:textId="582B7477" w:rsidR="00C342ED" w:rsidRDefault="00C342ED" w:rsidP="000A07DB"/>
    <w:p w14:paraId="161FCFC7" w14:textId="08389314" w:rsidR="00C342ED" w:rsidRDefault="00C342ED" w:rsidP="000A07DB"/>
    <w:p w14:paraId="7D6F1DB6" w14:textId="77777777" w:rsidR="00C342ED" w:rsidRPr="0042737B" w:rsidRDefault="00C342ED" w:rsidP="000A07DB"/>
    <w:p w14:paraId="3EDC6764" w14:textId="77777777" w:rsidR="000A07DB" w:rsidRDefault="000A07DB" w:rsidP="00ED3CC6">
      <w:pPr>
        <w:pStyle w:val="Heading3"/>
        <w:numPr>
          <w:ilvl w:val="0"/>
          <w:numId w:val="3"/>
        </w:numPr>
        <w:tabs>
          <w:tab w:val="num" w:pos="360"/>
          <w:tab w:val="left" w:pos="993"/>
        </w:tabs>
        <w:ind w:left="284" w:firstLine="0"/>
        <w:rPr>
          <w:rFonts w:cs="Times New Roman"/>
          <w:i/>
        </w:rPr>
      </w:pPr>
      <w:bookmarkStart w:id="108" w:name="_Toc187405154"/>
      <w:r>
        <w:rPr>
          <w:rFonts w:cs="Times New Roman"/>
          <w:i/>
        </w:rPr>
        <w:lastRenderedPageBreak/>
        <w:t>Giao diện trang đơn hàng</w:t>
      </w:r>
      <w:bookmarkEnd w:id="108"/>
    </w:p>
    <w:p w14:paraId="287740DF" w14:textId="77777777" w:rsidR="000A07DB" w:rsidRDefault="000A07DB" w:rsidP="000A07DB">
      <w:pPr>
        <w:ind w:firstLine="720"/>
      </w:pPr>
      <w:r>
        <w:t>Hiển thị: Trang giao diện đơn hàng hiển thị các thông tin như: mã há đơn, ngày mua, trạng thái đơn hàng, xem chi tiết đơn hàng.</w:t>
      </w:r>
    </w:p>
    <w:p w14:paraId="020060D0" w14:textId="77777777" w:rsidR="000A07DB" w:rsidRDefault="000A07DB" w:rsidP="000A07DB">
      <w:pPr>
        <w:ind w:firstLine="720"/>
      </w:pPr>
      <w:r>
        <w:t>Chức năng: Cho phép người dùng xem trạng thái đơn hàng và chi tiết đơn hàng.</w:t>
      </w:r>
    </w:p>
    <w:p w14:paraId="113E2561" w14:textId="77777777" w:rsidR="00467A78" w:rsidRDefault="000A07DB" w:rsidP="00467A78">
      <w:pPr>
        <w:keepNext/>
      </w:pPr>
      <w:r w:rsidRPr="0042737B">
        <w:rPr>
          <w:noProof/>
        </w:rPr>
        <w:drawing>
          <wp:inline distT="0" distB="0" distL="0" distR="0" wp14:anchorId="0EE4114E" wp14:editId="5E788FE9">
            <wp:extent cx="5760720" cy="2722880"/>
            <wp:effectExtent l="0" t="0" r="0" b="1270"/>
            <wp:docPr id="255621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621483" name=""/>
                    <pic:cNvPicPr/>
                  </pic:nvPicPr>
                  <pic:blipFill>
                    <a:blip r:embed="rId23"/>
                    <a:stretch>
                      <a:fillRect/>
                    </a:stretch>
                  </pic:blipFill>
                  <pic:spPr>
                    <a:xfrm>
                      <a:off x="0" y="0"/>
                      <a:ext cx="5760720" cy="2722880"/>
                    </a:xfrm>
                    <a:prstGeom prst="rect">
                      <a:avLst/>
                    </a:prstGeom>
                  </pic:spPr>
                </pic:pic>
              </a:graphicData>
            </a:graphic>
          </wp:inline>
        </w:drawing>
      </w:r>
    </w:p>
    <w:p w14:paraId="78AAD8A1" w14:textId="6AAFBA17" w:rsidR="000A07DB" w:rsidRDefault="00467A78" w:rsidP="00467A78">
      <w:pPr>
        <w:pStyle w:val="Caption"/>
      </w:pPr>
      <w:bookmarkStart w:id="109" w:name="_Toc187405177"/>
      <w:r>
        <w:t xml:space="preserve">Hình </w:t>
      </w:r>
      <w:r>
        <w:fldChar w:fldCharType="begin"/>
      </w:r>
      <w:r>
        <w:instrText xml:space="preserve"> SEQ Hình \* ARABIC </w:instrText>
      </w:r>
      <w:r>
        <w:fldChar w:fldCharType="separate"/>
      </w:r>
      <w:r w:rsidR="00A45105">
        <w:rPr>
          <w:noProof/>
        </w:rPr>
        <w:t>8</w:t>
      </w:r>
      <w:r>
        <w:fldChar w:fldCharType="end"/>
      </w:r>
      <w:r>
        <w:t>: Giao diện trang đơn hàng</w:t>
      </w:r>
      <w:bookmarkEnd w:id="109"/>
    </w:p>
    <w:p w14:paraId="011141AF" w14:textId="399BA551" w:rsidR="00467A78" w:rsidRDefault="00467A78" w:rsidP="00467A78"/>
    <w:p w14:paraId="2321DB76" w14:textId="252D797D" w:rsidR="00467A78" w:rsidRDefault="00467A78" w:rsidP="00467A78"/>
    <w:p w14:paraId="5C9A854D" w14:textId="5BE4D7D0" w:rsidR="00467A78" w:rsidRDefault="00467A78" w:rsidP="00467A78"/>
    <w:p w14:paraId="75383D19" w14:textId="7F2B0132" w:rsidR="00467A78" w:rsidRDefault="00467A78" w:rsidP="00467A78"/>
    <w:p w14:paraId="2FD9EA21" w14:textId="01913FF9" w:rsidR="00467A78" w:rsidRDefault="00467A78" w:rsidP="00467A78"/>
    <w:p w14:paraId="3C4FE0CA" w14:textId="49E74CC9" w:rsidR="00467A78" w:rsidRDefault="00467A78" w:rsidP="00467A78"/>
    <w:p w14:paraId="4979856C" w14:textId="293C215F" w:rsidR="00467A78" w:rsidRDefault="00467A78" w:rsidP="00467A78"/>
    <w:p w14:paraId="02D8F84E" w14:textId="458FDF09" w:rsidR="00467A78" w:rsidRDefault="00467A78" w:rsidP="00467A78"/>
    <w:p w14:paraId="3B6C2B52" w14:textId="36A83DE4" w:rsidR="00467A78" w:rsidRDefault="00467A78" w:rsidP="00467A78"/>
    <w:p w14:paraId="6F5B3515" w14:textId="2778D3BB" w:rsidR="00467A78" w:rsidRDefault="00467A78" w:rsidP="00467A78"/>
    <w:p w14:paraId="615F631B" w14:textId="1E16BDE0" w:rsidR="00467A78" w:rsidRDefault="00467A78" w:rsidP="00467A78"/>
    <w:p w14:paraId="697EEDC6" w14:textId="754B8511" w:rsidR="00467A78" w:rsidRDefault="00467A78" w:rsidP="00467A78"/>
    <w:p w14:paraId="6D3CD8CE" w14:textId="77777777" w:rsidR="00467A78" w:rsidRPr="00467A78" w:rsidRDefault="00467A78" w:rsidP="00467A78"/>
    <w:p w14:paraId="4D458954" w14:textId="77777777" w:rsidR="000A07DB" w:rsidRDefault="000A07DB" w:rsidP="00ED3CC6">
      <w:pPr>
        <w:pStyle w:val="Heading3"/>
        <w:numPr>
          <w:ilvl w:val="0"/>
          <w:numId w:val="3"/>
        </w:numPr>
        <w:tabs>
          <w:tab w:val="num" w:pos="360"/>
          <w:tab w:val="left" w:pos="993"/>
        </w:tabs>
        <w:ind w:left="284" w:firstLine="0"/>
        <w:rPr>
          <w:rFonts w:cs="Times New Roman"/>
          <w:i/>
        </w:rPr>
      </w:pPr>
      <w:bookmarkStart w:id="110" w:name="_Toc187405155"/>
      <w:r>
        <w:rPr>
          <w:rFonts w:cs="Times New Roman"/>
          <w:i/>
        </w:rPr>
        <w:lastRenderedPageBreak/>
        <w:t>Giao diện trang chi tiết đơn hàng</w:t>
      </w:r>
      <w:bookmarkEnd w:id="110"/>
    </w:p>
    <w:p w14:paraId="7FB24AA1" w14:textId="77777777" w:rsidR="000A07DB" w:rsidRDefault="000A07DB" w:rsidP="000A07DB">
      <w:pPr>
        <w:ind w:firstLine="720"/>
      </w:pPr>
      <w:r>
        <w:t>Hiển thị: Trang chi tiết đơn hàng hiển thị các thông tin như: ngày mua, địa chỉ nhận hàng, số điện thoại, hình ảnh sản phẩm, tên sản phẩm, số lượng, giá tiền, trạng thái đơn hàng.</w:t>
      </w:r>
    </w:p>
    <w:p w14:paraId="75E61100" w14:textId="77777777" w:rsidR="000A07DB" w:rsidRDefault="000A07DB" w:rsidP="000A07DB">
      <w:pPr>
        <w:ind w:firstLine="720"/>
      </w:pPr>
      <w:r>
        <w:t xml:space="preserve">Chức năng: Cung cấp các thông tin chi tiết về tình trạng đơn hàng. </w:t>
      </w:r>
    </w:p>
    <w:p w14:paraId="71B4653F" w14:textId="77777777" w:rsidR="00467A78" w:rsidRDefault="000A07DB" w:rsidP="00467A78">
      <w:pPr>
        <w:keepNext/>
      </w:pPr>
      <w:r w:rsidRPr="00E56BA0">
        <w:rPr>
          <w:noProof/>
        </w:rPr>
        <w:drawing>
          <wp:inline distT="0" distB="0" distL="0" distR="0" wp14:anchorId="5235CEC9" wp14:editId="67248C80">
            <wp:extent cx="5760720" cy="4067810"/>
            <wp:effectExtent l="0" t="0" r="0" b="8890"/>
            <wp:docPr id="1780567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567212" name=""/>
                    <pic:cNvPicPr/>
                  </pic:nvPicPr>
                  <pic:blipFill>
                    <a:blip r:embed="rId24"/>
                    <a:stretch>
                      <a:fillRect/>
                    </a:stretch>
                  </pic:blipFill>
                  <pic:spPr>
                    <a:xfrm>
                      <a:off x="0" y="0"/>
                      <a:ext cx="5760720" cy="4067810"/>
                    </a:xfrm>
                    <a:prstGeom prst="rect">
                      <a:avLst/>
                    </a:prstGeom>
                  </pic:spPr>
                </pic:pic>
              </a:graphicData>
            </a:graphic>
          </wp:inline>
        </w:drawing>
      </w:r>
    </w:p>
    <w:p w14:paraId="1627196D" w14:textId="504CF071" w:rsidR="000A07DB" w:rsidRDefault="00467A78" w:rsidP="00467A78">
      <w:pPr>
        <w:pStyle w:val="Caption"/>
      </w:pPr>
      <w:bookmarkStart w:id="111" w:name="_Toc187405178"/>
      <w:r>
        <w:t xml:space="preserve">Hình </w:t>
      </w:r>
      <w:r>
        <w:fldChar w:fldCharType="begin"/>
      </w:r>
      <w:r>
        <w:instrText xml:space="preserve"> SEQ Hình \* ARABIC </w:instrText>
      </w:r>
      <w:r>
        <w:fldChar w:fldCharType="separate"/>
      </w:r>
      <w:r w:rsidR="00A45105">
        <w:rPr>
          <w:noProof/>
        </w:rPr>
        <w:t>9</w:t>
      </w:r>
      <w:r>
        <w:fldChar w:fldCharType="end"/>
      </w:r>
      <w:r>
        <w:t>: Giao diện trang chi tiết đơn hàng</w:t>
      </w:r>
      <w:bookmarkEnd w:id="111"/>
    </w:p>
    <w:p w14:paraId="750717C7" w14:textId="6E7A5A93" w:rsidR="000A07DB" w:rsidRDefault="000A07DB" w:rsidP="000A07DB"/>
    <w:p w14:paraId="66F19E1B" w14:textId="08384B2D" w:rsidR="00467A78" w:rsidRDefault="00467A78" w:rsidP="000A07DB"/>
    <w:p w14:paraId="72A8A3A2" w14:textId="7ADD6F0F" w:rsidR="00467A78" w:rsidRDefault="00467A78" w:rsidP="000A07DB"/>
    <w:p w14:paraId="1BFA8504" w14:textId="05BC620A" w:rsidR="00467A78" w:rsidRDefault="00467A78" w:rsidP="000A07DB"/>
    <w:p w14:paraId="2709D594" w14:textId="4FA19E2C" w:rsidR="00467A78" w:rsidRDefault="00467A78" w:rsidP="000A07DB"/>
    <w:p w14:paraId="063DD8E0" w14:textId="41F873A3" w:rsidR="00467A78" w:rsidRDefault="00467A78" w:rsidP="000A07DB"/>
    <w:p w14:paraId="7379194A" w14:textId="6E63F904" w:rsidR="00467A78" w:rsidRDefault="00467A78" w:rsidP="000A07DB"/>
    <w:p w14:paraId="0C5510E8" w14:textId="22A78D3D" w:rsidR="00467A78" w:rsidRDefault="00467A78" w:rsidP="000A07DB"/>
    <w:p w14:paraId="10E22E50" w14:textId="03C0D896" w:rsidR="00467A78" w:rsidRDefault="00467A78" w:rsidP="000A07DB"/>
    <w:p w14:paraId="18419F3A" w14:textId="6C23BF23" w:rsidR="00467A78" w:rsidRDefault="00467A78" w:rsidP="000A07DB"/>
    <w:p w14:paraId="3268988D" w14:textId="77777777" w:rsidR="00467A78" w:rsidRPr="00E56BA0" w:rsidRDefault="00467A78" w:rsidP="000A07DB"/>
    <w:p w14:paraId="2C281B70" w14:textId="77777777" w:rsidR="000A07DB" w:rsidRDefault="000A07DB" w:rsidP="00ED3CC6">
      <w:pPr>
        <w:pStyle w:val="Heading3"/>
        <w:numPr>
          <w:ilvl w:val="0"/>
          <w:numId w:val="3"/>
        </w:numPr>
        <w:tabs>
          <w:tab w:val="num" w:pos="360"/>
          <w:tab w:val="left" w:pos="993"/>
        </w:tabs>
        <w:ind w:left="284" w:firstLine="0"/>
        <w:rPr>
          <w:rFonts w:cs="Times New Roman"/>
          <w:i/>
        </w:rPr>
      </w:pPr>
      <w:bookmarkStart w:id="112" w:name="_Toc187405156"/>
      <w:r>
        <w:rPr>
          <w:rFonts w:cs="Times New Roman"/>
          <w:i/>
        </w:rPr>
        <w:lastRenderedPageBreak/>
        <w:t>Giao diện trang thông tin cá nhân</w:t>
      </w:r>
      <w:bookmarkEnd w:id="112"/>
    </w:p>
    <w:p w14:paraId="19B17221" w14:textId="77777777" w:rsidR="000A07DB" w:rsidRDefault="000A07DB" w:rsidP="000A07DB">
      <w:pPr>
        <w:ind w:firstLine="720"/>
      </w:pPr>
      <w:r>
        <w:t>Hiển thị: Các thông tin của người dùng như hình ảnh đại diện, họ tên, số điện thoại, địa chỉ.</w:t>
      </w:r>
    </w:p>
    <w:p w14:paraId="477418AE" w14:textId="77777777" w:rsidR="000A07DB" w:rsidRDefault="000A07DB" w:rsidP="000A07DB">
      <w:pPr>
        <w:ind w:left="360" w:firstLine="360"/>
      </w:pPr>
      <w:r>
        <w:t>Chức năng: Người dùng có thể cập nhật thông tin cá nhân.</w:t>
      </w:r>
    </w:p>
    <w:p w14:paraId="685FDC87" w14:textId="77777777" w:rsidR="00AD60DC" w:rsidRDefault="000A07DB" w:rsidP="00AD60DC">
      <w:pPr>
        <w:keepNext/>
        <w:jc w:val="center"/>
      </w:pPr>
      <w:r w:rsidRPr="00E56BA0">
        <w:rPr>
          <w:noProof/>
        </w:rPr>
        <w:drawing>
          <wp:inline distT="0" distB="0" distL="0" distR="0" wp14:anchorId="5386CD3B" wp14:editId="757C2014">
            <wp:extent cx="5760720" cy="4405630"/>
            <wp:effectExtent l="0" t="0" r="0" b="0"/>
            <wp:docPr id="1993687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687742" name=""/>
                    <pic:cNvPicPr/>
                  </pic:nvPicPr>
                  <pic:blipFill>
                    <a:blip r:embed="rId25"/>
                    <a:stretch>
                      <a:fillRect/>
                    </a:stretch>
                  </pic:blipFill>
                  <pic:spPr>
                    <a:xfrm>
                      <a:off x="0" y="0"/>
                      <a:ext cx="5760720" cy="4405630"/>
                    </a:xfrm>
                    <a:prstGeom prst="rect">
                      <a:avLst/>
                    </a:prstGeom>
                  </pic:spPr>
                </pic:pic>
              </a:graphicData>
            </a:graphic>
          </wp:inline>
        </w:drawing>
      </w:r>
    </w:p>
    <w:p w14:paraId="4BE3A9FF" w14:textId="34B369A5" w:rsidR="000A07DB" w:rsidRDefault="00AD60DC" w:rsidP="00AD60DC">
      <w:pPr>
        <w:pStyle w:val="Caption"/>
      </w:pPr>
      <w:bookmarkStart w:id="113" w:name="_Toc187405179"/>
      <w:r>
        <w:t xml:space="preserve">Hình </w:t>
      </w:r>
      <w:r>
        <w:fldChar w:fldCharType="begin"/>
      </w:r>
      <w:r>
        <w:instrText xml:space="preserve"> SEQ Hình \* ARABIC </w:instrText>
      </w:r>
      <w:r>
        <w:fldChar w:fldCharType="separate"/>
      </w:r>
      <w:r w:rsidR="00A45105">
        <w:rPr>
          <w:noProof/>
        </w:rPr>
        <w:t>10</w:t>
      </w:r>
      <w:r>
        <w:fldChar w:fldCharType="end"/>
      </w:r>
      <w:r>
        <w:t>: Giao diện trang thông tin người dùng</w:t>
      </w:r>
      <w:bookmarkEnd w:id="113"/>
    </w:p>
    <w:p w14:paraId="0E7CD49E" w14:textId="2694F055" w:rsidR="004B4E7F" w:rsidRDefault="004B4E7F" w:rsidP="004B4E7F"/>
    <w:p w14:paraId="3AD4B8C8" w14:textId="21539ECE" w:rsidR="004B4E7F" w:rsidRDefault="004B4E7F" w:rsidP="004B4E7F"/>
    <w:p w14:paraId="200007C0" w14:textId="5C5C86EF" w:rsidR="004B4E7F" w:rsidRDefault="004B4E7F" w:rsidP="004B4E7F"/>
    <w:p w14:paraId="64B178CE" w14:textId="2F1DB15D" w:rsidR="004B4E7F" w:rsidRDefault="004B4E7F" w:rsidP="004B4E7F"/>
    <w:p w14:paraId="212A0E9C" w14:textId="70319363" w:rsidR="004B4E7F" w:rsidRDefault="004B4E7F" w:rsidP="004B4E7F"/>
    <w:p w14:paraId="38F03560" w14:textId="44A8C3FB" w:rsidR="004B4E7F" w:rsidRDefault="004B4E7F" w:rsidP="004B4E7F"/>
    <w:p w14:paraId="19733E5E" w14:textId="36AD40F8" w:rsidR="004B4E7F" w:rsidRDefault="004B4E7F" w:rsidP="004B4E7F"/>
    <w:p w14:paraId="2FA24A74" w14:textId="77777777" w:rsidR="004B4E7F" w:rsidRPr="004B4E7F" w:rsidRDefault="004B4E7F" w:rsidP="004B4E7F"/>
    <w:p w14:paraId="77FD6CDB" w14:textId="77777777" w:rsidR="000A07DB" w:rsidRPr="00E56BA0" w:rsidRDefault="000A07DB" w:rsidP="000A07DB"/>
    <w:p w14:paraId="504609DD" w14:textId="77777777" w:rsidR="000A07DB" w:rsidRDefault="000A07DB" w:rsidP="00ED3CC6">
      <w:pPr>
        <w:pStyle w:val="Heading3"/>
        <w:numPr>
          <w:ilvl w:val="0"/>
          <w:numId w:val="3"/>
        </w:numPr>
        <w:tabs>
          <w:tab w:val="num" w:pos="360"/>
          <w:tab w:val="left" w:pos="993"/>
        </w:tabs>
        <w:ind w:left="284" w:firstLine="0"/>
        <w:rPr>
          <w:rFonts w:cs="Times New Roman"/>
          <w:i/>
        </w:rPr>
      </w:pPr>
      <w:bookmarkStart w:id="114" w:name="_Toc187405157"/>
      <w:r>
        <w:rPr>
          <w:rFonts w:cs="Times New Roman"/>
          <w:i/>
        </w:rPr>
        <w:lastRenderedPageBreak/>
        <w:t>Giao diện trang cập nhật thông tin cá nhân</w:t>
      </w:r>
      <w:bookmarkEnd w:id="114"/>
    </w:p>
    <w:p w14:paraId="29F54A50" w14:textId="77777777" w:rsidR="000A07DB" w:rsidRDefault="000A07DB" w:rsidP="000A07DB">
      <w:pPr>
        <w:ind w:left="360" w:firstLine="360"/>
      </w:pPr>
      <w:r>
        <w:t>Hiển thị; Hiển thị các trường thông tin để người dùng có thể nhập vào cập nhật.</w:t>
      </w:r>
    </w:p>
    <w:p w14:paraId="4230AF89" w14:textId="77777777" w:rsidR="000A07DB" w:rsidRDefault="000A07DB" w:rsidP="000A07DB">
      <w:pPr>
        <w:ind w:left="360" w:firstLine="360"/>
      </w:pPr>
      <w:r>
        <w:t>Chức năng: Người dùng nhập vào các thông tin muốn cập nhật và tiến hành cập nhật.</w:t>
      </w:r>
    </w:p>
    <w:p w14:paraId="64144E20" w14:textId="77777777" w:rsidR="004B4E7F" w:rsidRDefault="000A07DB" w:rsidP="004B4E7F">
      <w:pPr>
        <w:keepNext/>
        <w:jc w:val="center"/>
      </w:pPr>
      <w:r w:rsidRPr="00E56BA0">
        <w:rPr>
          <w:noProof/>
        </w:rPr>
        <w:drawing>
          <wp:inline distT="0" distB="0" distL="0" distR="0" wp14:anchorId="35E7A2B1" wp14:editId="12592ADC">
            <wp:extent cx="5760720" cy="4349115"/>
            <wp:effectExtent l="0" t="0" r="0" b="0"/>
            <wp:docPr id="1976332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332266" name=""/>
                    <pic:cNvPicPr/>
                  </pic:nvPicPr>
                  <pic:blipFill>
                    <a:blip r:embed="rId26"/>
                    <a:stretch>
                      <a:fillRect/>
                    </a:stretch>
                  </pic:blipFill>
                  <pic:spPr>
                    <a:xfrm>
                      <a:off x="0" y="0"/>
                      <a:ext cx="5760720" cy="4349115"/>
                    </a:xfrm>
                    <a:prstGeom prst="rect">
                      <a:avLst/>
                    </a:prstGeom>
                  </pic:spPr>
                </pic:pic>
              </a:graphicData>
            </a:graphic>
          </wp:inline>
        </w:drawing>
      </w:r>
    </w:p>
    <w:p w14:paraId="658F90E9" w14:textId="5C771E41" w:rsidR="000A07DB" w:rsidRDefault="004B4E7F" w:rsidP="004B4E7F">
      <w:pPr>
        <w:pStyle w:val="Caption"/>
      </w:pPr>
      <w:bookmarkStart w:id="115" w:name="_Toc187405180"/>
      <w:r>
        <w:t xml:space="preserve">Hình </w:t>
      </w:r>
      <w:r>
        <w:fldChar w:fldCharType="begin"/>
      </w:r>
      <w:r>
        <w:instrText xml:space="preserve"> SEQ Hình \* ARABIC </w:instrText>
      </w:r>
      <w:r>
        <w:fldChar w:fldCharType="separate"/>
      </w:r>
      <w:r w:rsidR="00A45105">
        <w:rPr>
          <w:noProof/>
        </w:rPr>
        <w:t>11</w:t>
      </w:r>
      <w:r>
        <w:fldChar w:fldCharType="end"/>
      </w:r>
      <w:r>
        <w:t>: Giao diện trang cập nhật thông tin cá nhân</w:t>
      </w:r>
      <w:bookmarkEnd w:id="115"/>
    </w:p>
    <w:p w14:paraId="1875081D" w14:textId="3892699E" w:rsidR="00F639A3" w:rsidRDefault="00F639A3" w:rsidP="00F639A3"/>
    <w:p w14:paraId="63EAA7AA" w14:textId="7B673D4D" w:rsidR="00F639A3" w:rsidRDefault="00F639A3" w:rsidP="00F639A3"/>
    <w:p w14:paraId="42A7BB7E" w14:textId="5F723DDE" w:rsidR="00F639A3" w:rsidRDefault="00F639A3" w:rsidP="00F639A3"/>
    <w:p w14:paraId="3CBC6921" w14:textId="5972C801" w:rsidR="00F639A3" w:rsidRDefault="00F639A3" w:rsidP="00F639A3"/>
    <w:p w14:paraId="236FA728" w14:textId="0A2590C0" w:rsidR="00F639A3" w:rsidRDefault="00F639A3" w:rsidP="00F639A3"/>
    <w:p w14:paraId="5E2EDC1B" w14:textId="4E4DCDC9" w:rsidR="00F639A3" w:rsidRDefault="00F639A3" w:rsidP="00F639A3"/>
    <w:p w14:paraId="19DC76F5" w14:textId="1C74489C" w:rsidR="00F639A3" w:rsidRDefault="00F639A3" w:rsidP="00F639A3"/>
    <w:p w14:paraId="34124165" w14:textId="75E67F49" w:rsidR="00F639A3" w:rsidRDefault="00F639A3" w:rsidP="00F639A3"/>
    <w:p w14:paraId="26AE00B1" w14:textId="77777777" w:rsidR="00F639A3" w:rsidRPr="00F639A3" w:rsidRDefault="00F639A3" w:rsidP="00F639A3"/>
    <w:p w14:paraId="4FB726C4" w14:textId="77777777" w:rsidR="000A07DB" w:rsidRDefault="000A07DB" w:rsidP="00ED3CC6">
      <w:pPr>
        <w:pStyle w:val="Heading3"/>
        <w:numPr>
          <w:ilvl w:val="0"/>
          <w:numId w:val="3"/>
        </w:numPr>
        <w:tabs>
          <w:tab w:val="num" w:pos="360"/>
          <w:tab w:val="left" w:pos="993"/>
        </w:tabs>
        <w:ind w:left="284" w:firstLine="0"/>
        <w:rPr>
          <w:rFonts w:cs="Times New Roman"/>
          <w:i/>
        </w:rPr>
      </w:pPr>
      <w:bookmarkStart w:id="116" w:name="_Toc187405158"/>
      <w:r>
        <w:rPr>
          <w:rFonts w:cs="Times New Roman"/>
          <w:i/>
        </w:rPr>
        <w:lastRenderedPageBreak/>
        <w:t>Giao diện trang thay đổi mật khẩu</w:t>
      </w:r>
      <w:bookmarkEnd w:id="116"/>
    </w:p>
    <w:p w14:paraId="40570B2A" w14:textId="77777777" w:rsidR="000A07DB" w:rsidRDefault="000A07DB" w:rsidP="000A07DB">
      <w:pPr>
        <w:ind w:firstLine="720"/>
      </w:pPr>
      <w:r>
        <w:t>Hiển thị: Trang thay đổi mật khẩu hiển thị các thông tin về số điện thoại, mật khẩu cũ, mật khẩu mới.</w:t>
      </w:r>
    </w:p>
    <w:p w14:paraId="66541B8E" w14:textId="77777777" w:rsidR="000A07DB" w:rsidRDefault="000A07DB" w:rsidP="000A07DB">
      <w:pPr>
        <w:ind w:firstLine="720"/>
      </w:pPr>
      <w:r>
        <w:t>Chức năng: Cho phép người dùng nhập vào các thông tin cần thay đổi và tiến hành thay đổi.</w:t>
      </w:r>
    </w:p>
    <w:p w14:paraId="28A343E8" w14:textId="77777777" w:rsidR="000A581F" w:rsidRDefault="000A07DB" w:rsidP="000A581F">
      <w:pPr>
        <w:keepNext/>
        <w:jc w:val="center"/>
      </w:pPr>
      <w:r w:rsidRPr="00E56BA0">
        <w:rPr>
          <w:noProof/>
        </w:rPr>
        <w:drawing>
          <wp:inline distT="0" distB="0" distL="0" distR="0" wp14:anchorId="01CDE323" wp14:editId="528F6572">
            <wp:extent cx="5760720" cy="3432175"/>
            <wp:effectExtent l="0" t="0" r="0" b="0"/>
            <wp:docPr id="1516003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003402" name=""/>
                    <pic:cNvPicPr/>
                  </pic:nvPicPr>
                  <pic:blipFill>
                    <a:blip r:embed="rId27"/>
                    <a:stretch>
                      <a:fillRect/>
                    </a:stretch>
                  </pic:blipFill>
                  <pic:spPr>
                    <a:xfrm>
                      <a:off x="0" y="0"/>
                      <a:ext cx="5760720" cy="3432175"/>
                    </a:xfrm>
                    <a:prstGeom prst="rect">
                      <a:avLst/>
                    </a:prstGeom>
                  </pic:spPr>
                </pic:pic>
              </a:graphicData>
            </a:graphic>
          </wp:inline>
        </w:drawing>
      </w:r>
    </w:p>
    <w:p w14:paraId="43B1F37F" w14:textId="154AA0F4" w:rsidR="000A07DB" w:rsidRDefault="000A581F" w:rsidP="000A581F">
      <w:pPr>
        <w:pStyle w:val="Caption"/>
      </w:pPr>
      <w:bookmarkStart w:id="117" w:name="_Toc187405181"/>
      <w:r>
        <w:t xml:space="preserve">Hình </w:t>
      </w:r>
      <w:r>
        <w:fldChar w:fldCharType="begin"/>
      </w:r>
      <w:r>
        <w:instrText xml:space="preserve"> SEQ Hình \* ARABIC </w:instrText>
      </w:r>
      <w:r>
        <w:fldChar w:fldCharType="separate"/>
      </w:r>
      <w:r w:rsidR="00A45105">
        <w:rPr>
          <w:noProof/>
        </w:rPr>
        <w:t>12</w:t>
      </w:r>
      <w:r>
        <w:fldChar w:fldCharType="end"/>
      </w:r>
      <w:r>
        <w:t>: Giao diện trang thay đổi mật khẩu</w:t>
      </w:r>
      <w:bookmarkEnd w:id="117"/>
    </w:p>
    <w:p w14:paraId="46874D62" w14:textId="09BAB07A" w:rsidR="000A581F" w:rsidRDefault="000A581F" w:rsidP="000A581F"/>
    <w:p w14:paraId="5A10FC21" w14:textId="757C74E3" w:rsidR="000A581F" w:rsidRDefault="000A581F" w:rsidP="000A581F"/>
    <w:p w14:paraId="429D24B2" w14:textId="75195142" w:rsidR="000A581F" w:rsidRDefault="000A581F" w:rsidP="000A581F"/>
    <w:p w14:paraId="674F59A5" w14:textId="1FAE3DDA" w:rsidR="000A581F" w:rsidRDefault="000A581F" w:rsidP="000A581F"/>
    <w:p w14:paraId="7A87A304" w14:textId="738F1F4C" w:rsidR="000A581F" w:rsidRDefault="000A581F" w:rsidP="000A581F"/>
    <w:p w14:paraId="54B08910" w14:textId="70A210D8" w:rsidR="000A581F" w:rsidRDefault="000A581F" w:rsidP="000A581F"/>
    <w:p w14:paraId="146D2515" w14:textId="34269844" w:rsidR="000A581F" w:rsidRDefault="000A581F" w:rsidP="000A581F"/>
    <w:p w14:paraId="47AC2B8A" w14:textId="299F5CBD" w:rsidR="005F4853" w:rsidRDefault="005F4853" w:rsidP="000A581F"/>
    <w:p w14:paraId="61B57D60" w14:textId="77777777" w:rsidR="005F4853" w:rsidRDefault="005F4853" w:rsidP="000A581F"/>
    <w:p w14:paraId="6055278F" w14:textId="48D41977" w:rsidR="000A581F" w:rsidRDefault="000A581F" w:rsidP="005F4853"/>
    <w:p w14:paraId="61BD73BC" w14:textId="0F3CE7FF" w:rsidR="00372DBB" w:rsidRDefault="0042737B" w:rsidP="00ED3CC6">
      <w:pPr>
        <w:pStyle w:val="Heading2-TimesNewRowman"/>
        <w:numPr>
          <w:ilvl w:val="0"/>
          <w:numId w:val="2"/>
        </w:numPr>
        <w:ind w:hanging="720"/>
      </w:pPr>
      <w:bookmarkStart w:id="118" w:name="_Toc187405159"/>
      <w:r>
        <w:lastRenderedPageBreak/>
        <w:t>GIỚI THIỆU GIAO DIỆN VÀ CHỨC NĂNG QUẢN LÝ</w:t>
      </w:r>
      <w:bookmarkEnd w:id="118"/>
    </w:p>
    <w:p w14:paraId="7E484AFB" w14:textId="2F738705" w:rsidR="000A07DB" w:rsidRDefault="000A07DB" w:rsidP="00ED3CC6">
      <w:pPr>
        <w:pStyle w:val="Heading2-TimesNewRowman"/>
        <w:numPr>
          <w:ilvl w:val="0"/>
          <w:numId w:val="21"/>
        </w:numPr>
      </w:pPr>
      <w:bookmarkStart w:id="119" w:name="_Toc187405160"/>
      <w:r>
        <w:t>Giao diện trang chủ admin</w:t>
      </w:r>
      <w:bookmarkEnd w:id="119"/>
    </w:p>
    <w:p w14:paraId="7725CB9B" w14:textId="71BF5711" w:rsidR="000A07DB" w:rsidRDefault="000A07DB" w:rsidP="000A07DB">
      <w:pPr>
        <w:ind w:firstLine="720"/>
      </w:pPr>
      <w:r>
        <w:t>Hiển thị: Giao diên trang chủ admin hiển thị các chức năng của quản lý như: quản lý sản phẩm, đơn hàng.</w:t>
      </w:r>
    </w:p>
    <w:p w14:paraId="37ED9810" w14:textId="4CC8C630" w:rsidR="000A07DB" w:rsidRDefault="000A07DB" w:rsidP="000A07DB">
      <w:pPr>
        <w:ind w:left="720"/>
      </w:pPr>
      <w:r>
        <w:t>Chức năng: Liên kết đến các trang quản lý, và đăng xuất.</w:t>
      </w:r>
    </w:p>
    <w:p w14:paraId="095B6F0A" w14:textId="77777777" w:rsidR="00127E0F" w:rsidRDefault="000A07DB" w:rsidP="00127E0F">
      <w:pPr>
        <w:keepNext/>
        <w:jc w:val="center"/>
      </w:pPr>
      <w:r w:rsidRPr="000A07DB">
        <w:rPr>
          <w:noProof/>
        </w:rPr>
        <w:drawing>
          <wp:inline distT="0" distB="0" distL="0" distR="0" wp14:anchorId="7589AF46" wp14:editId="324E111C">
            <wp:extent cx="5760720" cy="3001010"/>
            <wp:effectExtent l="0" t="0" r="0" b="8890"/>
            <wp:docPr id="663267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267686" name=""/>
                    <pic:cNvPicPr/>
                  </pic:nvPicPr>
                  <pic:blipFill>
                    <a:blip r:embed="rId28"/>
                    <a:stretch>
                      <a:fillRect/>
                    </a:stretch>
                  </pic:blipFill>
                  <pic:spPr>
                    <a:xfrm>
                      <a:off x="0" y="0"/>
                      <a:ext cx="5760720" cy="3001010"/>
                    </a:xfrm>
                    <a:prstGeom prst="rect">
                      <a:avLst/>
                    </a:prstGeom>
                  </pic:spPr>
                </pic:pic>
              </a:graphicData>
            </a:graphic>
          </wp:inline>
        </w:drawing>
      </w:r>
    </w:p>
    <w:p w14:paraId="3FBBC276" w14:textId="71BF8ADA" w:rsidR="000A07DB" w:rsidRDefault="00127E0F" w:rsidP="00127E0F">
      <w:pPr>
        <w:pStyle w:val="Caption"/>
      </w:pPr>
      <w:bookmarkStart w:id="120" w:name="_Toc187405182"/>
      <w:r>
        <w:t xml:space="preserve">Hình </w:t>
      </w:r>
      <w:r>
        <w:fldChar w:fldCharType="begin"/>
      </w:r>
      <w:r>
        <w:instrText xml:space="preserve"> SEQ Hình \* ARABIC </w:instrText>
      </w:r>
      <w:r>
        <w:fldChar w:fldCharType="separate"/>
      </w:r>
      <w:r w:rsidR="00A45105">
        <w:rPr>
          <w:noProof/>
        </w:rPr>
        <w:t>13</w:t>
      </w:r>
      <w:r>
        <w:fldChar w:fldCharType="end"/>
      </w:r>
      <w:r>
        <w:t>: Giao diện trang admin</w:t>
      </w:r>
      <w:bookmarkEnd w:id="120"/>
    </w:p>
    <w:p w14:paraId="64344A00" w14:textId="0AEEEF00" w:rsidR="000A07DB" w:rsidRDefault="000A07DB" w:rsidP="000A07DB"/>
    <w:p w14:paraId="0B537E3D" w14:textId="02D3F7C4" w:rsidR="00127E0F" w:rsidRDefault="00127E0F" w:rsidP="000A07DB"/>
    <w:p w14:paraId="18D4D998" w14:textId="353C61BB" w:rsidR="00127E0F" w:rsidRDefault="00127E0F" w:rsidP="000A07DB"/>
    <w:p w14:paraId="687E1820" w14:textId="425DC26B" w:rsidR="00127E0F" w:rsidRDefault="00127E0F" w:rsidP="000A07DB"/>
    <w:p w14:paraId="21F85C7D" w14:textId="67BCEB90" w:rsidR="00127E0F" w:rsidRDefault="00127E0F" w:rsidP="000A07DB"/>
    <w:p w14:paraId="55A5F17E" w14:textId="7DFCEC99" w:rsidR="00127E0F" w:rsidRDefault="00127E0F" w:rsidP="000A07DB"/>
    <w:p w14:paraId="6B0D9FD1" w14:textId="2E5F0E57" w:rsidR="00127E0F" w:rsidRDefault="00127E0F" w:rsidP="000A07DB"/>
    <w:p w14:paraId="0FB5DABA" w14:textId="7E03492C" w:rsidR="00127E0F" w:rsidRDefault="00127E0F" w:rsidP="000A07DB"/>
    <w:p w14:paraId="5F1B1C36" w14:textId="73891AA6" w:rsidR="00127E0F" w:rsidRDefault="00127E0F" w:rsidP="000A07DB"/>
    <w:p w14:paraId="6DD04E15" w14:textId="3AE74FE2" w:rsidR="00127E0F" w:rsidRDefault="00127E0F" w:rsidP="000A07DB"/>
    <w:p w14:paraId="56F0652C" w14:textId="31022CA5" w:rsidR="00127E0F" w:rsidRDefault="00127E0F" w:rsidP="000A07DB"/>
    <w:p w14:paraId="3B7792A1" w14:textId="77777777" w:rsidR="00127E0F" w:rsidRPr="000A07DB" w:rsidRDefault="00127E0F" w:rsidP="000A07DB"/>
    <w:p w14:paraId="4A984B70" w14:textId="1E52E4EB" w:rsidR="000A07DB" w:rsidRDefault="000A07DB" w:rsidP="00ED3CC6">
      <w:pPr>
        <w:pStyle w:val="Heading2-TimesNewRowman"/>
        <w:numPr>
          <w:ilvl w:val="0"/>
          <w:numId w:val="21"/>
        </w:numPr>
      </w:pPr>
      <w:bookmarkStart w:id="121" w:name="_Toc187405161"/>
      <w:r>
        <w:lastRenderedPageBreak/>
        <w:t>Giao diện trang duyệt đơn hàng</w:t>
      </w:r>
      <w:bookmarkEnd w:id="121"/>
    </w:p>
    <w:p w14:paraId="394C7361" w14:textId="53BF74A8" w:rsidR="000A07DB" w:rsidRDefault="000A07DB" w:rsidP="000A07DB">
      <w:pPr>
        <w:ind w:firstLine="720"/>
      </w:pPr>
      <w:r>
        <w:t>Hiển thị: Các thông tin như: mã đơn hàng, ngày xuất hóa đơn, tên người dùng, chi tiết đơn hàng, và duyệt hóa đơn.</w:t>
      </w:r>
    </w:p>
    <w:p w14:paraId="4356F8FE" w14:textId="6B5DB271" w:rsidR="000A07DB" w:rsidRDefault="000A07DB" w:rsidP="000A07DB">
      <w:pPr>
        <w:ind w:firstLine="720"/>
      </w:pPr>
      <w:r>
        <w:t>Chức năng: Quản lý có thể xem chi tiết đơn hàng và tiến hành duyệt đơn hàng.</w:t>
      </w:r>
    </w:p>
    <w:p w14:paraId="4736CB92" w14:textId="77777777" w:rsidR="00127E0F" w:rsidRDefault="000A07DB" w:rsidP="00127E0F">
      <w:pPr>
        <w:keepNext/>
      </w:pPr>
      <w:r w:rsidRPr="000A07DB">
        <w:rPr>
          <w:noProof/>
        </w:rPr>
        <w:drawing>
          <wp:inline distT="0" distB="0" distL="0" distR="0" wp14:anchorId="514C52AC" wp14:editId="0AC3D0D9">
            <wp:extent cx="5760720" cy="2722880"/>
            <wp:effectExtent l="0" t="0" r="0" b="1270"/>
            <wp:docPr id="88206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06421" name=""/>
                    <pic:cNvPicPr/>
                  </pic:nvPicPr>
                  <pic:blipFill>
                    <a:blip r:embed="rId29"/>
                    <a:stretch>
                      <a:fillRect/>
                    </a:stretch>
                  </pic:blipFill>
                  <pic:spPr>
                    <a:xfrm>
                      <a:off x="0" y="0"/>
                      <a:ext cx="5760720" cy="2722880"/>
                    </a:xfrm>
                    <a:prstGeom prst="rect">
                      <a:avLst/>
                    </a:prstGeom>
                  </pic:spPr>
                </pic:pic>
              </a:graphicData>
            </a:graphic>
          </wp:inline>
        </w:drawing>
      </w:r>
    </w:p>
    <w:p w14:paraId="0BA1CCD8" w14:textId="19D70256" w:rsidR="000A07DB" w:rsidRDefault="00127E0F" w:rsidP="00127E0F">
      <w:pPr>
        <w:pStyle w:val="Caption"/>
      </w:pPr>
      <w:bookmarkStart w:id="122" w:name="_Toc187405183"/>
      <w:r>
        <w:t xml:space="preserve">Hình </w:t>
      </w:r>
      <w:r>
        <w:fldChar w:fldCharType="begin"/>
      </w:r>
      <w:r>
        <w:instrText xml:space="preserve"> SEQ Hình \* ARABIC </w:instrText>
      </w:r>
      <w:r>
        <w:fldChar w:fldCharType="separate"/>
      </w:r>
      <w:r w:rsidR="00A45105">
        <w:rPr>
          <w:noProof/>
        </w:rPr>
        <w:t>14</w:t>
      </w:r>
      <w:r>
        <w:fldChar w:fldCharType="end"/>
      </w:r>
      <w:r>
        <w:t>: Giao diện trang duyệt đơn hàng</w:t>
      </w:r>
      <w:bookmarkEnd w:id="122"/>
    </w:p>
    <w:p w14:paraId="55FA0E93" w14:textId="5E8A7BA7" w:rsidR="00127E0F" w:rsidRDefault="00127E0F" w:rsidP="00127E0F"/>
    <w:p w14:paraId="01B6A4DE" w14:textId="6967C120" w:rsidR="00127E0F" w:rsidRDefault="00127E0F" w:rsidP="00127E0F"/>
    <w:p w14:paraId="4C68C636" w14:textId="1102727F" w:rsidR="00127E0F" w:rsidRDefault="00127E0F" w:rsidP="00127E0F"/>
    <w:p w14:paraId="25EF3D97" w14:textId="08EAB56B" w:rsidR="00127E0F" w:rsidRDefault="00127E0F" w:rsidP="00127E0F"/>
    <w:p w14:paraId="2F3E7601" w14:textId="129BBF92" w:rsidR="00127E0F" w:rsidRDefault="00127E0F" w:rsidP="00127E0F"/>
    <w:p w14:paraId="7C1106CC" w14:textId="26A3FB87" w:rsidR="00127E0F" w:rsidRDefault="00127E0F" w:rsidP="00127E0F"/>
    <w:p w14:paraId="7BF54261" w14:textId="217D2B83" w:rsidR="00127E0F" w:rsidRDefault="00127E0F" w:rsidP="00127E0F"/>
    <w:p w14:paraId="59FAF4F7" w14:textId="52D5E828" w:rsidR="00127E0F" w:rsidRDefault="00127E0F" w:rsidP="00127E0F"/>
    <w:p w14:paraId="73383293" w14:textId="0E4F8D6C" w:rsidR="00127E0F" w:rsidRDefault="00127E0F" w:rsidP="00127E0F"/>
    <w:p w14:paraId="1CF12933" w14:textId="6FEB0ADC" w:rsidR="00127E0F" w:rsidRDefault="00127E0F" w:rsidP="00127E0F"/>
    <w:p w14:paraId="270C9867" w14:textId="0B3DD7F8" w:rsidR="00127E0F" w:rsidRDefault="00127E0F" w:rsidP="00127E0F"/>
    <w:p w14:paraId="5E92EBFB" w14:textId="77777777" w:rsidR="00127E0F" w:rsidRPr="00127E0F" w:rsidRDefault="00127E0F" w:rsidP="00127E0F"/>
    <w:p w14:paraId="74E3ACC6" w14:textId="77777777" w:rsidR="000A07DB" w:rsidRDefault="000A07DB" w:rsidP="000A07DB"/>
    <w:p w14:paraId="244A7DDB" w14:textId="565F3F44" w:rsidR="000A07DB" w:rsidRDefault="000A07DB" w:rsidP="00ED3CC6">
      <w:pPr>
        <w:pStyle w:val="Heading2-TimesNewRowman"/>
        <w:numPr>
          <w:ilvl w:val="0"/>
          <w:numId w:val="21"/>
        </w:numPr>
      </w:pPr>
      <w:bookmarkStart w:id="123" w:name="_Toc187405162"/>
      <w:r>
        <w:lastRenderedPageBreak/>
        <w:t>Giao điện trang quản lý sản phẩm</w:t>
      </w:r>
      <w:bookmarkEnd w:id="123"/>
    </w:p>
    <w:p w14:paraId="702867F2" w14:textId="243DD78E" w:rsidR="000A07DB" w:rsidRDefault="000A07DB" w:rsidP="000A07DB">
      <w:pPr>
        <w:ind w:firstLine="720"/>
      </w:pPr>
      <w:r>
        <w:t xml:space="preserve">Hiển thị: </w:t>
      </w:r>
      <w:r w:rsidR="00F72524">
        <w:t>Giao diện trang quản lý sản phẩm hiển thị các thông tin: t</w:t>
      </w:r>
      <w:r>
        <w:t>ên sản phẩm, hình ảnh sản phẩm, mô tả sản phẩm, giá sản phẩm, số lượng sản phẩm, loại sản phẩm, nút</w:t>
      </w:r>
      <w:r w:rsidR="00F72524">
        <w:t xml:space="preserve"> thêm và</w:t>
      </w:r>
      <w:r>
        <w:t xml:space="preserve"> sửa sản phẩm.</w:t>
      </w:r>
    </w:p>
    <w:p w14:paraId="7D0C1613" w14:textId="588CFF7E" w:rsidR="000A07DB" w:rsidRDefault="000A07DB" w:rsidP="000A07DB">
      <w:pPr>
        <w:ind w:left="720"/>
      </w:pPr>
      <w:r>
        <w:t>Chức năng: Tạo mới, sửa</w:t>
      </w:r>
      <w:r w:rsidR="00F72524">
        <w:t xml:space="preserve"> </w:t>
      </w:r>
      <w:r>
        <w:t>sản phẩm.</w:t>
      </w:r>
    </w:p>
    <w:p w14:paraId="6BEC0520" w14:textId="77777777" w:rsidR="00127E0F" w:rsidRDefault="000A07DB" w:rsidP="00127E0F">
      <w:pPr>
        <w:keepNext/>
        <w:jc w:val="center"/>
      </w:pPr>
      <w:r w:rsidRPr="000A07DB">
        <w:rPr>
          <w:noProof/>
        </w:rPr>
        <w:drawing>
          <wp:inline distT="0" distB="0" distL="0" distR="0" wp14:anchorId="487BC679" wp14:editId="1A488B4A">
            <wp:extent cx="4785489" cy="7015765"/>
            <wp:effectExtent l="0" t="0" r="0" b="0"/>
            <wp:docPr id="1948017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017644" name=""/>
                    <pic:cNvPicPr/>
                  </pic:nvPicPr>
                  <pic:blipFill>
                    <a:blip r:embed="rId30"/>
                    <a:stretch>
                      <a:fillRect/>
                    </a:stretch>
                  </pic:blipFill>
                  <pic:spPr>
                    <a:xfrm>
                      <a:off x="0" y="0"/>
                      <a:ext cx="4788608" cy="7020338"/>
                    </a:xfrm>
                    <a:prstGeom prst="rect">
                      <a:avLst/>
                    </a:prstGeom>
                  </pic:spPr>
                </pic:pic>
              </a:graphicData>
            </a:graphic>
          </wp:inline>
        </w:drawing>
      </w:r>
    </w:p>
    <w:p w14:paraId="74E92E4A" w14:textId="519F97EF" w:rsidR="00B01DE1" w:rsidRPr="00F93EB7" w:rsidRDefault="00127E0F" w:rsidP="00F96EFC">
      <w:pPr>
        <w:pStyle w:val="Caption"/>
      </w:pPr>
      <w:bookmarkStart w:id="124" w:name="_Toc187405184"/>
      <w:r>
        <w:t xml:space="preserve">Hình </w:t>
      </w:r>
      <w:r>
        <w:fldChar w:fldCharType="begin"/>
      </w:r>
      <w:r>
        <w:instrText xml:space="preserve"> SEQ Hình \* ARABIC </w:instrText>
      </w:r>
      <w:r>
        <w:fldChar w:fldCharType="separate"/>
      </w:r>
      <w:r w:rsidR="00A45105">
        <w:rPr>
          <w:noProof/>
        </w:rPr>
        <w:t>15</w:t>
      </w:r>
      <w:r>
        <w:fldChar w:fldCharType="end"/>
      </w:r>
      <w:r>
        <w:t>: Giao diện trang quản lý sản phẩm</w:t>
      </w:r>
      <w:bookmarkEnd w:id="124"/>
      <w:r w:rsidR="00B01DE1" w:rsidRPr="00F93EB7">
        <w:br w:type="page"/>
      </w:r>
    </w:p>
    <w:p w14:paraId="30A1BC74" w14:textId="77777777" w:rsidR="00B01DE1" w:rsidRPr="00F93EB7" w:rsidRDefault="00C749AC" w:rsidP="00B01DE1">
      <w:pPr>
        <w:pStyle w:val="Heading1"/>
        <w:rPr>
          <w:b/>
        </w:rPr>
      </w:pPr>
      <w:bookmarkStart w:id="125" w:name="_Toc187405163"/>
      <w:r>
        <w:rPr>
          <w:b/>
        </w:rPr>
        <w:lastRenderedPageBreak/>
        <w:t>Phần 4</w:t>
      </w:r>
      <w:r w:rsidR="00242FC4" w:rsidRPr="00F93EB7">
        <w:rPr>
          <w:b/>
        </w:rPr>
        <w:t>:</w:t>
      </w:r>
      <w:r w:rsidR="003C61A4" w:rsidRPr="00F93EB7">
        <w:rPr>
          <w:b/>
        </w:rPr>
        <w:br/>
      </w:r>
      <w:r w:rsidR="00B01DE1" w:rsidRPr="00F93EB7">
        <w:rPr>
          <w:b/>
        </w:rPr>
        <w:t>KẾT LUẬN VÀ HƯỚNG PHÁT TRIỂN</w:t>
      </w:r>
      <w:bookmarkEnd w:id="125"/>
    </w:p>
    <w:p w14:paraId="47C77373" w14:textId="77777777" w:rsidR="00B01DE1" w:rsidRPr="00F93EB7" w:rsidRDefault="00B01DE1" w:rsidP="00ED3CC6">
      <w:pPr>
        <w:pStyle w:val="Heading2-TimesNewRowman"/>
        <w:numPr>
          <w:ilvl w:val="0"/>
          <w:numId w:val="4"/>
        </w:numPr>
        <w:ind w:hanging="720"/>
      </w:pPr>
      <w:bookmarkStart w:id="126" w:name="_Toc187405164"/>
      <w:r w:rsidRPr="00F93EB7">
        <w:t>KẾT QUẢ ĐẠT ĐƯỢC</w:t>
      </w:r>
      <w:bookmarkEnd w:id="126"/>
    </w:p>
    <w:p w14:paraId="49E3804B" w14:textId="20115C0A" w:rsidR="00C31B9B" w:rsidRDefault="00C31B9B" w:rsidP="00C31B9B">
      <w:pPr>
        <w:tabs>
          <w:tab w:val="left" w:pos="2829"/>
        </w:tabs>
      </w:pPr>
      <w:r>
        <w:t xml:space="preserve">      Qua quá trình nghiên cứu và xây dựng, đề tài “Xây dựng website bán cây cảnh” đã đạt được những kết quả nổi bật như sau:</w:t>
      </w:r>
    </w:p>
    <w:p w14:paraId="7DC4AAE5" w14:textId="7911F934" w:rsidR="00C31B9B" w:rsidRDefault="00C31B9B" w:rsidP="00ED3CC6">
      <w:pPr>
        <w:pStyle w:val="ListParagraph"/>
        <w:numPr>
          <w:ilvl w:val="0"/>
          <w:numId w:val="25"/>
        </w:numPr>
        <w:tabs>
          <w:tab w:val="left" w:pos="2829"/>
        </w:tabs>
      </w:pPr>
      <w:r>
        <w:t>Hoàn thành website với giao diện thân thiện, dễ sử dụng cho người dùng.</w:t>
      </w:r>
    </w:p>
    <w:p w14:paraId="49043271" w14:textId="56EAA3D2" w:rsidR="00C31B9B" w:rsidRDefault="00C31B9B" w:rsidP="00ED3CC6">
      <w:pPr>
        <w:pStyle w:val="ListParagraph"/>
        <w:numPr>
          <w:ilvl w:val="0"/>
          <w:numId w:val="25"/>
        </w:numPr>
        <w:tabs>
          <w:tab w:val="left" w:pos="2829"/>
        </w:tabs>
      </w:pPr>
      <w:r>
        <w:t>Tích hợp được các chức năng chính như tìm kiếm, mua sắm trực tuyến, quản lý sản phẩm, đơn hàng và khách hàng.</w:t>
      </w:r>
    </w:p>
    <w:p w14:paraId="49A4DD4A" w14:textId="3BBB141B" w:rsidR="00B01DE1" w:rsidRPr="00F93EB7" w:rsidRDefault="00C31B9B" w:rsidP="00ED3CC6">
      <w:pPr>
        <w:pStyle w:val="ListParagraph"/>
        <w:numPr>
          <w:ilvl w:val="0"/>
          <w:numId w:val="25"/>
        </w:numPr>
        <w:tabs>
          <w:tab w:val="left" w:pos="2829"/>
        </w:tabs>
      </w:pPr>
      <w:r>
        <w:t>Đảm bảo website vận hành ổn định, phù hợp với nhu cầu mua sắm của khách hàng.</w:t>
      </w:r>
    </w:p>
    <w:p w14:paraId="54CA49E8" w14:textId="77777777" w:rsidR="00B01DE1" w:rsidRPr="00F93EB7" w:rsidRDefault="00B01DE1" w:rsidP="00ED3CC6">
      <w:pPr>
        <w:pStyle w:val="Heading2-TimesNewRowman"/>
        <w:numPr>
          <w:ilvl w:val="0"/>
          <w:numId w:val="4"/>
        </w:numPr>
        <w:ind w:hanging="720"/>
      </w:pPr>
      <w:bookmarkStart w:id="127" w:name="_Toc187405165"/>
      <w:r w:rsidRPr="00F93EB7">
        <w:t>ƯU NHƯỢC ĐIỂM</w:t>
      </w:r>
      <w:bookmarkEnd w:id="127"/>
    </w:p>
    <w:p w14:paraId="6F8223F1" w14:textId="5916F081" w:rsidR="00B01DE1" w:rsidRDefault="00C31B9B" w:rsidP="00C31B9B">
      <w:pPr>
        <w:pStyle w:val="Heading3"/>
      </w:pPr>
      <w:bookmarkStart w:id="128" w:name="_Toc187405166"/>
      <w:r>
        <w:t>4.2.1.</w:t>
      </w:r>
      <w:r w:rsidR="00640676">
        <w:t xml:space="preserve"> Ưu điểm</w:t>
      </w:r>
      <w:bookmarkEnd w:id="128"/>
    </w:p>
    <w:p w14:paraId="774B474E" w14:textId="3D7B69F0" w:rsidR="00640676" w:rsidRDefault="00F07DAC" w:rsidP="00ED3CC6">
      <w:pPr>
        <w:pStyle w:val="ListParagraph"/>
        <w:numPr>
          <w:ilvl w:val="0"/>
          <w:numId w:val="26"/>
        </w:numPr>
      </w:pPr>
      <w:r>
        <w:t>Tiện ích cho người dùng: w</w:t>
      </w:r>
      <w:r w:rsidR="00640676">
        <w:t>ebsite cung cấp môi trường mua sắm nhanh chóng, dễ dàng, tiết kiệm thời gian.</w:t>
      </w:r>
    </w:p>
    <w:p w14:paraId="52777D9F" w14:textId="555E20F0" w:rsidR="00640676" w:rsidRDefault="00F07DAC" w:rsidP="00ED3CC6">
      <w:pPr>
        <w:pStyle w:val="ListParagraph"/>
        <w:numPr>
          <w:ilvl w:val="0"/>
          <w:numId w:val="26"/>
        </w:numPr>
      </w:pPr>
      <w:r>
        <w:t>Tính linh hoạt: h</w:t>
      </w:r>
      <w:r w:rsidR="00640676">
        <w:t>ệ thống được thiết kế linh hoạt, cho phép bổ sung các tính năng mới trong tương lai.</w:t>
      </w:r>
    </w:p>
    <w:p w14:paraId="25A32813" w14:textId="5377CCCC" w:rsidR="00640676" w:rsidRDefault="00F07DAC" w:rsidP="00ED3CC6">
      <w:pPr>
        <w:pStyle w:val="ListParagraph"/>
        <w:numPr>
          <w:ilvl w:val="0"/>
          <w:numId w:val="26"/>
        </w:numPr>
      </w:pPr>
      <w:r>
        <w:t>Khả năng quản lý tập trung: n</w:t>
      </w:r>
      <w:r w:rsidR="00640676">
        <w:t>gười quản trị có thể dễ dàng quản lý sản phẩm, đơn hàng trong một giao diện duy nhất.</w:t>
      </w:r>
    </w:p>
    <w:p w14:paraId="60157554" w14:textId="08FD6993" w:rsidR="00640676" w:rsidRDefault="00640676" w:rsidP="00640676">
      <w:pPr>
        <w:pStyle w:val="Heading3"/>
      </w:pPr>
      <w:bookmarkStart w:id="129" w:name="_Toc187405167"/>
      <w:r>
        <w:t>4.2.2. Nhược điểm</w:t>
      </w:r>
      <w:bookmarkEnd w:id="129"/>
    </w:p>
    <w:p w14:paraId="4BB788FC" w14:textId="1A6D8AF1" w:rsidR="00640676" w:rsidRDefault="00F07DAC" w:rsidP="00ED3CC6">
      <w:pPr>
        <w:pStyle w:val="ListParagraph"/>
        <w:numPr>
          <w:ilvl w:val="0"/>
          <w:numId w:val="27"/>
        </w:numPr>
      </w:pPr>
      <w:r>
        <w:t>Khó khăn trong bảo mật: c</w:t>
      </w:r>
      <w:r w:rsidR="00640676">
        <w:t>ần nâng cao hệ thống bảo mật để bảo vệ dữ liệu khách hàng.</w:t>
      </w:r>
    </w:p>
    <w:p w14:paraId="7CC7D755" w14:textId="4293DC07" w:rsidR="00640676" w:rsidRDefault="00F07DAC" w:rsidP="00ED3CC6">
      <w:pPr>
        <w:pStyle w:val="ListParagraph"/>
        <w:numPr>
          <w:ilvl w:val="0"/>
          <w:numId w:val="27"/>
        </w:numPr>
      </w:pPr>
      <w:r>
        <w:t>Yêu cầu duy trì và nâng cấp: w</w:t>
      </w:r>
      <w:r w:rsidR="00640676">
        <w:t>ebsite cần được bảo trì thường xuyên để đáp ứng nhu cầu thay đổi của khách hàng.</w:t>
      </w:r>
    </w:p>
    <w:p w14:paraId="5D9628AC" w14:textId="289D132E" w:rsidR="00640676" w:rsidRDefault="00640676" w:rsidP="00640676"/>
    <w:p w14:paraId="2CF58123" w14:textId="6E045220" w:rsidR="00640676" w:rsidRDefault="00640676" w:rsidP="00640676"/>
    <w:p w14:paraId="36CF9514" w14:textId="52ABE2B8" w:rsidR="00640676" w:rsidRDefault="00640676" w:rsidP="00640676"/>
    <w:p w14:paraId="272591C6" w14:textId="68243374" w:rsidR="00640676" w:rsidRDefault="00640676" w:rsidP="00640676"/>
    <w:p w14:paraId="4FD6DA6E" w14:textId="1BFFFCF4" w:rsidR="00640676" w:rsidRDefault="00640676" w:rsidP="00640676"/>
    <w:p w14:paraId="4697DA75" w14:textId="30853BA5" w:rsidR="00640676" w:rsidRDefault="00640676" w:rsidP="00640676"/>
    <w:p w14:paraId="024DF333" w14:textId="77777777" w:rsidR="00640676" w:rsidRPr="00640676" w:rsidRDefault="00640676" w:rsidP="00640676"/>
    <w:p w14:paraId="6EA9CC82" w14:textId="77777777" w:rsidR="00B01DE1" w:rsidRPr="00F93EB7" w:rsidRDefault="00B01DE1" w:rsidP="00ED3CC6">
      <w:pPr>
        <w:pStyle w:val="Heading2-TimesNewRowman"/>
        <w:numPr>
          <w:ilvl w:val="0"/>
          <w:numId w:val="4"/>
        </w:numPr>
        <w:ind w:hanging="720"/>
      </w:pPr>
      <w:bookmarkStart w:id="130" w:name="_Toc187405168"/>
      <w:r w:rsidRPr="00F93EB7">
        <w:lastRenderedPageBreak/>
        <w:t>HƯỚNG PHÁT TRIỂN</w:t>
      </w:r>
      <w:bookmarkEnd w:id="130"/>
    </w:p>
    <w:p w14:paraId="03179017" w14:textId="2BCD03A3" w:rsidR="00B01DE1" w:rsidRDefault="00640676" w:rsidP="00ED3CC6">
      <w:pPr>
        <w:pStyle w:val="ListParagraph"/>
        <w:numPr>
          <w:ilvl w:val="0"/>
          <w:numId w:val="28"/>
        </w:numPr>
      </w:pPr>
      <w:r w:rsidRPr="00640676">
        <w:rPr>
          <w:b/>
        </w:rPr>
        <w:t>Phát triển ứng dụng di động:</w:t>
      </w:r>
      <w:r w:rsidR="00F07DAC">
        <w:t xml:space="preserve"> t</w:t>
      </w:r>
      <w:r>
        <w:t>ạo ứng dụng tương thích trên cả Android và iOS để tăng tính tiện dụng.</w:t>
      </w:r>
    </w:p>
    <w:p w14:paraId="08121A82" w14:textId="7465DCD0" w:rsidR="00640676" w:rsidRPr="00F93EB7" w:rsidRDefault="00640676" w:rsidP="00ED3CC6">
      <w:pPr>
        <w:pStyle w:val="ListParagraph"/>
        <w:numPr>
          <w:ilvl w:val="0"/>
          <w:numId w:val="28"/>
        </w:numPr>
      </w:pPr>
      <w:r w:rsidRPr="00640676">
        <w:rPr>
          <w:b/>
        </w:rPr>
        <w:t>Mở rộng danh mục sản phẩm:</w:t>
      </w:r>
      <w:r w:rsidR="00F07DAC">
        <w:t xml:space="preserve"> b</w:t>
      </w:r>
      <w:r>
        <w:t>ổ sung các dịch vụ liên quan như tư vấn thiết kế không gian xanh, cung cấp dụng cụ chăm sóc cây.</w:t>
      </w:r>
    </w:p>
    <w:p w14:paraId="39FF7562" w14:textId="744CFB9E" w:rsidR="0064552D" w:rsidRPr="00F93EB7" w:rsidRDefault="00640676" w:rsidP="00ED3CC6">
      <w:pPr>
        <w:pStyle w:val="ListParagraph"/>
        <w:numPr>
          <w:ilvl w:val="0"/>
          <w:numId w:val="28"/>
        </w:numPr>
      </w:pPr>
      <w:r w:rsidRPr="00640676">
        <w:rPr>
          <w:b/>
        </w:rPr>
        <w:t>Tăng cường bảo mật:</w:t>
      </w:r>
      <w:r w:rsidR="00F07DAC">
        <w:t xml:space="preserve"> s</w:t>
      </w:r>
      <w:r>
        <w:t>ử dụng các công nghệ tiên tiến để bảo vệ thông tin khách hàng và ngăn chặn các rủi ro về an ninh mạng</w:t>
      </w:r>
      <w:r w:rsidR="00C74280">
        <w:t>.</w:t>
      </w:r>
      <w:r w:rsidR="0064552D" w:rsidRPr="00F93EB7">
        <w:br w:type="page"/>
      </w:r>
    </w:p>
    <w:p w14:paraId="1846FED5" w14:textId="77777777" w:rsidR="0064552D" w:rsidRDefault="0064552D" w:rsidP="0064552D">
      <w:pPr>
        <w:pStyle w:val="Heading1"/>
        <w:rPr>
          <w:b/>
        </w:rPr>
      </w:pPr>
      <w:bookmarkStart w:id="131" w:name="_Toc187405169"/>
      <w:r w:rsidRPr="00F93EB7">
        <w:rPr>
          <w:b/>
        </w:rPr>
        <w:lastRenderedPageBreak/>
        <w:t>TÀI LIỆU THAM KHẢO</w:t>
      </w:r>
      <w:bookmarkEnd w:id="131"/>
    </w:p>
    <w:p w14:paraId="00A9AD35" w14:textId="49FC69DE" w:rsidR="003544A4" w:rsidRDefault="003544A4" w:rsidP="003544A4">
      <w:pPr>
        <w:jc w:val="left"/>
      </w:pPr>
      <w:r>
        <w:t xml:space="preserve">[1] Giới thiệu HTML, </w:t>
      </w:r>
      <w:hyperlink r:id="rId31" w:history="1">
        <w:r w:rsidRPr="0056634D">
          <w:rPr>
            <w:rStyle w:val="Hyperlink"/>
          </w:rPr>
          <w:t>https://developer.mozilla.org/en-US/docs/Web/HTML</w:t>
        </w:r>
      </w:hyperlink>
      <w:r>
        <w:t>, [8/01/2025].</w:t>
      </w:r>
    </w:p>
    <w:p w14:paraId="08668334" w14:textId="645E355B" w:rsidR="003544A4" w:rsidRDefault="003544A4" w:rsidP="003544A4">
      <w:pPr>
        <w:jc w:val="left"/>
      </w:pPr>
      <w:r>
        <w:t xml:space="preserve">[2] Giới thiệu CSS, </w:t>
      </w:r>
      <w:hyperlink r:id="rId32" w:history="1">
        <w:r w:rsidRPr="0056634D">
          <w:rPr>
            <w:rStyle w:val="Hyperlink"/>
          </w:rPr>
          <w:t>http://www.laptrinhtanbinh.com/course/33/Xay-dung-trang-web-voi-HTML5-va-CSS3/44/2.1.-Tong-quan-ve-CSS</w:t>
        </w:r>
      </w:hyperlink>
      <w:r>
        <w:t>, [8/01/2025].</w:t>
      </w:r>
    </w:p>
    <w:p w14:paraId="43827B62" w14:textId="1C5560EF" w:rsidR="00892C7A" w:rsidRDefault="003544A4" w:rsidP="003544A4">
      <w:r>
        <w:t xml:space="preserve">[3] Giới thiệu JavaScript, </w:t>
      </w:r>
      <w:hyperlink r:id="rId33" w:history="1">
        <w:r w:rsidRPr="0056634D">
          <w:rPr>
            <w:rStyle w:val="Hyperlink"/>
          </w:rPr>
          <w:t>https://wiki.matbao.net/javascript-la-gi-hoc-lap-trinh-javascript-ngon-ngu-cua-tuong-lai/?gad_source=1&amp;gclid=Cj0KCQiAlsy5BhDeARIsABRc6Zu0-whIxeUdnoEijl4bUT1wDdwXg_m-0EsxUFSV0tt9Ys8G-70oFWoaAsVzEALw_wcB</w:t>
        </w:r>
      </w:hyperlink>
      <w:r>
        <w:t>, [8/01/2025].</w:t>
      </w:r>
    </w:p>
    <w:p w14:paraId="562908EB" w14:textId="580F06D4" w:rsidR="003544A4" w:rsidRPr="00892C7A" w:rsidRDefault="003544A4" w:rsidP="003544A4">
      <w:r>
        <w:t xml:space="preserve">[4] Giới thiệu PHP, </w:t>
      </w:r>
      <w:hyperlink r:id="rId34" w:history="1">
        <w:r w:rsidRPr="00012EAF">
          <w:rPr>
            <w:rStyle w:val="Hyperlink"/>
          </w:rPr>
          <w:t>https://topdev.vn/blog/ngon-ngu-lap-trinh-php-la-gi-tat-tan-tat-nhung-dieu-ban-can-biet-ve-php/</w:t>
        </w:r>
      </w:hyperlink>
      <w:r>
        <w:t>, [8/01/2025].</w:t>
      </w:r>
    </w:p>
    <w:sectPr w:rsidR="003544A4" w:rsidRPr="00892C7A" w:rsidSect="007214B3">
      <w:headerReference w:type="default" r:id="rId35"/>
      <w:footerReference w:type="default" r:id="rId36"/>
      <w:pgSz w:w="11907" w:h="16840" w:code="9"/>
      <w:pgMar w:top="1134" w:right="1134" w:bottom="1134" w:left="1701"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B0E63A8" w14:textId="77777777" w:rsidR="0040083A" w:rsidRDefault="0040083A">
      <w:r>
        <w:separator/>
      </w:r>
    </w:p>
  </w:endnote>
  <w:endnote w:type="continuationSeparator" w:id="0">
    <w:p w14:paraId="3F7A3F70" w14:textId="77777777" w:rsidR="0040083A" w:rsidRDefault="0040083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463EE0" w14:textId="77777777" w:rsidR="007D5BA8" w:rsidRPr="00A25862" w:rsidRDefault="007D5BA8" w:rsidP="00A2586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53D56A" w14:textId="144EBE24" w:rsidR="007D5BA8" w:rsidRPr="003C61A4" w:rsidRDefault="007D5BA8" w:rsidP="00D4437A">
    <w:pPr>
      <w:pStyle w:val="Footer"/>
      <w:pBdr>
        <w:top w:val="thickThinSmallGap" w:sz="24" w:space="1" w:color="auto"/>
      </w:pBdr>
      <w:tabs>
        <w:tab w:val="left" w:pos="142"/>
      </w:tabs>
      <w:rPr>
        <w:i/>
      </w:rPr>
    </w:pPr>
    <w:r>
      <w:rPr>
        <w:i/>
      </w:rPr>
      <w:t>Nhóm 3TL</w:t>
    </w:r>
    <w:r w:rsidRPr="003C61A4">
      <w:rPr>
        <w:i/>
      </w:rPr>
      <w:tab/>
    </w:r>
    <w:r w:rsidRPr="003C61A4">
      <w:rPr>
        <w:i/>
      </w:rPr>
      <w:tab/>
    </w:r>
    <w:r w:rsidRPr="003C61A4">
      <w:rPr>
        <w:i/>
      </w:rPr>
      <w:fldChar w:fldCharType="begin"/>
    </w:r>
    <w:r w:rsidRPr="003C61A4">
      <w:rPr>
        <w:i/>
      </w:rPr>
      <w:instrText xml:space="preserve"> PAGE </w:instrText>
    </w:r>
    <w:r w:rsidRPr="003C61A4">
      <w:rPr>
        <w:i/>
      </w:rPr>
      <w:fldChar w:fldCharType="separate"/>
    </w:r>
    <w:r w:rsidR="007B29A8">
      <w:rPr>
        <w:i/>
        <w:noProof/>
      </w:rPr>
      <w:t>13</w:t>
    </w:r>
    <w:r w:rsidRPr="003C61A4">
      <w:rPr>
        <w:i/>
      </w:rPr>
      <w:fldChar w:fldCharType="end"/>
    </w:r>
    <w:r w:rsidRPr="003C61A4">
      <w:rPr>
        <w:i/>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A1C3A05" w14:textId="77777777" w:rsidR="0040083A" w:rsidRDefault="0040083A">
      <w:r>
        <w:separator/>
      </w:r>
    </w:p>
  </w:footnote>
  <w:footnote w:type="continuationSeparator" w:id="0">
    <w:p w14:paraId="50A87F20" w14:textId="77777777" w:rsidR="0040083A" w:rsidRDefault="0040083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53B74E" w14:textId="77777777" w:rsidR="007D5BA8" w:rsidRPr="00D4437A" w:rsidRDefault="007D5BA8" w:rsidP="00DD570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63F2D3" w14:textId="566F9C46" w:rsidR="007D5BA8" w:rsidRPr="00D4437A" w:rsidRDefault="007D5BA8" w:rsidP="00D4437A">
    <w:pPr>
      <w:pStyle w:val="Header"/>
      <w:pBdr>
        <w:bottom w:val="thinThickSmallGap" w:sz="24" w:space="1" w:color="auto"/>
      </w:pBdr>
    </w:pPr>
    <w:r>
      <w:t>Website bán cây cảnh</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6C4AE5"/>
    <w:multiLevelType w:val="hybridMultilevel"/>
    <w:tmpl w:val="05BC55AE"/>
    <w:lvl w:ilvl="0" w:tplc="1C0A13A8">
      <w:start w:val="1"/>
      <w:numFmt w:val="bullet"/>
      <w:lvlText w:val="-"/>
      <w:lvlJc w:val="left"/>
      <w:pPr>
        <w:ind w:left="1080" w:hanging="360"/>
      </w:pPr>
      <w:rPr>
        <w:rFonts w:ascii="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25A6CC7"/>
    <w:multiLevelType w:val="hybridMultilevel"/>
    <w:tmpl w:val="B67E884C"/>
    <w:lvl w:ilvl="0" w:tplc="E042C328">
      <w:start w:val="1"/>
      <w:numFmt w:val="decimal"/>
      <w:lvlText w:val="2.2.%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4682B01"/>
    <w:multiLevelType w:val="hybridMultilevel"/>
    <w:tmpl w:val="116CD3B6"/>
    <w:lvl w:ilvl="0" w:tplc="C60C60F6">
      <w:start w:val="1"/>
      <w:numFmt w:val="decimal"/>
      <w:lvlText w:val="1.3.%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71553FB"/>
    <w:multiLevelType w:val="hybridMultilevel"/>
    <w:tmpl w:val="BF8E2D08"/>
    <w:lvl w:ilvl="0" w:tplc="72243056">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7934539"/>
    <w:multiLevelType w:val="hybridMultilevel"/>
    <w:tmpl w:val="A628D1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DB47637"/>
    <w:multiLevelType w:val="hybridMultilevel"/>
    <w:tmpl w:val="B71095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92E2B14"/>
    <w:multiLevelType w:val="hybridMultilevel"/>
    <w:tmpl w:val="AAB203EC"/>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7" w15:restartNumberingAfterBreak="0">
    <w:nsid w:val="23885F8A"/>
    <w:multiLevelType w:val="hybridMultilevel"/>
    <w:tmpl w:val="52A846A4"/>
    <w:lvl w:ilvl="0" w:tplc="45C037C6">
      <w:start w:val="1"/>
      <w:numFmt w:val="decimal"/>
      <w:lvlText w:val="3.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3C02EE8"/>
    <w:multiLevelType w:val="hybridMultilevel"/>
    <w:tmpl w:val="05AE41EE"/>
    <w:lvl w:ilvl="0" w:tplc="4042AF10">
      <w:start w:val="1"/>
      <w:numFmt w:val="decimal"/>
      <w:lvlText w:val="4.%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62809EF"/>
    <w:multiLevelType w:val="hybridMultilevel"/>
    <w:tmpl w:val="757CAD46"/>
    <w:lvl w:ilvl="0" w:tplc="1C0A13A8">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10B2C78"/>
    <w:multiLevelType w:val="hybridMultilevel"/>
    <w:tmpl w:val="CB82D556"/>
    <w:lvl w:ilvl="0" w:tplc="72243056">
      <w:numFmt w:val="bullet"/>
      <w:lvlText w:val="-"/>
      <w:lvlJc w:val="left"/>
      <w:pPr>
        <w:ind w:left="1440" w:hanging="360"/>
      </w:pPr>
      <w:rPr>
        <w:rFonts w:ascii="Times New Roman" w:eastAsia="Times New Roman" w:hAnsi="Times New Roman" w:cs="Times New Roman" w:hint="default"/>
      </w:rPr>
    </w:lvl>
    <w:lvl w:ilvl="1" w:tplc="D2964FB2">
      <w:start w:val="1"/>
      <w:numFmt w:val="bullet"/>
      <w:lvlText w:val=""/>
      <w:lvlJc w:val="left"/>
      <w:pPr>
        <w:ind w:left="2160" w:hanging="360"/>
      </w:pPr>
      <w:rPr>
        <w:rFonts w:ascii="Symbol" w:eastAsia="Times New Roman" w:hAnsi="Symbol" w:cs="Times New Roman"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32C90DEF"/>
    <w:multiLevelType w:val="hybridMultilevel"/>
    <w:tmpl w:val="928A5674"/>
    <w:lvl w:ilvl="0" w:tplc="F202B802">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2E41137"/>
    <w:multiLevelType w:val="hybridMultilevel"/>
    <w:tmpl w:val="57D024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4F266AA"/>
    <w:multiLevelType w:val="hybridMultilevel"/>
    <w:tmpl w:val="7C229C2E"/>
    <w:lvl w:ilvl="0" w:tplc="FFFFFFFF">
      <w:start w:val="1"/>
      <w:numFmt w:val="bullet"/>
      <w:lvlText w:val="-"/>
      <w:lvlJc w:val="left"/>
      <w:pPr>
        <w:ind w:left="720" w:hanging="360"/>
      </w:pPr>
      <w:rPr>
        <w:rFonts w:ascii="Times New Roman" w:hAnsi="Times New Roman" w:cs="Times New Roman" w:hint="default"/>
      </w:rPr>
    </w:lvl>
    <w:lvl w:ilvl="1" w:tplc="1C0A13A8">
      <w:start w:val="1"/>
      <w:numFmt w:val="bullet"/>
      <w:lvlText w:val="-"/>
      <w:lvlJc w:val="left"/>
      <w:pPr>
        <w:ind w:left="1080" w:hanging="360"/>
      </w:pPr>
      <w:rPr>
        <w:rFonts w:ascii="Times New Roman" w:hAnsi="Times New Roman" w:cs="Times New Roman"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 w15:restartNumberingAfterBreak="0">
    <w:nsid w:val="3858538C"/>
    <w:multiLevelType w:val="hybridMultilevel"/>
    <w:tmpl w:val="91DC06E0"/>
    <w:lvl w:ilvl="0" w:tplc="1C0A13A8">
      <w:start w:val="1"/>
      <w:numFmt w:val="bullet"/>
      <w:lvlText w:val="-"/>
      <w:lvlJc w:val="left"/>
      <w:pPr>
        <w:ind w:left="1004" w:hanging="360"/>
      </w:pPr>
      <w:rPr>
        <w:rFonts w:ascii="Times New Roman" w:hAnsi="Times New Roman" w:cs="Times New Roman"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5" w15:restartNumberingAfterBreak="0">
    <w:nsid w:val="3F515377"/>
    <w:multiLevelType w:val="hybridMultilevel"/>
    <w:tmpl w:val="8048E988"/>
    <w:lvl w:ilvl="0" w:tplc="FFFFFFFF">
      <w:start w:val="1"/>
      <w:numFmt w:val="bullet"/>
      <w:lvlText w:val="-"/>
      <w:lvlJc w:val="left"/>
      <w:pPr>
        <w:ind w:left="720" w:hanging="360"/>
      </w:pPr>
      <w:rPr>
        <w:rFonts w:ascii="Times New Roman" w:hAnsi="Times New Roman" w:cs="Times New Roman" w:hint="default"/>
      </w:rPr>
    </w:lvl>
    <w:lvl w:ilvl="1" w:tplc="1C0A13A8">
      <w:start w:val="1"/>
      <w:numFmt w:val="bullet"/>
      <w:lvlText w:val="-"/>
      <w:lvlJc w:val="left"/>
      <w:pPr>
        <w:ind w:left="1080" w:hanging="360"/>
      </w:pPr>
      <w:rPr>
        <w:rFonts w:ascii="Times New Roman" w:hAnsi="Times New Roman" w:cs="Times New Roman"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411B75D8"/>
    <w:multiLevelType w:val="hybridMultilevel"/>
    <w:tmpl w:val="607AC6BE"/>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7" w15:restartNumberingAfterBreak="0">
    <w:nsid w:val="44F11D08"/>
    <w:multiLevelType w:val="hybridMultilevel"/>
    <w:tmpl w:val="D81C6856"/>
    <w:lvl w:ilvl="0" w:tplc="29A29A30">
      <w:start w:val="1"/>
      <w:numFmt w:val="decimal"/>
      <w:lvlText w:val="3.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50C1C3D"/>
    <w:multiLevelType w:val="hybridMultilevel"/>
    <w:tmpl w:val="6D9A046E"/>
    <w:lvl w:ilvl="0" w:tplc="8460D986">
      <w:start w:val="1"/>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5551645"/>
    <w:multiLevelType w:val="hybridMultilevel"/>
    <w:tmpl w:val="055C0BFC"/>
    <w:lvl w:ilvl="0" w:tplc="72A6A938">
      <w:start w:val="1"/>
      <w:numFmt w:val="decimal"/>
      <w:lvlText w:val="1.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81E5E59"/>
    <w:multiLevelType w:val="hybridMultilevel"/>
    <w:tmpl w:val="0C38328C"/>
    <w:lvl w:ilvl="0" w:tplc="9642037C">
      <w:start w:val="1"/>
      <w:numFmt w:val="decimal"/>
      <w:lvlText w:val="1.1.%1."/>
      <w:lvlJc w:val="left"/>
      <w:pPr>
        <w:ind w:left="1176" w:hanging="360"/>
      </w:pPr>
      <w:rPr>
        <w:rFonts w:hint="default"/>
        <w:b/>
        <w:bCs/>
      </w:rPr>
    </w:lvl>
    <w:lvl w:ilvl="1" w:tplc="04090019">
      <w:start w:val="1"/>
      <w:numFmt w:val="lowerLetter"/>
      <w:lvlText w:val="%2."/>
      <w:lvlJc w:val="left"/>
      <w:pPr>
        <w:ind w:left="1896" w:hanging="360"/>
      </w:pPr>
    </w:lvl>
    <w:lvl w:ilvl="2" w:tplc="0409001B" w:tentative="1">
      <w:start w:val="1"/>
      <w:numFmt w:val="lowerRoman"/>
      <w:lvlText w:val="%3."/>
      <w:lvlJc w:val="right"/>
      <w:pPr>
        <w:ind w:left="2616" w:hanging="180"/>
      </w:pPr>
    </w:lvl>
    <w:lvl w:ilvl="3" w:tplc="0409000F" w:tentative="1">
      <w:start w:val="1"/>
      <w:numFmt w:val="decimal"/>
      <w:lvlText w:val="%4."/>
      <w:lvlJc w:val="left"/>
      <w:pPr>
        <w:ind w:left="3336" w:hanging="360"/>
      </w:pPr>
    </w:lvl>
    <w:lvl w:ilvl="4" w:tplc="04090019" w:tentative="1">
      <w:start w:val="1"/>
      <w:numFmt w:val="lowerLetter"/>
      <w:lvlText w:val="%5."/>
      <w:lvlJc w:val="left"/>
      <w:pPr>
        <w:ind w:left="4056" w:hanging="360"/>
      </w:pPr>
    </w:lvl>
    <w:lvl w:ilvl="5" w:tplc="0409001B" w:tentative="1">
      <w:start w:val="1"/>
      <w:numFmt w:val="lowerRoman"/>
      <w:lvlText w:val="%6."/>
      <w:lvlJc w:val="right"/>
      <w:pPr>
        <w:ind w:left="4776" w:hanging="180"/>
      </w:pPr>
    </w:lvl>
    <w:lvl w:ilvl="6" w:tplc="0409000F" w:tentative="1">
      <w:start w:val="1"/>
      <w:numFmt w:val="decimal"/>
      <w:lvlText w:val="%7."/>
      <w:lvlJc w:val="left"/>
      <w:pPr>
        <w:ind w:left="5496" w:hanging="360"/>
      </w:pPr>
    </w:lvl>
    <w:lvl w:ilvl="7" w:tplc="04090019" w:tentative="1">
      <w:start w:val="1"/>
      <w:numFmt w:val="lowerLetter"/>
      <w:lvlText w:val="%8."/>
      <w:lvlJc w:val="left"/>
      <w:pPr>
        <w:ind w:left="6216" w:hanging="360"/>
      </w:pPr>
    </w:lvl>
    <w:lvl w:ilvl="8" w:tplc="0409001B" w:tentative="1">
      <w:start w:val="1"/>
      <w:numFmt w:val="lowerRoman"/>
      <w:lvlText w:val="%9."/>
      <w:lvlJc w:val="right"/>
      <w:pPr>
        <w:ind w:left="6936" w:hanging="180"/>
      </w:pPr>
    </w:lvl>
  </w:abstractNum>
  <w:abstractNum w:abstractNumId="21" w15:restartNumberingAfterBreak="0">
    <w:nsid w:val="50A21642"/>
    <w:multiLevelType w:val="hybridMultilevel"/>
    <w:tmpl w:val="3F1C978E"/>
    <w:lvl w:ilvl="0" w:tplc="7224305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53942EFC"/>
    <w:multiLevelType w:val="hybridMultilevel"/>
    <w:tmpl w:val="0902124A"/>
    <w:lvl w:ilvl="0" w:tplc="7224305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5FB85BF9"/>
    <w:multiLevelType w:val="hybridMultilevel"/>
    <w:tmpl w:val="BFF81E90"/>
    <w:lvl w:ilvl="0" w:tplc="FFFFFFFF">
      <w:start w:val="1"/>
      <w:numFmt w:val="bullet"/>
      <w:lvlText w:val="-"/>
      <w:lvlJc w:val="left"/>
      <w:pPr>
        <w:ind w:left="720" w:hanging="360"/>
      </w:pPr>
      <w:rPr>
        <w:rFonts w:ascii="Times New Roman" w:hAnsi="Times New Roman" w:cs="Times New Roman" w:hint="default"/>
      </w:rPr>
    </w:lvl>
    <w:lvl w:ilvl="1" w:tplc="1C0A13A8">
      <w:start w:val="1"/>
      <w:numFmt w:val="bullet"/>
      <w:lvlText w:val="-"/>
      <w:lvlJc w:val="left"/>
      <w:pPr>
        <w:ind w:left="1080" w:hanging="360"/>
      </w:pPr>
      <w:rPr>
        <w:rFonts w:ascii="Times New Roman" w:hAnsi="Times New Roman" w:cs="Times New Roman"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4" w15:restartNumberingAfterBreak="0">
    <w:nsid w:val="6A743C4B"/>
    <w:multiLevelType w:val="hybridMultilevel"/>
    <w:tmpl w:val="42C6046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B15507E"/>
    <w:multiLevelType w:val="hybridMultilevel"/>
    <w:tmpl w:val="73201A4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F3337C1"/>
    <w:multiLevelType w:val="multilevel"/>
    <w:tmpl w:val="8D86E116"/>
    <w:lvl w:ilvl="0">
      <w:start w:val="1"/>
      <w:numFmt w:val="decimal"/>
      <w:lvlText w:val="%1."/>
      <w:lvlJc w:val="left"/>
      <w:pPr>
        <w:ind w:left="720" w:hanging="360"/>
      </w:pPr>
    </w:lvl>
    <w:lvl w:ilvl="1">
      <w:start w:val="1"/>
      <w:numFmt w:val="decimal"/>
      <w:isLgl/>
      <w:lvlText w:val="%1.%2"/>
      <w:lvlJc w:val="left"/>
      <w:pPr>
        <w:ind w:left="950" w:hanging="590"/>
      </w:pPr>
      <w:rPr>
        <w:rFonts w:hint="default"/>
      </w:rPr>
    </w:lvl>
    <w:lvl w:ilvl="2">
      <w:start w:val="1"/>
      <w:numFmt w:val="decimal"/>
      <w:lvlText w:val="2.2.%3."/>
      <w:lvlJc w:val="left"/>
      <w:pPr>
        <w:ind w:left="720" w:hanging="360"/>
      </w:pPr>
      <w:rPr>
        <w:rFonts w:hint="default"/>
        <w:b/>
        <w:bCs/>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7" w15:restartNumberingAfterBreak="0">
    <w:nsid w:val="73486EDC"/>
    <w:multiLevelType w:val="hybridMultilevel"/>
    <w:tmpl w:val="4F3E5F22"/>
    <w:lvl w:ilvl="0" w:tplc="B666E538">
      <w:start w:val="1"/>
      <w:numFmt w:val="decimal"/>
      <w:lvlText w:val="3.%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4052EA2"/>
    <w:multiLevelType w:val="hybridMultilevel"/>
    <w:tmpl w:val="B2805AA6"/>
    <w:lvl w:ilvl="0" w:tplc="1C0A13A8">
      <w:start w:val="1"/>
      <w:numFmt w:val="bullet"/>
      <w:lvlText w:val="-"/>
      <w:lvlJc w:val="left"/>
      <w:pPr>
        <w:ind w:left="1440" w:hanging="360"/>
      </w:pPr>
      <w:rPr>
        <w:rFonts w:ascii="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7BA251BC"/>
    <w:multiLevelType w:val="hybridMultilevel"/>
    <w:tmpl w:val="B426CC86"/>
    <w:lvl w:ilvl="0" w:tplc="7224305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1008755421">
    <w:abstractNumId w:val="20"/>
  </w:num>
  <w:num w:numId="2" w16cid:durableId="1371996853">
    <w:abstractNumId w:val="27"/>
  </w:num>
  <w:num w:numId="3" w16cid:durableId="1214387291">
    <w:abstractNumId w:val="7"/>
  </w:num>
  <w:num w:numId="4" w16cid:durableId="332998691">
    <w:abstractNumId w:val="8"/>
  </w:num>
  <w:num w:numId="5" w16cid:durableId="305739162">
    <w:abstractNumId w:val="26"/>
  </w:num>
  <w:num w:numId="6" w16cid:durableId="1409225217">
    <w:abstractNumId w:val="18"/>
  </w:num>
  <w:num w:numId="7" w16cid:durableId="189687446">
    <w:abstractNumId w:val="1"/>
  </w:num>
  <w:num w:numId="8" w16cid:durableId="119299259">
    <w:abstractNumId w:val="9"/>
  </w:num>
  <w:num w:numId="9" w16cid:durableId="1319727635">
    <w:abstractNumId w:val="3"/>
  </w:num>
  <w:num w:numId="10" w16cid:durableId="1612124018">
    <w:abstractNumId w:val="14"/>
  </w:num>
  <w:num w:numId="11" w16cid:durableId="138041947">
    <w:abstractNumId w:val="22"/>
  </w:num>
  <w:num w:numId="12" w16cid:durableId="1675837962">
    <w:abstractNumId w:val="21"/>
  </w:num>
  <w:num w:numId="13" w16cid:durableId="197940447">
    <w:abstractNumId w:val="29"/>
  </w:num>
  <w:num w:numId="14" w16cid:durableId="1110199774">
    <w:abstractNumId w:val="24"/>
  </w:num>
  <w:num w:numId="15" w16cid:durableId="519635203">
    <w:abstractNumId w:val="0"/>
  </w:num>
  <w:num w:numId="16" w16cid:durableId="761073273">
    <w:abstractNumId w:val="10"/>
  </w:num>
  <w:num w:numId="17" w16cid:durableId="1197280057">
    <w:abstractNumId w:val="13"/>
  </w:num>
  <w:num w:numId="18" w16cid:durableId="111485246">
    <w:abstractNumId w:val="15"/>
  </w:num>
  <w:num w:numId="19" w16cid:durableId="2145462738">
    <w:abstractNumId w:val="23"/>
  </w:num>
  <w:num w:numId="20" w16cid:durableId="760293571">
    <w:abstractNumId w:val="11"/>
  </w:num>
  <w:num w:numId="21" w16cid:durableId="268894594">
    <w:abstractNumId w:val="17"/>
  </w:num>
  <w:num w:numId="22" w16cid:durableId="948009982">
    <w:abstractNumId w:val="19"/>
  </w:num>
  <w:num w:numId="23" w16cid:durableId="385297526">
    <w:abstractNumId w:val="2"/>
  </w:num>
  <w:num w:numId="24" w16cid:durableId="111946921">
    <w:abstractNumId w:val="28"/>
  </w:num>
  <w:num w:numId="25" w16cid:durableId="1363479084">
    <w:abstractNumId w:val="12"/>
  </w:num>
  <w:num w:numId="26" w16cid:durableId="1640646496">
    <w:abstractNumId w:val="16"/>
  </w:num>
  <w:num w:numId="27" w16cid:durableId="512500326">
    <w:abstractNumId w:val="6"/>
  </w:num>
  <w:num w:numId="28" w16cid:durableId="243417931">
    <w:abstractNumId w:val="25"/>
  </w:num>
  <w:num w:numId="29" w16cid:durableId="1696299372">
    <w:abstractNumId w:val="4"/>
  </w:num>
  <w:num w:numId="30" w16cid:durableId="1042635116">
    <w:abstractNumId w:val="5"/>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80187"/>
    <w:rsid w:val="0000103C"/>
    <w:rsid w:val="00013D80"/>
    <w:rsid w:val="00023725"/>
    <w:rsid w:val="00026353"/>
    <w:rsid w:val="00034EE4"/>
    <w:rsid w:val="00051217"/>
    <w:rsid w:val="00053065"/>
    <w:rsid w:val="000853FC"/>
    <w:rsid w:val="00087014"/>
    <w:rsid w:val="00094004"/>
    <w:rsid w:val="000A07DB"/>
    <w:rsid w:val="000A581F"/>
    <w:rsid w:val="000B115A"/>
    <w:rsid w:val="000C75C0"/>
    <w:rsid w:val="000D1CEE"/>
    <w:rsid w:val="000E0A7C"/>
    <w:rsid w:val="000E2395"/>
    <w:rsid w:val="000F5346"/>
    <w:rsid w:val="000F76BF"/>
    <w:rsid w:val="001206E2"/>
    <w:rsid w:val="00124E14"/>
    <w:rsid w:val="00127E0F"/>
    <w:rsid w:val="00133623"/>
    <w:rsid w:val="00146761"/>
    <w:rsid w:val="001629A3"/>
    <w:rsid w:val="001A2113"/>
    <w:rsid w:val="001A7B91"/>
    <w:rsid w:val="001B75C4"/>
    <w:rsid w:val="001D3A54"/>
    <w:rsid w:val="001D4764"/>
    <w:rsid w:val="001E2244"/>
    <w:rsid w:val="001E6210"/>
    <w:rsid w:val="00227409"/>
    <w:rsid w:val="00233817"/>
    <w:rsid w:val="002364A8"/>
    <w:rsid w:val="00242FC4"/>
    <w:rsid w:val="0025369E"/>
    <w:rsid w:val="0029788F"/>
    <w:rsid w:val="00297F07"/>
    <w:rsid w:val="002A786C"/>
    <w:rsid w:val="002F177F"/>
    <w:rsid w:val="0032141D"/>
    <w:rsid w:val="0034433B"/>
    <w:rsid w:val="003534DF"/>
    <w:rsid w:val="003544A4"/>
    <w:rsid w:val="00367197"/>
    <w:rsid w:val="00372DBB"/>
    <w:rsid w:val="00382CDB"/>
    <w:rsid w:val="00386B7E"/>
    <w:rsid w:val="00393CEC"/>
    <w:rsid w:val="003B13A1"/>
    <w:rsid w:val="003B5447"/>
    <w:rsid w:val="003B676B"/>
    <w:rsid w:val="003C61A4"/>
    <w:rsid w:val="003E0492"/>
    <w:rsid w:val="003E3979"/>
    <w:rsid w:val="0040083A"/>
    <w:rsid w:val="004078F1"/>
    <w:rsid w:val="00410926"/>
    <w:rsid w:val="00425192"/>
    <w:rsid w:val="0042737B"/>
    <w:rsid w:val="00434BFD"/>
    <w:rsid w:val="0046569E"/>
    <w:rsid w:val="00467A78"/>
    <w:rsid w:val="004A2F67"/>
    <w:rsid w:val="004B4E7F"/>
    <w:rsid w:val="004C27AC"/>
    <w:rsid w:val="004D12F8"/>
    <w:rsid w:val="00502A0C"/>
    <w:rsid w:val="00504B98"/>
    <w:rsid w:val="005227E8"/>
    <w:rsid w:val="00553DD9"/>
    <w:rsid w:val="005737E9"/>
    <w:rsid w:val="00590943"/>
    <w:rsid w:val="005A6A66"/>
    <w:rsid w:val="005B72E4"/>
    <w:rsid w:val="005C439C"/>
    <w:rsid w:val="005C7745"/>
    <w:rsid w:val="005D0614"/>
    <w:rsid w:val="005D4A7E"/>
    <w:rsid w:val="005F090F"/>
    <w:rsid w:val="005F2D11"/>
    <w:rsid w:val="005F4853"/>
    <w:rsid w:val="00604A2E"/>
    <w:rsid w:val="006115B5"/>
    <w:rsid w:val="00623091"/>
    <w:rsid w:val="00640676"/>
    <w:rsid w:val="00645158"/>
    <w:rsid w:val="0064552D"/>
    <w:rsid w:val="00656931"/>
    <w:rsid w:val="00673E75"/>
    <w:rsid w:val="006753E6"/>
    <w:rsid w:val="006B43B5"/>
    <w:rsid w:val="006D2428"/>
    <w:rsid w:val="006D71B5"/>
    <w:rsid w:val="006E1856"/>
    <w:rsid w:val="007214B3"/>
    <w:rsid w:val="00757B4E"/>
    <w:rsid w:val="00781B1C"/>
    <w:rsid w:val="0078206C"/>
    <w:rsid w:val="007921B7"/>
    <w:rsid w:val="007B29A8"/>
    <w:rsid w:val="007D071A"/>
    <w:rsid w:val="007D5BA8"/>
    <w:rsid w:val="007F3799"/>
    <w:rsid w:val="008078D4"/>
    <w:rsid w:val="008144BD"/>
    <w:rsid w:val="008214F4"/>
    <w:rsid w:val="00841583"/>
    <w:rsid w:val="00874747"/>
    <w:rsid w:val="00880187"/>
    <w:rsid w:val="00885A9B"/>
    <w:rsid w:val="0089049E"/>
    <w:rsid w:val="00892C7A"/>
    <w:rsid w:val="008976E3"/>
    <w:rsid w:val="008B34B7"/>
    <w:rsid w:val="008B3943"/>
    <w:rsid w:val="008B56CF"/>
    <w:rsid w:val="008C4DDB"/>
    <w:rsid w:val="008D01D1"/>
    <w:rsid w:val="008D191F"/>
    <w:rsid w:val="008D4EEF"/>
    <w:rsid w:val="008F4557"/>
    <w:rsid w:val="008F5B7B"/>
    <w:rsid w:val="00904E9E"/>
    <w:rsid w:val="00941F33"/>
    <w:rsid w:val="0097476A"/>
    <w:rsid w:val="00980AA2"/>
    <w:rsid w:val="00982F8E"/>
    <w:rsid w:val="00993C61"/>
    <w:rsid w:val="009D1CC3"/>
    <w:rsid w:val="009D6152"/>
    <w:rsid w:val="009E1A9F"/>
    <w:rsid w:val="009F1E41"/>
    <w:rsid w:val="009F1E78"/>
    <w:rsid w:val="009F7DDD"/>
    <w:rsid w:val="00A0079C"/>
    <w:rsid w:val="00A17C0D"/>
    <w:rsid w:val="00A25862"/>
    <w:rsid w:val="00A34C32"/>
    <w:rsid w:val="00A43B06"/>
    <w:rsid w:val="00A45105"/>
    <w:rsid w:val="00A4541E"/>
    <w:rsid w:val="00A75E8B"/>
    <w:rsid w:val="00A96E83"/>
    <w:rsid w:val="00AA46B8"/>
    <w:rsid w:val="00AC0612"/>
    <w:rsid w:val="00AC361F"/>
    <w:rsid w:val="00AD60DC"/>
    <w:rsid w:val="00AE4D3B"/>
    <w:rsid w:val="00AF4D30"/>
    <w:rsid w:val="00B01DE1"/>
    <w:rsid w:val="00B032AD"/>
    <w:rsid w:val="00B055C2"/>
    <w:rsid w:val="00B06FBF"/>
    <w:rsid w:val="00B335A6"/>
    <w:rsid w:val="00B44E71"/>
    <w:rsid w:val="00B564C7"/>
    <w:rsid w:val="00B6590B"/>
    <w:rsid w:val="00B803F1"/>
    <w:rsid w:val="00B8642E"/>
    <w:rsid w:val="00B9743C"/>
    <w:rsid w:val="00BA5085"/>
    <w:rsid w:val="00BB3FBD"/>
    <w:rsid w:val="00BC2197"/>
    <w:rsid w:val="00BC2B23"/>
    <w:rsid w:val="00BC6E32"/>
    <w:rsid w:val="00BD6355"/>
    <w:rsid w:val="00BD6E53"/>
    <w:rsid w:val="00BF1947"/>
    <w:rsid w:val="00C17C87"/>
    <w:rsid w:val="00C31B9B"/>
    <w:rsid w:val="00C342ED"/>
    <w:rsid w:val="00C352F7"/>
    <w:rsid w:val="00C72F90"/>
    <w:rsid w:val="00C74280"/>
    <w:rsid w:val="00C749AC"/>
    <w:rsid w:val="00C91254"/>
    <w:rsid w:val="00CC663E"/>
    <w:rsid w:val="00CD1A13"/>
    <w:rsid w:val="00CE2B61"/>
    <w:rsid w:val="00CF653F"/>
    <w:rsid w:val="00D304CA"/>
    <w:rsid w:val="00D34D88"/>
    <w:rsid w:val="00D4437A"/>
    <w:rsid w:val="00D82BCB"/>
    <w:rsid w:val="00DA0A08"/>
    <w:rsid w:val="00DC69CC"/>
    <w:rsid w:val="00DD570E"/>
    <w:rsid w:val="00DF2C3D"/>
    <w:rsid w:val="00DF7157"/>
    <w:rsid w:val="00E1290B"/>
    <w:rsid w:val="00E2013C"/>
    <w:rsid w:val="00E367C8"/>
    <w:rsid w:val="00E56BA0"/>
    <w:rsid w:val="00E71D07"/>
    <w:rsid w:val="00E96D29"/>
    <w:rsid w:val="00EC6C03"/>
    <w:rsid w:val="00ED2DA8"/>
    <w:rsid w:val="00ED3CC6"/>
    <w:rsid w:val="00EF6932"/>
    <w:rsid w:val="00F07DAC"/>
    <w:rsid w:val="00F168D9"/>
    <w:rsid w:val="00F177F5"/>
    <w:rsid w:val="00F37BC1"/>
    <w:rsid w:val="00F37ECB"/>
    <w:rsid w:val="00F522CA"/>
    <w:rsid w:val="00F52A6F"/>
    <w:rsid w:val="00F6260D"/>
    <w:rsid w:val="00F639A3"/>
    <w:rsid w:val="00F72524"/>
    <w:rsid w:val="00F878DF"/>
    <w:rsid w:val="00F93EB7"/>
    <w:rsid w:val="00F96EFC"/>
    <w:rsid w:val="00FC1B4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4BBB22F"/>
  <w15:docId w15:val="{CE49DB04-D087-4036-8E29-252ED51CD3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6"/>
        <w:szCs w:val="26"/>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E1290B"/>
    <w:pPr>
      <w:spacing w:line="360" w:lineRule="auto"/>
      <w:jc w:val="both"/>
    </w:pPr>
  </w:style>
  <w:style w:type="paragraph" w:styleId="Heading1">
    <w:name w:val="heading 1"/>
    <w:basedOn w:val="Normal"/>
    <w:next w:val="Normal"/>
    <w:qFormat/>
    <w:rsid w:val="00E367C8"/>
    <w:pPr>
      <w:keepNext/>
      <w:jc w:val="center"/>
      <w:outlineLvl w:val="0"/>
    </w:pPr>
    <w:rPr>
      <w:sz w:val="32"/>
      <w:szCs w:val="20"/>
    </w:rPr>
  </w:style>
  <w:style w:type="paragraph" w:styleId="Heading2">
    <w:name w:val="heading 2"/>
    <w:basedOn w:val="Normal"/>
    <w:next w:val="Normal"/>
    <w:qFormat/>
    <w:rsid w:val="007214B3"/>
    <w:pPr>
      <w:keepNext/>
      <w:jc w:val="center"/>
      <w:outlineLvl w:val="1"/>
    </w:pPr>
    <w:rPr>
      <w:b/>
      <w:sz w:val="28"/>
      <w:szCs w:val="20"/>
    </w:rPr>
  </w:style>
  <w:style w:type="paragraph" w:styleId="Heading3">
    <w:name w:val="heading 3"/>
    <w:basedOn w:val="Normal"/>
    <w:next w:val="Normal"/>
    <w:link w:val="Heading3Char"/>
    <w:qFormat/>
    <w:rsid w:val="00A17C0D"/>
    <w:pPr>
      <w:keepNext/>
      <w:ind w:left="284"/>
      <w:outlineLvl w:val="2"/>
    </w:pPr>
    <w:rPr>
      <w:rFonts w:cs="Arial"/>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rsid w:val="00410926"/>
    <w:pPr>
      <w:tabs>
        <w:tab w:val="center" w:pos="4320"/>
        <w:tab w:val="right" w:pos="8640"/>
      </w:tabs>
    </w:pPr>
  </w:style>
  <w:style w:type="paragraph" w:styleId="Footer">
    <w:name w:val="footer"/>
    <w:basedOn w:val="Normal"/>
    <w:rsid w:val="00410926"/>
    <w:pPr>
      <w:tabs>
        <w:tab w:val="center" w:pos="4320"/>
        <w:tab w:val="right" w:pos="8640"/>
      </w:tabs>
    </w:pPr>
  </w:style>
  <w:style w:type="paragraph" w:styleId="Title">
    <w:name w:val="Title"/>
    <w:basedOn w:val="Normal"/>
    <w:qFormat/>
    <w:rsid w:val="00F177F5"/>
    <w:pPr>
      <w:jc w:val="center"/>
    </w:pPr>
    <w:rPr>
      <w:sz w:val="28"/>
      <w:szCs w:val="20"/>
    </w:rPr>
  </w:style>
  <w:style w:type="paragraph" w:styleId="Subtitle">
    <w:name w:val="Subtitle"/>
    <w:basedOn w:val="Normal"/>
    <w:qFormat/>
    <w:rsid w:val="00F177F5"/>
    <w:rPr>
      <w:sz w:val="28"/>
      <w:szCs w:val="20"/>
    </w:rPr>
  </w:style>
  <w:style w:type="paragraph" w:styleId="BodyText">
    <w:name w:val="Body Text"/>
    <w:basedOn w:val="Normal"/>
    <w:rsid w:val="00F177F5"/>
    <w:rPr>
      <w:sz w:val="28"/>
      <w:szCs w:val="20"/>
    </w:rPr>
  </w:style>
  <w:style w:type="character" w:styleId="PageNumber">
    <w:name w:val="page number"/>
    <w:basedOn w:val="DefaultParagraphFont"/>
    <w:rsid w:val="00A0079C"/>
  </w:style>
  <w:style w:type="table" w:styleId="TableGrid">
    <w:name w:val="Table Grid"/>
    <w:basedOn w:val="TableNormal"/>
    <w:rsid w:val="005D4A7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semiHidden/>
    <w:rsid w:val="00425192"/>
    <w:rPr>
      <w:rFonts w:ascii="Tahoma" w:hAnsi="Tahoma" w:cs="Tahoma"/>
      <w:sz w:val="16"/>
      <w:szCs w:val="16"/>
    </w:rPr>
  </w:style>
  <w:style w:type="paragraph" w:styleId="DocumentMap">
    <w:name w:val="Document Map"/>
    <w:basedOn w:val="Normal"/>
    <w:link w:val="DocumentMapChar"/>
    <w:rsid w:val="00E2013C"/>
    <w:rPr>
      <w:rFonts w:ascii="Tahoma" w:hAnsi="Tahoma" w:cs="Tahoma"/>
      <w:sz w:val="16"/>
      <w:szCs w:val="16"/>
    </w:rPr>
  </w:style>
  <w:style w:type="character" w:customStyle="1" w:styleId="DocumentMapChar">
    <w:name w:val="Document Map Char"/>
    <w:basedOn w:val="DefaultParagraphFont"/>
    <w:link w:val="DocumentMap"/>
    <w:rsid w:val="00E2013C"/>
    <w:rPr>
      <w:rFonts w:ascii="Tahoma" w:hAnsi="Tahoma" w:cs="Tahoma"/>
      <w:sz w:val="16"/>
      <w:szCs w:val="16"/>
    </w:rPr>
  </w:style>
  <w:style w:type="paragraph" w:customStyle="1" w:styleId="Heading2-TimesNewRowman">
    <w:name w:val="Heading 2 - Times New Rowman"/>
    <w:basedOn w:val="Heading2"/>
    <w:rsid w:val="007214B3"/>
    <w:pPr>
      <w:jc w:val="both"/>
    </w:pPr>
    <w:rPr>
      <w:bCs/>
    </w:rPr>
  </w:style>
  <w:style w:type="paragraph" w:styleId="ListParagraph">
    <w:name w:val="List Paragraph"/>
    <w:basedOn w:val="Normal"/>
    <w:uiPriority w:val="34"/>
    <w:qFormat/>
    <w:rsid w:val="00372DBB"/>
    <w:pPr>
      <w:ind w:left="720"/>
      <w:contextualSpacing/>
    </w:pPr>
  </w:style>
  <w:style w:type="paragraph" w:styleId="TOC1">
    <w:name w:val="toc 1"/>
    <w:basedOn w:val="Normal"/>
    <w:next w:val="Normal"/>
    <w:autoRedefine/>
    <w:uiPriority w:val="39"/>
    <w:rsid w:val="00B335A6"/>
    <w:pPr>
      <w:tabs>
        <w:tab w:val="right" w:leader="dot" w:pos="9062"/>
      </w:tabs>
      <w:spacing w:after="100"/>
    </w:pPr>
  </w:style>
  <w:style w:type="paragraph" w:styleId="TOC2">
    <w:name w:val="toc 2"/>
    <w:basedOn w:val="Normal"/>
    <w:next w:val="Normal"/>
    <w:autoRedefine/>
    <w:uiPriority w:val="39"/>
    <w:rsid w:val="00A75E8B"/>
    <w:pPr>
      <w:spacing w:after="100"/>
      <w:ind w:left="260"/>
    </w:pPr>
  </w:style>
  <w:style w:type="paragraph" w:styleId="TOC3">
    <w:name w:val="toc 3"/>
    <w:basedOn w:val="Normal"/>
    <w:next w:val="Normal"/>
    <w:autoRedefine/>
    <w:uiPriority w:val="39"/>
    <w:rsid w:val="00A75E8B"/>
    <w:pPr>
      <w:spacing w:after="100"/>
      <w:ind w:left="520"/>
    </w:pPr>
  </w:style>
  <w:style w:type="character" w:styleId="Hyperlink">
    <w:name w:val="Hyperlink"/>
    <w:basedOn w:val="DefaultParagraphFont"/>
    <w:uiPriority w:val="99"/>
    <w:unhideWhenUsed/>
    <w:rsid w:val="00A75E8B"/>
    <w:rPr>
      <w:color w:val="0000FF" w:themeColor="hyperlink"/>
      <w:u w:val="single"/>
    </w:rPr>
  </w:style>
  <w:style w:type="paragraph" w:styleId="Caption">
    <w:name w:val="caption"/>
    <w:basedOn w:val="Normal"/>
    <w:next w:val="Normal"/>
    <w:unhideWhenUsed/>
    <w:qFormat/>
    <w:rsid w:val="006D2428"/>
    <w:pPr>
      <w:spacing w:after="200"/>
      <w:jc w:val="center"/>
    </w:pPr>
    <w:rPr>
      <w:i/>
      <w:iCs/>
      <w:color w:val="000000" w:themeColor="text1"/>
      <w:szCs w:val="18"/>
    </w:rPr>
  </w:style>
  <w:style w:type="paragraph" w:styleId="TableofFigures">
    <w:name w:val="table of figures"/>
    <w:basedOn w:val="Normal"/>
    <w:next w:val="Normal"/>
    <w:uiPriority w:val="99"/>
    <w:unhideWhenUsed/>
    <w:rsid w:val="002A786C"/>
  </w:style>
  <w:style w:type="character" w:customStyle="1" w:styleId="Heading3Char">
    <w:name w:val="Heading 3 Char"/>
    <w:basedOn w:val="DefaultParagraphFont"/>
    <w:link w:val="Heading3"/>
    <w:rsid w:val="00A17C0D"/>
    <w:rPr>
      <w:rFonts w:cs="Arial"/>
      <w:b/>
      <w:bCs/>
    </w:rPr>
  </w:style>
  <w:style w:type="paragraph" w:styleId="NormalWeb">
    <w:name w:val="Normal (Web)"/>
    <w:basedOn w:val="Normal"/>
    <w:uiPriority w:val="99"/>
    <w:semiHidden/>
    <w:unhideWhenUsed/>
    <w:rsid w:val="00C91254"/>
    <w:pPr>
      <w:spacing w:before="100" w:beforeAutospacing="1" w:after="100" w:afterAutospacing="1"/>
      <w:jc w:val="left"/>
    </w:pPr>
    <w:rPr>
      <w:sz w:val="24"/>
      <w:szCs w:val="24"/>
    </w:rPr>
  </w:style>
  <w:style w:type="character" w:styleId="Strong">
    <w:name w:val="Strong"/>
    <w:basedOn w:val="DefaultParagraphFont"/>
    <w:uiPriority w:val="22"/>
    <w:qFormat/>
    <w:rsid w:val="00C91254"/>
    <w:rPr>
      <w:b/>
      <w:bCs/>
    </w:rPr>
  </w:style>
  <w:style w:type="character" w:styleId="HTMLCode">
    <w:name w:val="HTML Code"/>
    <w:basedOn w:val="DefaultParagraphFont"/>
    <w:uiPriority w:val="99"/>
    <w:semiHidden/>
    <w:unhideWhenUsed/>
    <w:rsid w:val="00A17C0D"/>
    <w:rPr>
      <w:rFonts w:ascii="Courier New" w:eastAsia="Times New Roman" w:hAnsi="Courier New" w:cs="Courier New" w:hint="default"/>
      <w:sz w:val="20"/>
      <w:szCs w:val="20"/>
    </w:rPr>
  </w:style>
  <w:style w:type="character" w:customStyle="1" w:styleId="UnresolvedMention1">
    <w:name w:val="Unresolved Mention1"/>
    <w:basedOn w:val="DefaultParagraphFont"/>
    <w:uiPriority w:val="99"/>
    <w:semiHidden/>
    <w:unhideWhenUsed/>
    <w:rsid w:val="003544A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5765605">
      <w:bodyDiv w:val="1"/>
      <w:marLeft w:val="0"/>
      <w:marRight w:val="0"/>
      <w:marTop w:val="0"/>
      <w:marBottom w:val="0"/>
      <w:divBdr>
        <w:top w:val="none" w:sz="0" w:space="0" w:color="auto"/>
        <w:left w:val="none" w:sz="0" w:space="0" w:color="auto"/>
        <w:bottom w:val="none" w:sz="0" w:space="0" w:color="auto"/>
        <w:right w:val="none" w:sz="0" w:space="0" w:color="auto"/>
      </w:divBdr>
    </w:div>
    <w:div w:id="311060569">
      <w:bodyDiv w:val="1"/>
      <w:marLeft w:val="0"/>
      <w:marRight w:val="0"/>
      <w:marTop w:val="0"/>
      <w:marBottom w:val="0"/>
      <w:divBdr>
        <w:top w:val="none" w:sz="0" w:space="0" w:color="auto"/>
        <w:left w:val="none" w:sz="0" w:space="0" w:color="auto"/>
        <w:bottom w:val="none" w:sz="0" w:space="0" w:color="auto"/>
        <w:right w:val="none" w:sz="0" w:space="0" w:color="auto"/>
      </w:divBdr>
    </w:div>
    <w:div w:id="497235202">
      <w:bodyDiv w:val="1"/>
      <w:marLeft w:val="0"/>
      <w:marRight w:val="0"/>
      <w:marTop w:val="0"/>
      <w:marBottom w:val="0"/>
      <w:divBdr>
        <w:top w:val="none" w:sz="0" w:space="0" w:color="auto"/>
        <w:left w:val="none" w:sz="0" w:space="0" w:color="auto"/>
        <w:bottom w:val="none" w:sz="0" w:space="0" w:color="auto"/>
        <w:right w:val="none" w:sz="0" w:space="0" w:color="auto"/>
      </w:divBdr>
    </w:div>
    <w:div w:id="662466862">
      <w:bodyDiv w:val="1"/>
      <w:marLeft w:val="0"/>
      <w:marRight w:val="0"/>
      <w:marTop w:val="0"/>
      <w:marBottom w:val="0"/>
      <w:divBdr>
        <w:top w:val="none" w:sz="0" w:space="0" w:color="auto"/>
        <w:left w:val="none" w:sz="0" w:space="0" w:color="auto"/>
        <w:bottom w:val="none" w:sz="0" w:space="0" w:color="auto"/>
        <w:right w:val="none" w:sz="0" w:space="0" w:color="auto"/>
      </w:divBdr>
    </w:div>
    <w:div w:id="666127537">
      <w:bodyDiv w:val="1"/>
      <w:marLeft w:val="0"/>
      <w:marRight w:val="0"/>
      <w:marTop w:val="0"/>
      <w:marBottom w:val="0"/>
      <w:divBdr>
        <w:top w:val="none" w:sz="0" w:space="0" w:color="auto"/>
        <w:left w:val="none" w:sz="0" w:space="0" w:color="auto"/>
        <w:bottom w:val="none" w:sz="0" w:space="0" w:color="auto"/>
        <w:right w:val="none" w:sz="0" w:space="0" w:color="auto"/>
      </w:divBdr>
    </w:div>
    <w:div w:id="683483432">
      <w:bodyDiv w:val="1"/>
      <w:marLeft w:val="0"/>
      <w:marRight w:val="0"/>
      <w:marTop w:val="0"/>
      <w:marBottom w:val="0"/>
      <w:divBdr>
        <w:top w:val="none" w:sz="0" w:space="0" w:color="auto"/>
        <w:left w:val="none" w:sz="0" w:space="0" w:color="auto"/>
        <w:bottom w:val="none" w:sz="0" w:space="0" w:color="auto"/>
        <w:right w:val="none" w:sz="0" w:space="0" w:color="auto"/>
      </w:divBdr>
    </w:div>
    <w:div w:id="995691158">
      <w:bodyDiv w:val="1"/>
      <w:marLeft w:val="0"/>
      <w:marRight w:val="0"/>
      <w:marTop w:val="0"/>
      <w:marBottom w:val="0"/>
      <w:divBdr>
        <w:top w:val="none" w:sz="0" w:space="0" w:color="auto"/>
        <w:left w:val="none" w:sz="0" w:space="0" w:color="auto"/>
        <w:bottom w:val="none" w:sz="0" w:space="0" w:color="auto"/>
        <w:right w:val="none" w:sz="0" w:space="0" w:color="auto"/>
      </w:divBdr>
    </w:div>
    <w:div w:id="1126391610">
      <w:bodyDiv w:val="1"/>
      <w:marLeft w:val="0"/>
      <w:marRight w:val="0"/>
      <w:marTop w:val="0"/>
      <w:marBottom w:val="0"/>
      <w:divBdr>
        <w:top w:val="none" w:sz="0" w:space="0" w:color="auto"/>
        <w:left w:val="none" w:sz="0" w:space="0" w:color="auto"/>
        <w:bottom w:val="none" w:sz="0" w:space="0" w:color="auto"/>
        <w:right w:val="none" w:sz="0" w:space="0" w:color="auto"/>
      </w:divBdr>
    </w:div>
    <w:div w:id="1147167363">
      <w:bodyDiv w:val="1"/>
      <w:marLeft w:val="0"/>
      <w:marRight w:val="0"/>
      <w:marTop w:val="0"/>
      <w:marBottom w:val="0"/>
      <w:divBdr>
        <w:top w:val="none" w:sz="0" w:space="0" w:color="auto"/>
        <w:left w:val="none" w:sz="0" w:space="0" w:color="auto"/>
        <w:bottom w:val="none" w:sz="0" w:space="0" w:color="auto"/>
        <w:right w:val="none" w:sz="0" w:space="0" w:color="auto"/>
      </w:divBdr>
    </w:div>
    <w:div w:id="1189758070">
      <w:bodyDiv w:val="1"/>
      <w:marLeft w:val="0"/>
      <w:marRight w:val="0"/>
      <w:marTop w:val="0"/>
      <w:marBottom w:val="0"/>
      <w:divBdr>
        <w:top w:val="none" w:sz="0" w:space="0" w:color="auto"/>
        <w:left w:val="none" w:sz="0" w:space="0" w:color="auto"/>
        <w:bottom w:val="none" w:sz="0" w:space="0" w:color="auto"/>
        <w:right w:val="none" w:sz="0" w:space="0" w:color="auto"/>
      </w:divBdr>
    </w:div>
    <w:div w:id="1262032462">
      <w:bodyDiv w:val="1"/>
      <w:marLeft w:val="0"/>
      <w:marRight w:val="0"/>
      <w:marTop w:val="0"/>
      <w:marBottom w:val="0"/>
      <w:divBdr>
        <w:top w:val="none" w:sz="0" w:space="0" w:color="auto"/>
        <w:left w:val="none" w:sz="0" w:space="0" w:color="auto"/>
        <w:bottom w:val="none" w:sz="0" w:space="0" w:color="auto"/>
        <w:right w:val="none" w:sz="0" w:space="0" w:color="auto"/>
      </w:divBdr>
    </w:div>
    <w:div w:id="1388726254">
      <w:bodyDiv w:val="1"/>
      <w:marLeft w:val="0"/>
      <w:marRight w:val="0"/>
      <w:marTop w:val="0"/>
      <w:marBottom w:val="0"/>
      <w:divBdr>
        <w:top w:val="none" w:sz="0" w:space="0" w:color="auto"/>
        <w:left w:val="none" w:sz="0" w:space="0" w:color="auto"/>
        <w:bottom w:val="none" w:sz="0" w:space="0" w:color="auto"/>
        <w:right w:val="none" w:sz="0" w:space="0" w:color="auto"/>
      </w:divBdr>
    </w:div>
    <w:div w:id="1478111513">
      <w:bodyDiv w:val="1"/>
      <w:marLeft w:val="0"/>
      <w:marRight w:val="0"/>
      <w:marTop w:val="0"/>
      <w:marBottom w:val="0"/>
      <w:divBdr>
        <w:top w:val="none" w:sz="0" w:space="0" w:color="auto"/>
        <w:left w:val="none" w:sz="0" w:space="0" w:color="auto"/>
        <w:bottom w:val="none" w:sz="0" w:space="0" w:color="auto"/>
        <w:right w:val="none" w:sz="0" w:space="0" w:color="auto"/>
      </w:divBdr>
    </w:div>
    <w:div w:id="18078138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hyperlink" Target="https://topdev.vn/blog/ngon-ngu-lap-trinh-php-la-gi-tat-tan-tat-nhung-dieu-ban-can-biet-ve-php/" TargetMode="Externa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hyperlink" Target="https://wiki.matbao.net/javascript-la-gi-hoc-lap-trinh-javascript-ngon-ngu-cua-tuong-lai/?gad_source=1&amp;gclid=Cj0KCQiAlsy5BhDeARIsABRc6Zu0-whIxeUdnoEijl4bUT1wDdwXg_m-0EsxUFSV0tt9Ys8G-70oFWoaAsVzEALw_wcB" TargetMode="External"/><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hyperlink" Target="http://www.laptrinhtanbinh.com/course/33/Xay-dung-trang-web-voi-HTML5-va-CSS3/44/2.1.-Tong-quan-ve-CSS" TargetMode="External"/><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footer" Target="footer2.xml"/><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hyperlink" Target="https://developer.mozilla.org/en-US/docs/Web/HTML" TargetMode="Externa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header" Target="header2.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Trieu\Documents\Zalo%20Received%20Files\09-Mau%20bao%20cao%20ket%20thuc%20mon%20PTUDWeb%20ma%20nguon%20mo.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535BA12-9AB5-4705-8F10-5C34BCA57A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09-Mau bao cao ket thuc mon PTUDWeb ma nguon mo.dotx</Template>
  <TotalTime>379</TotalTime>
  <Pages>1</Pages>
  <Words>6332</Words>
  <Characters>36096</Characters>
  <Application>Microsoft Office Word</Application>
  <DocSecurity>0</DocSecurity>
  <Lines>300</Lines>
  <Paragraphs>84</Paragraphs>
  <ScaleCrop>false</ScaleCrop>
  <HeadingPairs>
    <vt:vector size="2" baseType="variant">
      <vt:variant>
        <vt:lpstr>Title</vt:lpstr>
      </vt:variant>
      <vt:variant>
        <vt:i4>1</vt:i4>
      </vt:variant>
    </vt:vector>
  </HeadingPairs>
  <TitlesOfParts>
    <vt:vector size="1" baseType="lpstr">
      <vt:lpstr>TRƯỜNG ĐẠI HỌC TRÀ VINH</vt:lpstr>
    </vt:vector>
  </TitlesOfParts>
  <Company>TUV</Company>
  <LinksUpToDate>false</LinksUpToDate>
  <CharactersWithSpaces>42344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TRƯỜNG ĐẠI HỌC TRÀ VINH</dc:title>
  <dc:creator>Trieu</dc:creator>
  <cp:lastModifiedBy>Triệu Lâm</cp:lastModifiedBy>
  <cp:revision>43</cp:revision>
  <cp:lastPrinted>2025-01-10T05:40:00Z</cp:lastPrinted>
  <dcterms:created xsi:type="dcterms:W3CDTF">2024-12-23T13:44:00Z</dcterms:created>
  <dcterms:modified xsi:type="dcterms:W3CDTF">2025-01-10T05:41:00Z</dcterms:modified>
</cp:coreProperties>
</file>